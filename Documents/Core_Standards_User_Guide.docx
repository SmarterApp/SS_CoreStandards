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894" w:rsidRDefault="00C501EA" w:rsidP="000B33C0">
      <w:pPr>
        <w:pStyle w:val="Title"/>
      </w:pPr>
      <w:r>
        <w:t>Smar</w:t>
      </w:r>
      <w:r w:rsidR="006C14C4">
        <w:t>t</w:t>
      </w:r>
      <w:r>
        <w:t xml:space="preserve">er Balanced </w:t>
      </w:r>
      <w:r w:rsidR="004078DE">
        <w:t>Assessment Consortium</w:t>
      </w:r>
    </w:p>
    <w:p w:rsidR="004078DE" w:rsidRDefault="006908FC" w:rsidP="000B33C0">
      <w:pPr>
        <w:pStyle w:val="Subtitle"/>
      </w:pPr>
      <w:r>
        <w:t>Core Standards</w:t>
      </w:r>
      <w:r w:rsidR="00397A1D">
        <w:t xml:space="preserve"> User Guide</w:t>
      </w:r>
    </w:p>
    <w:p w:rsidR="000D19BB" w:rsidRDefault="000D19BB" w:rsidP="00FD7D44">
      <w:pPr>
        <w:pStyle w:val="Date"/>
      </w:pPr>
      <w:r w:rsidRPr="000D19BB">
        <w:t xml:space="preserve">Published </w:t>
      </w:r>
      <w:r w:rsidR="006B6A3C">
        <w:t>September</w:t>
      </w:r>
      <w:r w:rsidR="00B66AE9">
        <w:t xml:space="preserve"> 30</w:t>
      </w:r>
      <w:r w:rsidRPr="00B66AE9">
        <w:t>, 2</w:t>
      </w:r>
      <w:r w:rsidRPr="000D19BB">
        <w:t>014</w:t>
      </w:r>
    </w:p>
    <w:p w:rsidR="004E25AF" w:rsidRDefault="004E25AF">
      <w:pPr>
        <w:sectPr w:rsidR="004E25AF" w:rsidSect="00F064B5">
          <w:headerReference w:type="default" r:id="rId9"/>
          <w:footerReference w:type="default" r:id="rId10"/>
          <w:pgSz w:w="12240" w:h="15840" w:code="1"/>
          <w:pgMar w:top="1872" w:right="1440" w:bottom="4608" w:left="1440" w:header="720" w:footer="720" w:gutter="0"/>
          <w:cols w:space="720"/>
          <w:docGrid w:linePitch="360"/>
        </w:sectPr>
      </w:pPr>
    </w:p>
    <w:p w:rsidR="00DB681F" w:rsidRPr="00084712" w:rsidRDefault="00DB681F" w:rsidP="00125250">
      <w:pPr>
        <w:pStyle w:val="TOAHeading"/>
      </w:pPr>
      <w:r w:rsidRPr="00125250">
        <w:t>Contents</w:t>
      </w:r>
    </w:p>
    <w:p w:rsidR="00317C8D" w:rsidRDefault="00235A30">
      <w:pPr>
        <w:pStyle w:val="TOC1"/>
        <w:rPr>
          <w:rFonts w:asciiTheme="minorHAnsi" w:eastAsiaTheme="minorEastAsia" w:hAnsiTheme="minorHAnsi" w:cstheme="minorBidi"/>
          <w:caps w:val="0"/>
          <w:szCs w:val="22"/>
        </w:rPr>
      </w:pPr>
      <w:r w:rsidRPr="00E070CC">
        <w:rPr>
          <w:sz w:val="28"/>
        </w:rPr>
        <w:fldChar w:fldCharType="begin"/>
      </w:r>
      <w:r w:rsidRPr="00E070CC">
        <w:instrText xml:space="preserve"> TOC \o "1-5" \h \z \u </w:instrText>
      </w:r>
      <w:r w:rsidRPr="00E070CC">
        <w:rPr>
          <w:sz w:val="28"/>
        </w:rPr>
        <w:fldChar w:fldCharType="separate"/>
      </w:r>
      <w:hyperlink w:anchor="_Toc399403410" w:history="1">
        <w:r w:rsidR="00317C8D" w:rsidRPr="00466ADC">
          <w:rPr>
            <w:rStyle w:val="Hyperlink"/>
            <w:rFonts w:eastAsiaTheme="majorEastAsia"/>
          </w:rPr>
          <w:t>Overview of Core Standards</w:t>
        </w:r>
        <w:r w:rsidR="00317C8D">
          <w:rPr>
            <w:webHidden/>
          </w:rPr>
          <w:tab/>
        </w:r>
        <w:r w:rsidR="00317C8D">
          <w:rPr>
            <w:webHidden/>
          </w:rPr>
          <w:fldChar w:fldCharType="begin"/>
        </w:r>
        <w:r w:rsidR="00317C8D">
          <w:rPr>
            <w:webHidden/>
          </w:rPr>
          <w:instrText xml:space="preserve"> PAGEREF _Toc399403410 \h </w:instrText>
        </w:r>
        <w:r w:rsidR="00317C8D">
          <w:rPr>
            <w:webHidden/>
          </w:rPr>
        </w:r>
        <w:r w:rsidR="00317C8D">
          <w:rPr>
            <w:webHidden/>
          </w:rPr>
          <w:fldChar w:fldCharType="separate"/>
        </w:r>
        <w:r w:rsidR="00317C8D">
          <w:rPr>
            <w:webHidden/>
          </w:rPr>
          <w:t>4</w:t>
        </w:r>
        <w:r w:rsidR="00317C8D">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11" w:history="1">
        <w:r w:rsidRPr="00466ADC">
          <w:rPr>
            <w:rStyle w:val="Hyperlink"/>
            <w:rFonts w:eastAsiaTheme="majorEastAsia"/>
          </w:rPr>
          <w:t>Interrelation between Core Standards and other Smarter Balanced Systems</w:t>
        </w:r>
        <w:r>
          <w:rPr>
            <w:webHidden/>
          </w:rPr>
          <w:tab/>
        </w:r>
        <w:r>
          <w:rPr>
            <w:webHidden/>
          </w:rPr>
          <w:fldChar w:fldCharType="begin"/>
        </w:r>
        <w:r>
          <w:rPr>
            <w:webHidden/>
          </w:rPr>
          <w:instrText xml:space="preserve"> PAGEREF _Toc399403411 \h </w:instrText>
        </w:r>
        <w:r>
          <w:rPr>
            <w:webHidden/>
          </w:rPr>
        </w:r>
        <w:r>
          <w:rPr>
            <w:webHidden/>
          </w:rPr>
          <w:fldChar w:fldCharType="separate"/>
        </w:r>
        <w:r>
          <w:rPr>
            <w:webHidden/>
          </w:rPr>
          <w:t>4</w:t>
        </w:r>
        <w:r>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12" w:history="1">
        <w:r w:rsidRPr="00466ADC">
          <w:rPr>
            <w:rStyle w:val="Hyperlink"/>
            <w:rFonts w:eastAsiaTheme="majorEastAsia"/>
          </w:rPr>
          <w:t>Required Applications</w:t>
        </w:r>
        <w:r>
          <w:rPr>
            <w:webHidden/>
          </w:rPr>
          <w:tab/>
        </w:r>
        <w:r>
          <w:rPr>
            <w:webHidden/>
          </w:rPr>
          <w:fldChar w:fldCharType="begin"/>
        </w:r>
        <w:r>
          <w:rPr>
            <w:webHidden/>
          </w:rPr>
          <w:instrText xml:space="preserve"> PAGEREF _Toc399403412 \h </w:instrText>
        </w:r>
        <w:r>
          <w:rPr>
            <w:webHidden/>
          </w:rPr>
        </w:r>
        <w:r>
          <w:rPr>
            <w:webHidden/>
          </w:rPr>
          <w:fldChar w:fldCharType="separate"/>
        </w:r>
        <w:r>
          <w:rPr>
            <w:webHidden/>
          </w:rPr>
          <w:t>4</w:t>
        </w:r>
        <w:r>
          <w:rPr>
            <w:webHidden/>
          </w:rPr>
          <w:fldChar w:fldCharType="end"/>
        </w:r>
      </w:hyperlink>
    </w:p>
    <w:p w:rsidR="00317C8D" w:rsidRDefault="00317C8D">
      <w:pPr>
        <w:pStyle w:val="TOC1"/>
        <w:rPr>
          <w:rFonts w:asciiTheme="minorHAnsi" w:eastAsiaTheme="minorEastAsia" w:hAnsiTheme="minorHAnsi" w:cstheme="minorBidi"/>
          <w:caps w:val="0"/>
          <w:szCs w:val="22"/>
        </w:rPr>
      </w:pPr>
      <w:hyperlink w:anchor="_Toc399403413" w:history="1">
        <w:r w:rsidRPr="00466ADC">
          <w:rPr>
            <w:rStyle w:val="Hyperlink"/>
            <w:rFonts w:eastAsiaTheme="majorEastAsia"/>
          </w:rPr>
          <w:t>Introduction to This User Guide</w:t>
        </w:r>
        <w:r>
          <w:rPr>
            <w:webHidden/>
          </w:rPr>
          <w:tab/>
        </w:r>
        <w:r>
          <w:rPr>
            <w:webHidden/>
          </w:rPr>
          <w:fldChar w:fldCharType="begin"/>
        </w:r>
        <w:r>
          <w:rPr>
            <w:webHidden/>
          </w:rPr>
          <w:instrText xml:space="preserve"> PAGEREF _Toc399403413 \h </w:instrText>
        </w:r>
        <w:r>
          <w:rPr>
            <w:webHidden/>
          </w:rPr>
        </w:r>
        <w:r>
          <w:rPr>
            <w:webHidden/>
          </w:rPr>
          <w:fldChar w:fldCharType="separate"/>
        </w:r>
        <w:r>
          <w:rPr>
            <w:webHidden/>
          </w:rPr>
          <w:t>5</w:t>
        </w:r>
        <w:r>
          <w:rPr>
            <w:webHidden/>
          </w:rPr>
          <w:fldChar w:fldCharType="end"/>
        </w:r>
      </w:hyperlink>
    </w:p>
    <w:p w:rsidR="00317C8D" w:rsidRDefault="00317C8D">
      <w:pPr>
        <w:pStyle w:val="TOC1"/>
        <w:rPr>
          <w:rFonts w:asciiTheme="minorHAnsi" w:eastAsiaTheme="minorEastAsia" w:hAnsiTheme="minorHAnsi" w:cstheme="minorBidi"/>
          <w:caps w:val="0"/>
          <w:szCs w:val="22"/>
        </w:rPr>
      </w:pPr>
      <w:hyperlink w:anchor="_Toc399403414" w:history="1">
        <w:r w:rsidRPr="00466ADC">
          <w:rPr>
            <w:rStyle w:val="Hyperlink"/>
            <w:rFonts w:eastAsiaTheme="majorEastAsia"/>
          </w:rPr>
          <w:t>Section I. Accessing Core Standards</w:t>
        </w:r>
        <w:r>
          <w:rPr>
            <w:webHidden/>
          </w:rPr>
          <w:tab/>
        </w:r>
        <w:r>
          <w:rPr>
            <w:webHidden/>
          </w:rPr>
          <w:fldChar w:fldCharType="begin"/>
        </w:r>
        <w:r>
          <w:rPr>
            <w:webHidden/>
          </w:rPr>
          <w:instrText xml:space="preserve"> PAGEREF _Toc399403414 \h </w:instrText>
        </w:r>
        <w:r>
          <w:rPr>
            <w:webHidden/>
          </w:rPr>
        </w:r>
        <w:r>
          <w:rPr>
            <w:webHidden/>
          </w:rPr>
          <w:fldChar w:fldCharType="separate"/>
        </w:r>
        <w:r>
          <w:rPr>
            <w:webHidden/>
          </w:rPr>
          <w:t>6</w:t>
        </w:r>
        <w:r>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15" w:history="1">
        <w:r w:rsidRPr="00466ADC">
          <w:rPr>
            <w:rStyle w:val="Hyperlink"/>
            <w:rFonts w:eastAsiaTheme="majorEastAsia"/>
          </w:rPr>
          <w:t>Logging in to Core Standards</w:t>
        </w:r>
        <w:r>
          <w:rPr>
            <w:webHidden/>
          </w:rPr>
          <w:tab/>
        </w:r>
        <w:r>
          <w:rPr>
            <w:webHidden/>
          </w:rPr>
          <w:fldChar w:fldCharType="begin"/>
        </w:r>
        <w:r>
          <w:rPr>
            <w:webHidden/>
          </w:rPr>
          <w:instrText xml:space="preserve"> PAGEREF _Toc399403415 \h </w:instrText>
        </w:r>
        <w:r>
          <w:rPr>
            <w:webHidden/>
          </w:rPr>
        </w:r>
        <w:r>
          <w:rPr>
            <w:webHidden/>
          </w:rPr>
          <w:fldChar w:fldCharType="separate"/>
        </w:r>
        <w:r>
          <w:rPr>
            <w:webHidden/>
          </w:rPr>
          <w:t>6</w:t>
        </w:r>
        <w:r>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16" w:history="1">
        <w:r w:rsidRPr="00466ADC">
          <w:rPr>
            <w:rStyle w:val="Hyperlink"/>
            <w:rFonts w:eastAsiaTheme="majorEastAsia"/>
          </w:rPr>
          <w:t>Resetting a Forgotten Password</w:t>
        </w:r>
        <w:r>
          <w:rPr>
            <w:webHidden/>
          </w:rPr>
          <w:tab/>
        </w:r>
        <w:r>
          <w:rPr>
            <w:webHidden/>
          </w:rPr>
          <w:fldChar w:fldCharType="begin"/>
        </w:r>
        <w:r>
          <w:rPr>
            <w:webHidden/>
          </w:rPr>
          <w:instrText xml:space="preserve"> PAGEREF _Toc399403416 \h </w:instrText>
        </w:r>
        <w:r>
          <w:rPr>
            <w:webHidden/>
          </w:rPr>
        </w:r>
        <w:r>
          <w:rPr>
            <w:webHidden/>
          </w:rPr>
          <w:fldChar w:fldCharType="separate"/>
        </w:r>
        <w:r>
          <w:rPr>
            <w:webHidden/>
          </w:rPr>
          <w:t>6</w:t>
        </w:r>
        <w:r>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17" w:history="1">
        <w:r w:rsidRPr="00466ADC">
          <w:rPr>
            <w:rStyle w:val="Hyperlink"/>
            <w:rFonts w:eastAsiaTheme="majorEastAsia"/>
          </w:rPr>
          <w:t>Switching Between Smarter Balanced Systems (Single Sign On System)</w:t>
        </w:r>
        <w:r>
          <w:rPr>
            <w:webHidden/>
          </w:rPr>
          <w:tab/>
        </w:r>
        <w:r>
          <w:rPr>
            <w:webHidden/>
          </w:rPr>
          <w:fldChar w:fldCharType="begin"/>
        </w:r>
        <w:r>
          <w:rPr>
            <w:webHidden/>
          </w:rPr>
          <w:instrText xml:space="preserve"> PAGEREF _Toc399403417 \h </w:instrText>
        </w:r>
        <w:r>
          <w:rPr>
            <w:webHidden/>
          </w:rPr>
        </w:r>
        <w:r>
          <w:rPr>
            <w:webHidden/>
          </w:rPr>
          <w:fldChar w:fldCharType="separate"/>
        </w:r>
        <w:r>
          <w:rPr>
            <w:webHidden/>
          </w:rPr>
          <w:t>7</w:t>
        </w:r>
        <w:r>
          <w:rPr>
            <w:webHidden/>
          </w:rPr>
          <w:fldChar w:fldCharType="end"/>
        </w:r>
      </w:hyperlink>
    </w:p>
    <w:p w:rsidR="00317C8D" w:rsidRDefault="00317C8D">
      <w:pPr>
        <w:pStyle w:val="TOC1"/>
        <w:rPr>
          <w:rFonts w:asciiTheme="minorHAnsi" w:eastAsiaTheme="minorEastAsia" w:hAnsiTheme="minorHAnsi" w:cstheme="minorBidi"/>
          <w:caps w:val="0"/>
          <w:szCs w:val="22"/>
        </w:rPr>
      </w:pPr>
      <w:hyperlink w:anchor="_Toc399403418" w:history="1">
        <w:r w:rsidRPr="00466ADC">
          <w:rPr>
            <w:rStyle w:val="Hyperlink"/>
            <w:rFonts w:eastAsiaTheme="majorEastAsia"/>
          </w:rPr>
          <w:t>Section II. Understanding the Core Standards Home Screen</w:t>
        </w:r>
        <w:r>
          <w:rPr>
            <w:webHidden/>
          </w:rPr>
          <w:tab/>
        </w:r>
        <w:r>
          <w:rPr>
            <w:webHidden/>
          </w:rPr>
          <w:fldChar w:fldCharType="begin"/>
        </w:r>
        <w:r>
          <w:rPr>
            <w:webHidden/>
          </w:rPr>
          <w:instrText xml:space="preserve"> PAGEREF _Toc399403418 \h </w:instrText>
        </w:r>
        <w:r>
          <w:rPr>
            <w:webHidden/>
          </w:rPr>
        </w:r>
        <w:r>
          <w:rPr>
            <w:webHidden/>
          </w:rPr>
          <w:fldChar w:fldCharType="separate"/>
        </w:r>
        <w:r>
          <w:rPr>
            <w:webHidden/>
          </w:rPr>
          <w:t>8</w:t>
        </w:r>
        <w:r>
          <w:rPr>
            <w:webHidden/>
          </w:rPr>
          <w:fldChar w:fldCharType="end"/>
        </w:r>
      </w:hyperlink>
    </w:p>
    <w:p w:rsidR="00317C8D" w:rsidRDefault="00317C8D">
      <w:pPr>
        <w:pStyle w:val="TOC1"/>
        <w:rPr>
          <w:rFonts w:asciiTheme="minorHAnsi" w:eastAsiaTheme="minorEastAsia" w:hAnsiTheme="minorHAnsi" w:cstheme="minorBidi"/>
          <w:caps w:val="0"/>
          <w:szCs w:val="22"/>
        </w:rPr>
      </w:pPr>
      <w:hyperlink w:anchor="_Toc399403419" w:history="1">
        <w:r w:rsidRPr="00466ADC">
          <w:rPr>
            <w:rStyle w:val="Hyperlink"/>
            <w:rFonts w:eastAsiaTheme="majorEastAsia"/>
          </w:rPr>
          <w:t>Section III. Settings Tasks</w:t>
        </w:r>
        <w:r>
          <w:rPr>
            <w:webHidden/>
          </w:rPr>
          <w:tab/>
        </w:r>
        <w:r>
          <w:rPr>
            <w:webHidden/>
          </w:rPr>
          <w:fldChar w:fldCharType="begin"/>
        </w:r>
        <w:r>
          <w:rPr>
            <w:webHidden/>
          </w:rPr>
          <w:instrText xml:space="preserve"> PAGEREF _Toc399403419 \h </w:instrText>
        </w:r>
        <w:r>
          <w:rPr>
            <w:webHidden/>
          </w:rPr>
        </w:r>
        <w:r>
          <w:rPr>
            <w:webHidden/>
          </w:rPr>
          <w:fldChar w:fldCharType="separate"/>
        </w:r>
        <w:r>
          <w:rPr>
            <w:webHidden/>
          </w:rPr>
          <w:t>9</w:t>
        </w:r>
        <w:r>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20" w:history="1">
        <w:r w:rsidRPr="00466ADC">
          <w:rPr>
            <w:rStyle w:val="Hyperlink"/>
            <w:rFonts w:eastAsiaTheme="majorEastAsia"/>
          </w:rPr>
          <w:t>Managing Publishers</w:t>
        </w:r>
        <w:r>
          <w:rPr>
            <w:webHidden/>
          </w:rPr>
          <w:tab/>
        </w:r>
        <w:r>
          <w:rPr>
            <w:webHidden/>
          </w:rPr>
          <w:fldChar w:fldCharType="begin"/>
        </w:r>
        <w:r>
          <w:rPr>
            <w:webHidden/>
          </w:rPr>
          <w:instrText xml:space="preserve"> PAGEREF _Toc399403420 \h </w:instrText>
        </w:r>
        <w:r>
          <w:rPr>
            <w:webHidden/>
          </w:rPr>
        </w:r>
        <w:r>
          <w:rPr>
            <w:webHidden/>
          </w:rPr>
          <w:fldChar w:fldCharType="separate"/>
        </w:r>
        <w:r>
          <w:rPr>
            <w:webHidden/>
          </w:rPr>
          <w:t>9</w:t>
        </w:r>
        <w:r>
          <w:rPr>
            <w:webHidden/>
          </w:rPr>
          <w:fldChar w:fldCharType="end"/>
        </w:r>
      </w:hyperlink>
    </w:p>
    <w:p w:rsidR="00317C8D" w:rsidRDefault="00317C8D">
      <w:pPr>
        <w:pStyle w:val="TOC3"/>
        <w:rPr>
          <w:rFonts w:asciiTheme="minorHAnsi" w:eastAsiaTheme="minorEastAsia" w:hAnsiTheme="minorHAnsi" w:cstheme="minorBidi"/>
          <w:szCs w:val="22"/>
        </w:rPr>
      </w:pPr>
      <w:hyperlink w:anchor="_Toc399403421" w:history="1">
        <w:r w:rsidRPr="00466ADC">
          <w:rPr>
            <w:rStyle w:val="Hyperlink"/>
            <w:rFonts w:eastAsiaTheme="majorEastAsia"/>
          </w:rPr>
          <w:t>Adding publishers</w:t>
        </w:r>
        <w:r>
          <w:rPr>
            <w:webHidden/>
          </w:rPr>
          <w:tab/>
        </w:r>
        <w:r>
          <w:rPr>
            <w:webHidden/>
          </w:rPr>
          <w:fldChar w:fldCharType="begin"/>
        </w:r>
        <w:r>
          <w:rPr>
            <w:webHidden/>
          </w:rPr>
          <w:instrText xml:space="preserve"> PAGEREF _Toc399403421 \h </w:instrText>
        </w:r>
        <w:r>
          <w:rPr>
            <w:webHidden/>
          </w:rPr>
        </w:r>
        <w:r>
          <w:rPr>
            <w:webHidden/>
          </w:rPr>
          <w:fldChar w:fldCharType="separate"/>
        </w:r>
        <w:r>
          <w:rPr>
            <w:webHidden/>
          </w:rPr>
          <w:t>9</w:t>
        </w:r>
        <w:r>
          <w:rPr>
            <w:webHidden/>
          </w:rPr>
          <w:fldChar w:fldCharType="end"/>
        </w:r>
      </w:hyperlink>
    </w:p>
    <w:p w:rsidR="00317C8D" w:rsidRDefault="00317C8D">
      <w:pPr>
        <w:pStyle w:val="TOC3"/>
        <w:rPr>
          <w:rFonts w:asciiTheme="minorHAnsi" w:eastAsiaTheme="minorEastAsia" w:hAnsiTheme="minorHAnsi" w:cstheme="minorBidi"/>
          <w:szCs w:val="22"/>
        </w:rPr>
      </w:pPr>
      <w:hyperlink w:anchor="_Toc399403422" w:history="1">
        <w:r w:rsidRPr="00466ADC">
          <w:rPr>
            <w:rStyle w:val="Hyperlink"/>
            <w:rFonts w:eastAsiaTheme="majorEastAsia"/>
          </w:rPr>
          <w:t>Editing publishers</w:t>
        </w:r>
        <w:r>
          <w:rPr>
            <w:webHidden/>
          </w:rPr>
          <w:tab/>
        </w:r>
        <w:r>
          <w:rPr>
            <w:webHidden/>
          </w:rPr>
          <w:fldChar w:fldCharType="begin"/>
        </w:r>
        <w:r>
          <w:rPr>
            <w:webHidden/>
          </w:rPr>
          <w:instrText xml:space="preserve"> PAGEREF _Toc399403422 \h </w:instrText>
        </w:r>
        <w:r>
          <w:rPr>
            <w:webHidden/>
          </w:rPr>
        </w:r>
        <w:r>
          <w:rPr>
            <w:webHidden/>
          </w:rPr>
          <w:fldChar w:fldCharType="separate"/>
        </w:r>
        <w:r>
          <w:rPr>
            <w:webHidden/>
          </w:rPr>
          <w:t>10</w:t>
        </w:r>
        <w:r>
          <w:rPr>
            <w:webHidden/>
          </w:rPr>
          <w:fldChar w:fldCharType="end"/>
        </w:r>
      </w:hyperlink>
    </w:p>
    <w:p w:rsidR="00317C8D" w:rsidRDefault="00317C8D">
      <w:pPr>
        <w:pStyle w:val="TOC3"/>
        <w:rPr>
          <w:rFonts w:asciiTheme="minorHAnsi" w:eastAsiaTheme="minorEastAsia" w:hAnsiTheme="minorHAnsi" w:cstheme="minorBidi"/>
          <w:szCs w:val="22"/>
        </w:rPr>
      </w:pPr>
      <w:hyperlink w:anchor="_Toc399403423" w:history="1">
        <w:r w:rsidRPr="00466ADC">
          <w:rPr>
            <w:rStyle w:val="Hyperlink"/>
            <w:rFonts w:eastAsiaTheme="majorEastAsia"/>
          </w:rPr>
          <w:t>Deleting publishers</w:t>
        </w:r>
        <w:r>
          <w:rPr>
            <w:webHidden/>
          </w:rPr>
          <w:tab/>
        </w:r>
        <w:r>
          <w:rPr>
            <w:webHidden/>
          </w:rPr>
          <w:fldChar w:fldCharType="begin"/>
        </w:r>
        <w:r>
          <w:rPr>
            <w:webHidden/>
          </w:rPr>
          <w:instrText xml:space="preserve"> PAGEREF _Toc399403423 \h </w:instrText>
        </w:r>
        <w:r>
          <w:rPr>
            <w:webHidden/>
          </w:rPr>
        </w:r>
        <w:r>
          <w:rPr>
            <w:webHidden/>
          </w:rPr>
          <w:fldChar w:fldCharType="separate"/>
        </w:r>
        <w:r>
          <w:rPr>
            <w:webHidden/>
          </w:rPr>
          <w:t>10</w:t>
        </w:r>
        <w:r>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24" w:history="1">
        <w:r w:rsidRPr="00466ADC">
          <w:rPr>
            <w:rStyle w:val="Hyperlink"/>
            <w:rFonts w:eastAsiaTheme="majorEastAsia"/>
          </w:rPr>
          <w:t>Managing Grades</w:t>
        </w:r>
        <w:r>
          <w:rPr>
            <w:webHidden/>
          </w:rPr>
          <w:tab/>
        </w:r>
        <w:r>
          <w:rPr>
            <w:webHidden/>
          </w:rPr>
          <w:fldChar w:fldCharType="begin"/>
        </w:r>
        <w:r>
          <w:rPr>
            <w:webHidden/>
          </w:rPr>
          <w:instrText xml:space="preserve"> PAGEREF _Toc399403424 \h </w:instrText>
        </w:r>
        <w:r>
          <w:rPr>
            <w:webHidden/>
          </w:rPr>
        </w:r>
        <w:r>
          <w:rPr>
            <w:webHidden/>
          </w:rPr>
          <w:fldChar w:fldCharType="separate"/>
        </w:r>
        <w:r>
          <w:rPr>
            <w:webHidden/>
          </w:rPr>
          <w:t>11</w:t>
        </w:r>
        <w:r>
          <w:rPr>
            <w:webHidden/>
          </w:rPr>
          <w:fldChar w:fldCharType="end"/>
        </w:r>
      </w:hyperlink>
    </w:p>
    <w:p w:rsidR="00317C8D" w:rsidRDefault="00317C8D">
      <w:pPr>
        <w:pStyle w:val="TOC3"/>
        <w:rPr>
          <w:rFonts w:asciiTheme="minorHAnsi" w:eastAsiaTheme="minorEastAsia" w:hAnsiTheme="minorHAnsi" w:cstheme="minorBidi"/>
          <w:szCs w:val="22"/>
        </w:rPr>
      </w:pPr>
      <w:hyperlink w:anchor="_Toc399403425" w:history="1">
        <w:r w:rsidRPr="00466ADC">
          <w:rPr>
            <w:rStyle w:val="Hyperlink"/>
            <w:rFonts w:eastAsiaTheme="majorEastAsia"/>
          </w:rPr>
          <w:t>Adding grades</w:t>
        </w:r>
        <w:r>
          <w:rPr>
            <w:webHidden/>
          </w:rPr>
          <w:tab/>
        </w:r>
        <w:r>
          <w:rPr>
            <w:webHidden/>
          </w:rPr>
          <w:fldChar w:fldCharType="begin"/>
        </w:r>
        <w:r>
          <w:rPr>
            <w:webHidden/>
          </w:rPr>
          <w:instrText xml:space="preserve"> PAGEREF _Toc399403425 \h </w:instrText>
        </w:r>
        <w:r>
          <w:rPr>
            <w:webHidden/>
          </w:rPr>
        </w:r>
        <w:r>
          <w:rPr>
            <w:webHidden/>
          </w:rPr>
          <w:fldChar w:fldCharType="separate"/>
        </w:r>
        <w:r>
          <w:rPr>
            <w:webHidden/>
          </w:rPr>
          <w:t>11</w:t>
        </w:r>
        <w:r>
          <w:rPr>
            <w:webHidden/>
          </w:rPr>
          <w:fldChar w:fldCharType="end"/>
        </w:r>
      </w:hyperlink>
    </w:p>
    <w:p w:rsidR="00317C8D" w:rsidRDefault="00317C8D">
      <w:pPr>
        <w:pStyle w:val="TOC3"/>
        <w:rPr>
          <w:rFonts w:asciiTheme="minorHAnsi" w:eastAsiaTheme="minorEastAsia" w:hAnsiTheme="minorHAnsi" w:cstheme="minorBidi"/>
          <w:szCs w:val="22"/>
        </w:rPr>
      </w:pPr>
      <w:hyperlink w:anchor="_Toc399403426" w:history="1">
        <w:r w:rsidRPr="00466ADC">
          <w:rPr>
            <w:rStyle w:val="Hyperlink"/>
            <w:rFonts w:eastAsiaTheme="majorEastAsia"/>
          </w:rPr>
          <w:t>Editing grades</w:t>
        </w:r>
        <w:r>
          <w:rPr>
            <w:webHidden/>
          </w:rPr>
          <w:tab/>
        </w:r>
        <w:r>
          <w:rPr>
            <w:webHidden/>
          </w:rPr>
          <w:fldChar w:fldCharType="begin"/>
        </w:r>
        <w:r>
          <w:rPr>
            <w:webHidden/>
          </w:rPr>
          <w:instrText xml:space="preserve"> PAGEREF _Toc399403426 \h </w:instrText>
        </w:r>
        <w:r>
          <w:rPr>
            <w:webHidden/>
          </w:rPr>
        </w:r>
        <w:r>
          <w:rPr>
            <w:webHidden/>
          </w:rPr>
          <w:fldChar w:fldCharType="separate"/>
        </w:r>
        <w:r>
          <w:rPr>
            <w:webHidden/>
          </w:rPr>
          <w:t>12</w:t>
        </w:r>
        <w:r>
          <w:rPr>
            <w:webHidden/>
          </w:rPr>
          <w:fldChar w:fldCharType="end"/>
        </w:r>
      </w:hyperlink>
    </w:p>
    <w:p w:rsidR="00317C8D" w:rsidRDefault="00317C8D">
      <w:pPr>
        <w:pStyle w:val="TOC3"/>
        <w:rPr>
          <w:rFonts w:asciiTheme="minorHAnsi" w:eastAsiaTheme="minorEastAsia" w:hAnsiTheme="minorHAnsi" w:cstheme="minorBidi"/>
          <w:szCs w:val="22"/>
        </w:rPr>
      </w:pPr>
      <w:hyperlink w:anchor="_Toc399403427" w:history="1">
        <w:r w:rsidRPr="00466ADC">
          <w:rPr>
            <w:rStyle w:val="Hyperlink"/>
            <w:rFonts w:eastAsiaTheme="majorEastAsia"/>
          </w:rPr>
          <w:t>Deleting grades</w:t>
        </w:r>
        <w:r>
          <w:rPr>
            <w:webHidden/>
          </w:rPr>
          <w:tab/>
        </w:r>
        <w:r>
          <w:rPr>
            <w:webHidden/>
          </w:rPr>
          <w:fldChar w:fldCharType="begin"/>
        </w:r>
        <w:r>
          <w:rPr>
            <w:webHidden/>
          </w:rPr>
          <w:instrText xml:space="preserve"> PAGEREF _Toc399403427 \h </w:instrText>
        </w:r>
        <w:r>
          <w:rPr>
            <w:webHidden/>
          </w:rPr>
        </w:r>
        <w:r>
          <w:rPr>
            <w:webHidden/>
          </w:rPr>
          <w:fldChar w:fldCharType="separate"/>
        </w:r>
        <w:r>
          <w:rPr>
            <w:webHidden/>
          </w:rPr>
          <w:t>12</w:t>
        </w:r>
        <w:r>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28" w:history="1">
        <w:r w:rsidRPr="00466ADC">
          <w:rPr>
            <w:rStyle w:val="Hyperlink"/>
            <w:rFonts w:eastAsiaTheme="majorEastAsia"/>
          </w:rPr>
          <w:t>Managing Subjects</w:t>
        </w:r>
        <w:r>
          <w:rPr>
            <w:webHidden/>
          </w:rPr>
          <w:tab/>
        </w:r>
        <w:r>
          <w:rPr>
            <w:webHidden/>
          </w:rPr>
          <w:fldChar w:fldCharType="begin"/>
        </w:r>
        <w:r>
          <w:rPr>
            <w:webHidden/>
          </w:rPr>
          <w:instrText xml:space="preserve"> PAGEREF _Toc399403428 \h </w:instrText>
        </w:r>
        <w:r>
          <w:rPr>
            <w:webHidden/>
          </w:rPr>
        </w:r>
        <w:r>
          <w:rPr>
            <w:webHidden/>
          </w:rPr>
          <w:fldChar w:fldCharType="separate"/>
        </w:r>
        <w:r>
          <w:rPr>
            <w:webHidden/>
          </w:rPr>
          <w:t>13</w:t>
        </w:r>
        <w:r>
          <w:rPr>
            <w:webHidden/>
          </w:rPr>
          <w:fldChar w:fldCharType="end"/>
        </w:r>
      </w:hyperlink>
    </w:p>
    <w:p w:rsidR="00317C8D" w:rsidRDefault="00317C8D">
      <w:pPr>
        <w:pStyle w:val="TOC3"/>
        <w:rPr>
          <w:rFonts w:asciiTheme="minorHAnsi" w:eastAsiaTheme="minorEastAsia" w:hAnsiTheme="minorHAnsi" w:cstheme="minorBidi"/>
          <w:szCs w:val="22"/>
        </w:rPr>
      </w:pPr>
      <w:hyperlink w:anchor="_Toc399403429" w:history="1">
        <w:r w:rsidRPr="00466ADC">
          <w:rPr>
            <w:rStyle w:val="Hyperlink"/>
            <w:rFonts w:eastAsiaTheme="majorEastAsia"/>
          </w:rPr>
          <w:t>Adding subjects</w:t>
        </w:r>
        <w:r>
          <w:rPr>
            <w:webHidden/>
          </w:rPr>
          <w:tab/>
        </w:r>
        <w:r>
          <w:rPr>
            <w:webHidden/>
          </w:rPr>
          <w:fldChar w:fldCharType="begin"/>
        </w:r>
        <w:r>
          <w:rPr>
            <w:webHidden/>
          </w:rPr>
          <w:instrText xml:space="preserve"> PAGEREF _Toc399403429 \h </w:instrText>
        </w:r>
        <w:r>
          <w:rPr>
            <w:webHidden/>
          </w:rPr>
        </w:r>
        <w:r>
          <w:rPr>
            <w:webHidden/>
          </w:rPr>
          <w:fldChar w:fldCharType="separate"/>
        </w:r>
        <w:r>
          <w:rPr>
            <w:webHidden/>
          </w:rPr>
          <w:t>13</w:t>
        </w:r>
        <w:r>
          <w:rPr>
            <w:webHidden/>
          </w:rPr>
          <w:fldChar w:fldCharType="end"/>
        </w:r>
      </w:hyperlink>
    </w:p>
    <w:p w:rsidR="00317C8D" w:rsidRDefault="00317C8D">
      <w:pPr>
        <w:pStyle w:val="TOC3"/>
        <w:rPr>
          <w:rFonts w:asciiTheme="minorHAnsi" w:eastAsiaTheme="minorEastAsia" w:hAnsiTheme="minorHAnsi" w:cstheme="minorBidi"/>
          <w:szCs w:val="22"/>
        </w:rPr>
      </w:pPr>
      <w:hyperlink w:anchor="_Toc399403430" w:history="1">
        <w:r w:rsidRPr="00466ADC">
          <w:rPr>
            <w:rStyle w:val="Hyperlink"/>
            <w:rFonts w:eastAsiaTheme="majorEastAsia"/>
          </w:rPr>
          <w:t>Editing subjects</w:t>
        </w:r>
        <w:r>
          <w:rPr>
            <w:webHidden/>
          </w:rPr>
          <w:tab/>
        </w:r>
        <w:r>
          <w:rPr>
            <w:webHidden/>
          </w:rPr>
          <w:fldChar w:fldCharType="begin"/>
        </w:r>
        <w:r>
          <w:rPr>
            <w:webHidden/>
          </w:rPr>
          <w:instrText xml:space="preserve"> PAGEREF _Toc399403430 \h </w:instrText>
        </w:r>
        <w:r>
          <w:rPr>
            <w:webHidden/>
          </w:rPr>
        </w:r>
        <w:r>
          <w:rPr>
            <w:webHidden/>
          </w:rPr>
          <w:fldChar w:fldCharType="separate"/>
        </w:r>
        <w:r>
          <w:rPr>
            <w:webHidden/>
          </w:rPr>
          <w:t>14</w:t>
        </w:r>
        <w:r>
          <w:rPr>
            <w:webHidden/>
          </w:rPr>
          <w:fldChar w:fldCharType="end"/>
        </w:r>
      </w:hyperlink>
    </w:p>
    <w:p w:rsidR="00317C8D" w:rsidRDefault="00317C8D">
      <w:pPr>
        <w:pStyle w:val="TOC3"/>
        <w:rPr>
          <w:rFonts w:asciiTheme="minorHAnsi" w:eastAsiaTheme="minorEastAsia" w:hAnsiTheme="minorHAnsi" w:cstheme="minorBidi"/>
          <w:szCs w:val="22"/>
        </w:rPr>
      </w:pPr>
      <w:hyperlink w:anchor="_Toc399403431" w:history="1">
        <w:r w:rsidRPr="00466ADC">
          <w:rPr>
            <w:rStyle w:val="Hyperlink"/>
            <w:rFonts w:eastAsiaTheme="majorEastAsia"/>
          </w:rPr>
          <w:t>Deleting subjects</w:t>
        </w:r>
        <w:r>
          <w:rPr>
            <w:webHidden/>
          </w:rPr>
          <w:tab/>
        </w:r>
        <w:r>
          <w:rPr>
            <w:webHidden/>
          </w:rPr>
          <w:fldChar w:fldCharType="begin"/>
        </w:r>
        <w:r>
          <w:rPr>
            <w:webHidden/>
          </w:rPr>
          <w:instrText xml:space="preserve"> PAGEREF _Toc399403431 \h </w:instrText>
        </w:r>
        <w:r>
          <w:rPr>
            <w:webHidden/>
          </w:rPr>
        </w:r>
        <w:r>
          <w:rPr>
            <w:webHidden/>
          </w:rPr>
          <w:fldChar w:fldCharType="separate"/>
        </w:r>
        <w:r>
          <w:rPr>
            <w:webHidden/>
          </w:rPr>
          <w:t>14</w:t>
        </w:r>
        <w:r>
          <w:rPr>
            <w:webHidden/>
          </w:rPr>
          <w:fldChar w:fldCharType="end"/>
        </w:r>
      </w:hyperlink>
    </w:p>
    <w:p w:rsidR="00317C8D" w:rsidRDefault="00317C8D">
      <w:pPr>
        <w:pStyle w:val="TOC1"/>
        <w:rPr>
          <w:rFonts w:asciiTheme="minorHAnsi" w:eastAsiaTheme="minorEastAsia" w:hAnsiTheme="minorHAnsi" w:cstheme="minorBidi"/>
          <w:caps w:val="0"/>
          <w:szCs w:val="22"/>
        </w:rPr>
      </w:pPr>
      <w:hyperlink w:anchor="_Toc399403432" w:history="1">
        <w:r w:rsidRPr="00466ADC">
          <w:rPr>
            <w:rStyle w:val="Hyperlink"/>
            <w:rFonts w:eastAsiaTheme="majorEastAsia"/>
          </w:rPr>
          <w:t>Section IV. Publication Tasks</w:t>
        </w:r>
        <w:r>
          <w:rPr>
            <w:webHidden/>
          </w:rPr>
          <w:tab/>
        </w:r>
        <w:r>
          <w:rPr>
            <w:webHidden/>
          </w:rPr>
          <w:fldChar w:fldCharType="begin"/>
        </w:r>
        <w:r>
          <w:rPr>
            <w:webHidden/>
          </w:rPr>
          <w:instrText xml:space="preserve"> PAGEREF _Toc399403432 \h </w:instrText>
        </w:r>
        <w:r>
          <w:rPr>
            <w:webHidden/>
          </w:rPr>
        </w:r>
        <w:r>
          <w:rPr>
            <w:webHidden/>
          </w:rPr>
          <w:fldChar w:fldCharType="separate"/>
        </w:r>
        <w:r>
          <w:rPr>
            <w:webHidden/>
          </w:rPr>
          <w:t>15</w:t>
        </w:r>
        <w:r>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33" w:history="1">
        <w:r w:rsidRPr="00466ADC">
          <w:rPr>
            <w:rStyle w:val="Hyperlink"/>
            <w:rFonts w:eastAsiaTheme="majorEastAsia"/>
          </w:rPr>
          <w:t>Viewing and Downloading a Publication</w:t>
        </w:r>
        <w:r>
          <w:rPr>
            <w:webHidden/>
          </w:rPr>
          <w:tab/>
        </w:r>
        <w:r>
          <w:rPr>
            <w:webHidden/>
          </w:rPr>
          <w:fldChar w:fldCharType="begin"/>
        </w:r>
        <w:r>
          <w:rPr>
            <w:webHidden/>
          </w:rPr>
          <w:instrText xml:space="preserve"> PAGEREF _Toc399403433 \h </w:instrText>
        </w:r>
        <w:r>
          <w:rPr>
            <w:webHidden/>
          </w:rPr>
        </w:r>
        <w:r>
          <w:rPr>
            <w:webHidden/>
          </w:rPr>
          <w:fldChar w:fldCharType="separate"/>
        </w:r>
        <w:r>
          <w:rPr>
            <w:webHidden/>
          </w:rPr>
          <w:t>15</w:t>
        </w:r>
        <w:r>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34" w:history="1">
        <w:r w:rsidRPr="00466ADC">
          <w:rPr>
            <w:rStyle w:val="Hyperlink"/>
            <w:rFonts w:eastAsiaTheme="majorEastAsia"/>
          </w:rPr>
          <w:t>Creating a Publication</w:t>
        </w:r>
        <w:r>
          <w:rPr>
            <w:webHidden/>
          </w:rPr>
          <w:tab/>
        </w:r>
        <w:r>
          <w:rPr>
            <w:webHidden/>
          </w:rPr>
          <w:fldChar w:fldCharType="begin"/>
        </w:r>
        <w:r>
          <w:rPr>
            <w:webHidden/>
          </w:rPr>
          <w:instrText xml:space="preserve"> PAGEREF _Toc399403434 \h </w:instrText>
        </w:r>
        <w:r>
          <w:rPr>
            <w:webHidden/>
          </w:rPr>
        </w:r>
        <w:r>
          <w:rPr>
            <w:webHidden/>
          </w:rPr>
          <w:fldChar w:fldCharType="separate"/>
        </w:r>
        <w:r>
          <w:rPr>
            <w:webHidden/>
          </w:rPr>
          <w:t>16</w:t>
        </w:r>
        <w:r>
          <w:rPr>
            <w:webHidden/>
          </w:rPr>
          <w:fldChar w:fldCharType="end"/>
        </w:r>
      </w:hyperlink>
    </w:p>
    <w:p w:rsidR="00317C8D" w:rsidRDefault="00317C8D">
      <w:pPr>
        <w:pStyle w:val="TOC1"/>
        <w:rPr>
          <w:rFonts w:asciiTheme="minorHAnsi" w:eastAsiaTheme="minorEastAsia" w:hAnsiTheme="minorHAnsi" w:cstheme="minorBidi"/>
          <w:caps w:val="0"/>
          <w:szCs w:val="22"/>
        </w:rPr>
      </w:pPr>
      <w:hyperlink w:anchor="_Toc399403435" w:history="1">
        <w:r w:rsidRPr="00466ADC">
          <w:rPr>
            <w:rStyle w:val="Hyperlink"/>
            <w:rFonts w:eastAsiaTheme="majorEastAsia"/>
          </w:rPr>
          <w:t>Appendix A. Common Errors with File Uploads</w:t>
        </w:r>
        <w:r>
          <w:rPr>
            <w:webHidden/>
          </w:rPr>
          <w:tab/>
        </w:r>
        <w:r>
          <w:rPr>
            <w:webHidden/>
          </w:rPr>
          <w:fldChar w:fldCharType="begin"/>
        </w:r>
        <w:r>
          <w:rPr>
            <w:webHidden/>
          </w:rPr>
          <w:instrText xml:space="preserve"> PAGEREF _Toc399403435 \h </w:instrText>
        </w:r>
        <w:r>
          <w:rPr>
            <w:webHidden/>
          </w:rPr>
        </w:r>
        <w:r>
          <w:rPr>
            <w:webHidden/>
          </w:rPr>
          <w:fldChar w:fldCharType="separate"/>
        </w:r>
        <w:r>
          <w:rPr>
            <w:webHidden/>
          </w:rPr>
          <w:t>17</w:t>
        </w:r>
        <w:r>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36" w:history="1">
        <w:r w:rsidRPr="00466ADC">
          <w:rPr>
            <w:rStyle w:val="Hyperlink"/>
            <w:rFonts w:eastAsiaTheme="majorEastAsia"/>
          </w:rPr>
          <w:t>Missing required sheet &lt;name&gt; in file</w:t>
        </w:r>
        <w:r>
          <w:rPr>
            <w:webHidden/>
          </w:rPr>
          <w:tab/>
        </w:r>
        <w:r>
          <w:rPr>
            <w:webHidden/>
          </w:rPr>
          <w:fldChar w:fldCharType="begin"/>
        </w:r>
        <w:r>
          <w:rPr>
            <w:webHidden/>
          </w:rPr>
          <w:instrText xml:space="preserve"> PAGEREF _Toc399403436 \h </w:instrText>
        </w:r>
        <w:r>
          <w:rPr>
            <w:webHidden/>
          </w:rPr>
        </w:r>
        <w:r>
          <w:rPr>
            <w:webHidden/>
          </w:rPr>
          <w:fldChar w:fldCharType="separate"/>
        </w:r>
        <w:r>
          <w:rPr>
            <w:webHidden/>
          </w:rPr>
          <w:t>17</w:t>
        </w:r>
        <w:r>
          <w:rPr>
            <w:webHidden/>
          </w:rPr>
          <w:fldChar w:fldCharType="end"/>
        </w:r>
      </w:hyperlink>
    </w:p>
    <w:p w:rsidR="00317C8D" w:rsidRDefault="00317C8D">
      <w:pPr>
        <w:pStyle w:val="TOC1"/>
        <w:rPr>
          <w:rFonts w:asciiTheme="minorHAnsi" w:eastAsiaTheme="minorEastAsia" w:hAnsiTheme="minorHAnsi" w:cstheme="minorBidi"/>
          <w:caps w:val="0"/>
          <w:szCs w:val="22"/>
        </w:rPr>
      </w:pPr>
      <w:hyperlink w:anchor="_Toc399403437" w:history="1">
        <w:r w:rsidRPr="00466ADC">
          <w:rPr>
            <w:rStyle w:val="Hyperlink"/>
            <w:rFonts w:eastAsiaTheme="majorEastAsia"/>
          </w:rPr>
          <w:t>Appendix B. Publication Specifications</w:t>
        </w:r>
        <w:r>
          <w:rPr>
            <w:webHidden/>
          </w:rPr>
          <w:tab/>
        </w:r>
        <w:r>
          <w:rPr>
            <w:webHidden/>
          </w:rPr>
          <w:fldChar w:fldCharType="begin"/>
        </w:r>
        <w:r>
          <w:rPr>
            <w:webHidden/>
          </w:rPr>
          <w:instrText xml:space="preserve"> PAGEREF _Toc399403437 \h </w:instrText>
        </w:r>
        <w:r>
          <w:rPr>
            <w:webHidden/>
          </w:rPr>
        </w:r>
        <w:r>
          <w:rPr>
            <w:webHidden/>
          </w:rPr>
          <w:fldChar w:fldCharType="separate"/>
        </w:r>
        <w:r>
          <w:rPr>
            <w:webHidden/>
          </w:rPr>
          <w:t>18</w:t>
        </w:r>
        <w:r>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38" w:history="1">
        <w:r w:rsidRPr="00466ADC">
          <w:rPr>
            <w:rStyle w:val="Hyperlink"/>
            <w:rFonts w:eastAsiaTheme="majorEastAsia"/>
          </w:rPr>
          <w:t>General Specifications for Preparing Publications</w:t>
        </w:r>
        <w:r>
          <w:rPr>
            <w:webHidden/>
          </w:rPr>
          <w:tab/>
        </w:r>
        <w:r>
          <w:rPr>
            <w:webHidden/>
          </w:rPr>
          <w:fldChar w:fldCharType="begin"/>
        </w:r>
        <w:r>
          <w:rPr>
            <w:webHidden/>
          </w:rPr>
          <w:instrText xml:space="preserve"> PAGEREF _Toc399403438 \h </w:instrText>
        </w:r>
        <w:r>
          <w:rPr>
            <w:webHidden/>
          </w:rPr>
        </w:r>
        <w:r>
          <w:rPr>
            <w:webHidden/>
          </w:rPr>
          <w:fldChar w:fldCharType="separate"/>
        </w:r>
        <w:r>
          <w:rPr>
            <w:webHidden/>
          </w:rPr>
          <w:t>18</w:t>
        </w:r>
        <w:r>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39" w:history="1">
        <w:r w:rsidRPr="00466ADC">
          <w:rPr>
            <w:rStyle w:val="Hyperlink"/>
            <w:rFonts w:eastAsiaTheme="majorEastAsia"/>
          </w:rPr>
          <w:t>Data Entry Specifications by Workbook Tab</w:t>
        </w:r>
        <w:r>
          <w:rPr>
            <w:webHidden/>
          </w:rPr>
          <w:tab/>
        </w:r>
        <w:r>
          <w:rPr>
            <w:webHidden/>
          </w:rPr>
          <w:fldChar w:fldCharType="begin"/>
        </w:r>
        <w:r>
          <w:rPr>
            <w:webHidden/>
          </w:rPr>
          <w:instrText xml:space="preserve"> PAGEREF _Toc399403439 \h </w:instrText>
        </w:r>
        <w:r>
          <w:rPr>
            <w:webHidden/>
          </w:rPr>
        </w:r>
        <w:r>
          <w:rPr>
            <w:webHidden/>
          </w:rPr>
          <w:fldChar w:fldCharType="separate"/>
        </w:r>
        <w:r>
          <w:rPr>
            <w:webHidden/>
          </w:rPr>
          <w:t>19</w:t>
        </w:r>
        <w:r>
          <w:rPr>
            <w:webHidden/>
          </w:rPr>
          <w:fldChar w:fldCharType="end"/>
        </w:r>
      </w:hyperlink>
    </w:p>
    <w:p w:rsidR="00317C8D" w:rsidRDefault="00317C8D">
      <w:pPr>
        <w:pStyle w:val="TOC3"/>
        <w:rPr>
          <w:rFonts w:asciiTheme="minorHAnsi" w:eastAsiaTheme="minorEastAsia" w:hAnsiTheme="minorHAnsi" w:cstheme="minorBidi"/>
          <w:szCs w:val="22"/>
        </w:rPr>
      </w:pPr>
      <w:hyperlink w:anchor="_Toc399403440" w:history="1">
        <w:r w:rsidRPr="00466ADC">
          <w:rPr>
            <w:rStyle w:val="Hyperlink"/>
            <w:rFonts w:eastAsiaTheme="majorEastAsia"/>
          </w:rPr>
          <w:t>Publication tab</w:t>
        </w:r>
        <w:r>
          <w:rPr>
            <w:webHidden/>
          </w:rPr>
          <w:tab/>
        </w:r>
        <w:r>
          <w:rPr>
            <w:webHidden/>
          </w:rPr>
          <w:fldChar w:fldCharType="begin"/>
        </w:r>
        <w:r>
          <w:rPr>
            <w:webHidden/>
          </w:rPr>
          <w:instrText xml:space="preserve"> PAGEREF _Toc399403440 \h </w:instrText>
        </w:r>
        <w:r>
          <w:rPr>
            <w:webHidden/>
          </w:rPr>
        </w:r>
        <w:r>
          <w:rPr>
            <w:webHidden/>
          </w:rPr>
          <w:fldChar w:fldCharType="separate"/>
        </w:r>
        <w:r>
          <w:rPr>
            <w:webHidden/>
          </w:rPr>
          <w:t>19</w:t>
        </w:r>
        <w:r>
          <w:rPr>
            <w:webHidden/>
          </w:rPr>
          <w:fldChar w:fldCharType="end"/>
        </w:r>
      </w:hyperlink>
    </w:p>
    <w:p w:rsidR="00317C8D" w:rsidRDefault="00317C8D">
      <w:pPr>
        <w:pStyle w:val="TOC3"/>
        <w:rPr>
          <w:rFonts w:asciiTheme="minorHAnsi" w:eastAsiaTheme="minorEastAsia" w:hAnsiTheme="minorHAnsi" w:cstheme="minorBidi"/>
          <w:szCs w:val="22"/>
        </w:rPr>
      </w:pPr>
      <w:hyperlink w:anchor="_Toc399403441" w:history="1">
        <w:r w:rsidRPr="00466ADC">
          <w:rPr>
            <w:rStyle w:val="Hyperlink"/>
            <w:rFonts w:eastAsiaTheme="majorEastAsia"/>
          </w:rPr>
          <w:t>Categories tab</w:t>
        </w:r>
        <w:r>
          <w:rPr>
            <w:webHidden/>
          </w:rPr>
          <w:tab/>
        </w:r>
        <w:r>
          <w:rPr>
            <w:webHidden/>
          </w:rPr>
          <w:fldChar w:fldCharType="begin"/>
        </w:r>
        <w:r>
          <w:rPr>
            <w:webHidden/>
          </w:rPr>
          <w:instrText xml:space="preserve"> PAGEREF _Toc399403441 \h </w:instrText>
        </w:r>
        <w:r>
          <w:rPr>
            <w:webHidden/>
          </w:rPr>
        </w:r>
        <w:r>
          <w:rPr>
            <w:webHidden/>
          </w:rPr>
          <w:fldChar w:fldCharType="separate"/>
        </w:r>
        <w:r>
          <w:rPr>
            <w:webHidden/>
          </w:rPr>
          <w:t>20</w:t>
        </w:r>
        <w:r>
          <w:rPr>
            <w:webHidden/>
          </w:rPr>
          <w:fldChar w:fldCharType="end"/>
        </w:r>
      </w:hyperlink>
    </w:p>
    <w:p w:rsidR="00317C8D" w:rsidRDefault="00317C8D">
      <w:pPr>
        <w:pStyle w:val="TOC3"/>
        <w:rPr>
          <w:rFonts w:asciiTheme="minorHAnsi" w:eastAsiaTheme="minorEastAsia" w:hAnsiTheme="minorHAnsi" w:cstheme="minorBidi"/>
          <w:szCs w:val="22"/>
        </w:rPr>
      </w:pPr>
      <w:hyperlink w:anchor="_Toc399403442" w:history="1">
        <w:r w:rsidRPr="00466ADC">
          <w:rPr>
            <w:rStyle w:val="Hyperlink"/>
            <w:rFonts w:eastAsiaTheme="majorEastAsia"/>
          </w:rPr>
          <w:t>Standards tab</w:t>
        </w:r>
        <w:r>
          <w:rPr>
            <w:webHidden/>
          </w:rPr>
          <w:tab/>
        </w:r>
        <w:r>
          <w:rPr>
            <w:webHidden/>
          </w:rPr>
          <w:fldChar w:fldCharType="begin"/>
        </w:r>
        <w:r>
          <w:rPr>
            <w:webHidden/>
          </w:rPr>
          <w:instrText xml:space="preserve"> PAGEREF _Toc399403442 \h </w:instrText>
        </w:r>
        <w:r>
          <w:rPr>
            <w:webHidden/>
          </w:rPr>
        </w:r>
        <w:r>
          <w:rPr>
            <w:webHidden/>
          </w:rPr>
          <w:fldChar w:fldCharType="separate"/>
        </w:r>
        <w:r>
          <w:rPr>
            <w:webHidden/>
          </w:rPr>
          <w:t>21</w:t>
        </w:r>
        <w:r>
          <w:rPr>
            <w:webHidden/>
          </w:rPr>
          <w:fldChar w:fldCharType="end"/>
        </w:r>
      </w:hyperlink>
    </w:p>
    <w:p w:rsidR="00317C8D" w:rsidRDefault="00317C8D">
      <w:pPr>
        <w:pStyle w:val="TOC3"/>
        <w:rPr>
          <w:rFonts w:asciiTheme="minorHAnsi" w:eastAsiaTheme="minorEastAsia" w:hAnsiTheme="minorHAnsi" w:cstheme="minorBidi"/>
          <w:szCs w:val="22"/>
        </w:rPr>
      </w:pPr>
      <w:hyperlink w:anchor="_Toc399403443" w:history="1">
        <w:r w:rsidRPr="00466ADC">
          <w:rPr>
            <w:rStyle w:val="Hyperlink"/>
            <w:rFonts w:eastAsiaTheme="majorEastAsia"/>
          </w:rPr>
          <w:t>SOCKs tab</w:t>
        </w:r>
        <w:r>
          <w:rPr>
            <w:webHidden/>
          </w:rPr>
          <w:tab/>
        </w:r>
        <w:r>
          <w:rPr>
            <w:webHidden/>
          </w:rPr>
          <w:fldChar w:fldCharType="begin"/>
        </w:r>
        <w:r>
          <w:rPr>
            <w:webHidden/>
          </w:rPr>
          <w:instrText xml:space="preserve"> PAGEREF _Toc399403443 \h </w:instrText>
        </w:r>
        <w:r>
          <w:rPr>
            <w:webHidden/>
          </w:rPr>
        </w:r>
        <w:r>
          <w:rPr>
            <w:webHidden/>
          </w:rPr>
          <w:fldChar w:fldCharType="separate"/>
        </w:r>
        <w:r>
          <w:rPr>
            <w:webHidden/>
          </w:rPr>
          <w:t>23</w:t>
        </w:r>
        <w:r>
          <w:rPr>
            <w:webHidden/>
          </w:rPr>
          <w:fldChar w:fldCharType="end"/>
        </w:r>
      </w:hyperlink>
    </w:p>
    <w:p w:rsidR="00317C8D" w:rsidRDefault="00317C8D">
      <w:pPr>
        <w:pStyle w:val="TOC3"/>
        <w:rPr>
          <w:rFonts w:asciiTheme="minorHAnsi" w:eastAsiaTheme="minorEastAsia" w:hAnsiTheme="minorHAnsi" w:cstheme="minorBidi"/>
          <w:szCs w:val="22"/>
        </w:rPr>
      </w:pPr>
      <w:hyperlink w:anchor="_Toc399403444" w:history="1">
        <w:r w:rsidRPr="00466ADC">
          <w:rPr>
            <w:rStyle w:val="Hyperlink"/>
            <w:rFonts w:eastAsiaTheme="majorEastAsia"/>
          </w:rPr>
          <w:t>Benchmark Grades tab</w:t>
        </w:r>
        <w:r>
          <w:rPr>
            <w:webHidden/>
          </w:rPr>
          <w:tab/>
        </w:r>
        <w:r>
          <w:rPr>
            <w:webHidden/>
          </w:rPr>
          <w:fldChar w:fldCharType="begin"/>
        </w:r>
        <w:r>
          <w:rPr>
            <w:webHidden/>
          </w:rPr>
          <w:instrText xml:space="preserve"> PAGEREF _Toc399403444 \h </w:instrText>
        </w:r>
        <w:r>
          <w:rPr>
            <w:webHidden/>
          </w:rPr>
        </w:r>
        <w:r>
          <w:rPr>
            <w:webHidden/>
          </w:rPr>
          <w:fldChar w:fldCharType="separate"/>
        </w:r>
        <w:r>
          <w:rPr>
            <w:webHidden/>
          </w:rPr>
          <w:t>23</w:t>
        </w:r>
        <w:r>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45" w:history="1">
        <w:r w:rsidRPr="00466ADC">
          <w:rPr>
            <w:rStyle w:val="Hyperlink"/>
            <w:rFonts w:eastAsiaTheme="majorEastAsia"/>
          </w:rPr>
          <w:t>Escape Sequences for Special Characters</w:t>
        </w:r>
        <w:r>
          <w:rPr>
            <w:webHidden/>
          </w:rPr>
          <w:tab/>
        </w:r>
        <w:r>
          <w:rPr>
            <w:webHidden/>
          </w:rPr>
          <w:fldChar w:fldCharType="begin"/>
        </w:r>
        <w:r>
          <w:rPr>
            <w:webHidden/>
          </w:rPr>
          <w:instrText xml:space="preserve"> PAGEREF _Toc399403445 \h </w:instrText>
        </w:r>
        <w:r>
          <w:rPr>
            <w:webHidden/>
          </w:rPr>
        </w:r>
        <w:r>
          <w:rPr>
            <w:webHidden/>
          </w:rPr>
          <w:fldChar w:fldCharType="separate"/>
        </w:r>
        <w:r>
          <w:rPr>
            <w:webHidden/>
          </w:rPr>
          <w:t>24</w:t>
        </w:r>
        <w:r>
          <w:rPr>
            <w:webHidden/>
          </w:rPr>
          <w:fldChar w:fldCharType="end"/>
        </w:r>
      </w:hyperlink>
    </w:p>
    <w:p w:rsidR="00317C8D" w:rsidRDefault="00317C8D">
      <w:pPr>
        <w:pStyle w:val="TOC2"/>
        <w:rPr>
          <w:rFonts w:asciiTheme="minorHAnsi" w:eastAsiaTheme="minorEastAsia" w:hAnsiTheme="minorHAnsi" w:cstheme="minorBidi"/>
          <w:szCs w:val="22"/>
        </w:rPr>
      </w:pPr>
      <w:hyperlink w:anchor="_Toc399403446" w:history="1">
        <w:r w:rsidRPr="00466ADC">
          <w:rPr>
            <w:rStyle w:val="Hyperlink"/>
            <w:rFonts w:eastAsiaTheme="majorEastAsia"/>
          </w:rPr>
          <w:t>Validation Rules</w:t>
        </w:r>
        <w:r>
          <w:rPr>
            <w:webHidden/>
          </w:rPr>
          <w:tab/>
        </w:r>
        <w:r>
          <w:rPr>
            <w:webHidden/>
          </w:rPr>
          <w:fldChar w:fldCharType="begin"/>
        </w:r>
        <w:r>
          <w:rPr>
            <w:webHidden/>
          </w:rPr>
          <w:instrText xml:space="preserve"> PAGEREF _Toc399403446 \h </w:instrText>
        </w:r>
        <w:r>
          <w:rPr>
            <w:webHidden/>
          </w:rPr>
        </w:r>
        <w:r>
          <w:rPr>
            <w:webHidden/>
          </w:rPr>
          <w:fldChar w:fldCharType="separate"/>
        </w:r>
        <w:r>
          <w:rPr>
            <w:webHidden/>
          </w:rPr>
          <w:t>25</w:t>
        </w:r>
        <w:r>
          <w:rPr>
            <w:webHidden/>
          </w:rPr>
          <w:fldChar w:fldCharType="end"/>
        </w:r>
      </w:hyperlink>
    </w:p>
    <w:p w:rsidR="00317C8D" w:rsidRDefault="00317C8D">
      <w:pPr>
        <w:pStyle w:val="TOC1"/>
        <w:rPr>
          <w:rFonts w:asciiTheme="minorHAnsi" w:eastAsiaTheme="minorEastAsia" w:hAnsiTheme="minorHAnsi" w:cstheme="minorBidi"/>
          <w:caps w:val="0"/>
          <w:szCs w:val="22"/>
        </w:rPr>
      </w:pPr>
      <w:hyperlink w:anchor="_Toc399403447" w:history="1">
        <w:r w:rsidRPr="00466ADC">
          <w:rPr>
            <w:rStyle w:val="Hyperlink"/>
            <w:rFonts w:eastAsiaTheme="majorEastAsia"/>
          </w:rPr>
          <w:t>Appendix C. How Core Standards Generates Publication Numbers</w:t>
        </w:r>
        <w:r>
          <w:rPr>
            <w:webHidden/>
          </w:rPr>
          <w:tab/>
        </w:r>
        <w:r>
          <w:rPr>
            <w:webHidden/>
          </w:rPr>
          <w:fldChar w:fldCharType="begin"/>
        </w:r>
        <w:r>
          <w:rPr>
            <w:webHidden/>
          </w:rPr>
          <w:instrText xml:space="preserve"> PAGEREF _Toc399403447 \h </w:instrText>
        </w:r>
        <w:r>
          <w:rPr>
            <w:webHidden/>
          </w:rPr>
        </w:r>
        <w:r>
          <w:rPr>
            <w:webHidden/>
          </w:rPr>
          <w:fldChar w:fldCharType="separate"/>
        </w:r>
        <w:r>
          <w:rPr>
            <w:webHidden/>
          </w:rPr>
          <w:t>27</w:t>
        </w:r>
        <w:r>
          <w:rPr>
            <w:webHidden/>
          </w:rPr>
          <w:fldChar w:fldCharType="end"/>
        </w:r>
      </w:hyperlink>
    </w:p>
    <w:p w:rsidR="000262C8" w:rsidRPr="00E070CC" w:rsidRDefault="00235A30" w:rsidP="00402A23">
      <w:r w:rsidRPr="00E070CC">
        <w:fldChar w:fldCharType="end"/>
      </w:r>
    </w:p>
    <w:p w:rsidR="000262C8" w:rsidRPr="00084712" w:rsidRDefault="00125250" w:rsidP="00125250">
      <w:pPr>
        <w:pStyle w:val="TOAHeading"/>
      </w:pPr>
      <w:r>
        <w:t>List of Figures</w:t>
      </w:r>
    </w:p>
    <w:p w:rsidR="00AA04CF" w:rsidRDefault="000262C8">
      <w:pPr>
        <w:pStyle w:val="TableofFigures"/>
        <w:rPr>
          <w:rFonts w:asciiTheme="minorHAnsi" w:eastAsiaTheme="minorEastAsia" w:hAnsiTheme="minorHAnsi" w:cstheme="minorBidi"/>
          <w:szCs w:val="22"/>
        </w:rPr>
      </w:pPr>
      <w:r w:rsidRPr="00E070CC">
        <w:rPr>
          <w:sz w:val="24"/>
        </w:rPr>
        <w:fldChar w:fldCharType="begin"/>
      </w:r>
      <w:r w:rsidRPr="00E070CC">
        <w:instrText xml:space="preserve"> TOC \h \z \c "Figure" </w:instrText>
      </w:r>
      <w:r w:rsidRPr="00E070CC">
        <w:rPr>
          <w:sz w:val="24"/>
        </w:rPr>
        <w:fldChar w:fldCharType="separate"/>
      </w:r>
      <w:hyperlink w:anchor="_Toc395188202" w:history="1">
        <w:r w:rsidR="00AA04CF" w:rsidRPr="002926C4">
          <w:rPr>
            <w:rStyle w:val="Hyperlink"/>
          </w:rPr>
          <w:t>Figure 1. Login Screen</w:t>
        </w:r>
        <w:r w:rsidR="00AA04CF">
          <w:rPr>
            <w:webHidden/>
          </w:rPr>
          <w:tab/>
        </w:r>
        <w:r w:rsidR="00AA04CF">
          <w:rPr>
            <w:webHidden/>
          </w:rPr>
          <w:fldChar w:fldCharType="begin"/>
        </w:r>
        <w:r w:rsidR="00AA04CF">
          <w:rPr>
            <w:webHidden/>
          </w:rPr>
          <w:instrText xml:space="preserve"> PAGEREF _Toc395188202 \h </w:instrText>
        </w:r>
        <w:r w:rsidR="00AA04CF">
          <w:rPr>
            <w:webHidden/>
          </w:rPr>
        </w:r>
        <w:r w:rsidR="00AA04CF">
          <w:rPr>
            <w:webHidden/>
          </w:rPr>
          <w:fldChar w:fldCharType="separate"/>
        </w:r>
        <w:r w:rsidR="0051068F">
          <w:rPr>
            <w:webHidden/>
          </w:rPr>
          <w:t>7</w:t>
        </w:r>
        <w:r w:rsidR="00AA04CF">
          <w:rPr>
            <w:webHidden/>
          </w:rPr>
          <w:fldChar w:fldCharType="end"/>
        </w:r>
      </w:hyperlink>
    </w:p>
    <w:p w:rsidR="00AA04CF" w:rsidRDefault="00162B99">
      <w:pPr>
        <w:pStyle w:val="TableofFigures"/>
        <w:rPr>
          <w:rFonts w:asciiTheme="minorHAnsi" w:eastAsiaTheme="minorEastAsia" w:hAnsiTheme="minorHAnsi" w:cstheme="minorBidi"/>
          <w:szCs w:val="22"/>
        </w:rPr>
      </w:pPr>
      <w:hyperlink w:anchor="_Toc395188203" w:history="1">
        <w:r w:rsidR="00AA04CF" w:rsidRPr="002926C4">
          <w:rPr>
            <w:rStyle w:val="Hyperlink"/>
          </w:rPr>
          <w:t>Figure 2. Password Reset User Validation Screen</w:t>
        </w:r>
        <w:r w:rsidR="00AA04CF">
          <w:rPr>
            <w:webHidden/>
          </w:rPr>
          <w:tab/>
        </w:r>
        <w:r w:rsidR="00AA04CF">
          <w:rPr>
            <w:webHidden/>
          </w:rPr>
          <w:fldChar w:fldCharType="begin"/>
        </w:r>
        <w:r w:rsidR="00AA04CF">
          <w:rPr>
            <w:webHidden/>
          </w:rPr>
          <w:instrText xml:space="preserve"> PAGEREF _Toc395188203 \h </w:instrText>
        </w:r>
        <w:r w:rsidR="00AA04CF">
          <w:rPr>
            <w:webHidden/>
          </w:rPr>
        </w:r>
        <w:r w:rsidR="00AA04CF">
          <w:rPr>
            <w:webHidden/>
          </w:rPr>
          <w:fldChar w:fldCharType="separate"/>
        </w:r>
        <w:r w:rsidR="0051068F">
          <w:rPr>
            <w:webHidden/>
          </w:rPr>
          <w:t>7</w:t>
        </w:r>
        <w:r w:rsidR="00AA04CF">
          <w:rPr>
            <w:webHidden/>
          </w:rPr>
          <w:fldChar w:fldCharType="end"/>
        </w:r>
      </w:hyperlink>
    </w:p>
    <w:p w:rsidR="00AA04CF" w:rsidRDefault="00162B99">
      <w:pPr>
        <w:pStyle w:val="TableofFigures"/>
        <w:rPr>
          <w:rFonts w:asciiTheme="minorHAnsi" w:eastAsiaTheme="minorEastAsia" w:hAnsiTheme="minorHAnsi" w:cstheme="minorBidi"/>
          <w:szCs w:val="22"/>
        </w:rPr>
      </w:pPr>
      <w:hyperlink w:anchor="_Toc395188204" w:history="1">
        <w:r w:rsidR="00AA04CF" w:rsidRPr="002926C4">
          <w:rPr>
            <w:rStyle w:val="Hyperlink"/>
          </w:rPr>
          <w:t>Figure 3. Core Standards Home Screen</w:t>
        </w:r>
        <w:r w:rsidR="00AA04CF">
          <w:rPr>
            <w:webHidden/>
          </w:rPr>
          <w:tab/>
        </w:r>
        <w:r w:rsidR="00AA04CF">
          <w:rPr>
            <w:webHidden/>
          </w:rPr>
          <w:fldChar w:fldCharType="begin"/>
        </w:r>
        <w:r w:rsidR="00AA04CF">
          <w:rPr>
            <w:webHidden/>
          </w:rPr>
          <w:instrText xml:space="preserve"> PAGEREF _Toc395188204 \h </w:instrText>
        </w:r>
        <w:r w:rsidR="00AA04CF">
          <w:rPr>
            <w:webHidden/>
          </w:rPr>
        </w:r>
        <w:r w:rsidR="00AA04CF">
          <w:rPr>
            <w:webHidden/>
          </w:rPr>
          <w:fldChar w:fldCharType="separate"/>
        </w:r>
        <w:r w:rsidR="0051068F">
          <w:rPr>
            <w:webHidden/>
          </w:rPr>
          <w:t>9</w:t>
        </w:r>
        <w:r w:rsidR="00AA04CF">
          <w:rPr>
            <w:webHidden/>
          </w:rPr>
          <w:fldChar w:fldCharType="end"/>
        </w:r>
      </w:hyperlink>
    </w:p>
    <w:p w:rsidR="00AA04CF" w:rsidRDefault="00162B99">
      <w:pPr>
        <w:pStyle w:val="TableofFigures"/>
        <w:rPr>
          <w:rFonts w:asciiTheme="minorHAnsi" w:eastAsiaTheme="minorEastAsia" w:hAnsiTheme="minorHAnsi" w:cstheme="minorBidi"/>
          <w:szCs w:val="22"/>
        </w:rPr>
      </w:pPr>
      <w:hyperlink w:anchor="_Toc395188205" w:history="1">
        <w:r w:rsidR="00AA04CF" w:rsidRPr="002926C4">
          <w:rPr>
            <w:rStyle w:val="Hyperlink"/>
          </w:rPr>
          <w:t>Figure 4. Publisher Screen</w:t>
        </w:r>
        <w:r w:rsidR="00AA04CF">
          <w:rPr>
            <w:webHidden/>
          </w:rPr>
          <w:tab/>
        </w:r>
        <w:r w:rsidR="00AA04CF">
          <w:rPr>
            <w:webHidden/>
          </w:rPr>
          <w:fldChar w:fldCharType="begin"/>
        </w:r>
        <w:r w:rsidR="00AA04CF">
          <w:rPr>
            <w:webHidden/>
          </w:rPr>
          <w:instrText xml:space="preserve"> PAGEREF _Toc395188205 \h </w:instrText>
        </w:r>
        <w:r w:rsidR="00AA04CF">
          <w:rPr>
            <w:webHidden/>
          </w:rPr>
        </w:r>
        <w:r w:rsidR="00AA04CF">
          <w:rPr>
            <w:webHidden/>
          </w:rPr>
          <w:fldChar w:fldCharType="separate"/>
        </w:r>
        <w:r w:rsidR="0051068F">
          <w:rPr>
            <w:webHidden/>
          </w:rPr>
          <w:t>11</w:t>
        </w:r>
        <w:r w:rsidR="00AA04CF">
          <w:rPr>
            <w:webHidden/>
          </w:rPr>
          <w:fldChar w:fldCharType="end"/>
        </w:r>
      </w:hyperlink>
    </w:p>
    <w:p w:rsidR="00AA04CF" w:rsidRDefault="00162B99">
      <w:pPr>
        <w:pStyle w:val="TableofFigures"/>
        <w:rPr>
          <w:rFonts w:asciiTheme="minorHAnsi" w:eastAsiaTheme="minorEastAsia" w:hAnsiTheme="minorHAnsi" w:cstheme="minorBidi"/>
          <w:szCs w:val="22"/>
        </w:rPr>
      </w:pPr>
      <w:hyperlink w:anchor="_Toc395188206" w:history="1">
        <w:r w:rsidR="00AA04CF" w:rsidRPr="002926C4">
          <w:rPr>
            <w:rStyle w:val="Hyperlink"/>
          </w:rPr>
          <w:t>Figure 5. Grade Screen</w:t>
        </w:r>
        <w:r w:rsidR="00AA04CF">
          <w:rPr>
            <w:webHidden/>
          </w:rPr>
          <w:tab/>
        </w:r>
        <w:r w:rsidR="00AA04CF">
          <w:rPr>
            <w:webHidden/>
          </w:rPr>
          <w:fldChar w:fldCharType="begin"/>
        </w:r>
        <w:r w:rsidR="00AA04CF">
          <w:rPr>
            <w:webHidden/>
          </w:rPr>
          <w:instrText xml:space="preserve"> PAGEREF _Toc395188206 \h </w:instrText>
        </w:r>
        <w:r w:rsidR="00AA04CF">
          <w:rPr>
            <w:webHidden/>
          </w:rPr>
        </w:r>
        <w:r w:rsidR="00AA04CF">
          <w:rPr>
            <w:webHidden/>
          </w:rPr>
          <w:fldChar w:fldCharType="separate"/>
        </w:r>
        <w:r w:rsidR="0051068F">
          <w:rPr>
            <w:webHidden/>
          </w:rPr>
          <w:t>13</w:t>
        </w:r>
        <w:r w:rsidR="00AA04CF">
          <w:rPr>
            <w:webHidden/>
          </w:rPr>
          <w:fldChar w:fldCharType="end"/>
        </w:r>
      </w:hyperlink>
    </w:p>
    <w:p w:rsidR="00AA04CF" w:rsidRDefault="00162B99">
      <w:pPr>
        <w:pStyle w:val="TableofFigures"/>
        <w:rPr>
          <w:rFonts w:asciiTheme="minorHAnsi" w:eastAsiaTheme="minorEastAsia" w:hAnsiTheme="minorHAnsi" w:cstheme="minorBidi"/>
          <w:szCs w:val="22"/>
        </w:rPr>
      </w:pPr>
      <w:hyperlink w:anchor="_Toc395188207" w:history="1">
        <w:r w:rsidR="00AA04CF" w:rsidRPr="002926C4">
          <w:rPr>
            <w:rStyle w:val="Hyperlink"/>
          </w:rPr>
          <w:t>Figure 6. Subject Screen</w:t>
        </w:r>
        <w:r w:rsidR="00AA04CF">
          <w:rPr>
            <w:webHidden/>
          </w:rPr>
          <w:tab/>
        </w:r>
        <w:r w:rsidR="00AA04CF">
          <w:rPr>
            <w:webHidden/>
          </w:rPr>
          <w:fldChar w:fldCharType="begin"/>
        </w:r>
        <w:r w:rsidR="00AA04CF">
          <w:rPr>
            <w:webHidden/>
          </w:rPr>
          <w:instrText xml:space="preserve"> PAGEREF _Toc395188207 \h </w:instrText>
        </w:r>
        <w:r w:rsidR="00AA04CF">
          <w:rPr>
            <w:webHidden/>
          </w:rPr>
        </w:r>
        <w:r w:rsidR="00AA04CF">
          <w:rPr>
            <w:webHidden/>
          </w:rPr>
          <w:fldChar w:fldCharType="separate"/>
        </w:r>
        <w:r w:rsidR="0051068F">
          <w:rPr>
            <w:webHidden/>
          </w:rPr>
          <w:t>15</w:t>
        </w:r>
        <w:r w:rsidR="00AA04CF">
          <w:rPr>
            <w:webHidden/>
          </w:rPr>
          <w:fldChar w:fldCharType="end"/>
        </w:r>
      </w:hyperlink>
    </w:p>
    <w:p w:rsidR="00AA04CF" w:rsidRDefault="00162B99">
      <w:pPr>
        <w:pStyle w:val="TableofFigures"/>
        <w:rPr>
          <w:rFonts w:asciiTheme="minorHAnsi" w:eastAsiaTheme="minorEastAsia" w:hAnsiTheme="minorHAnsi" w:cstheme="minorBidi"/>
          <w:szCs w:val="22"/>
        </w:rPr>
      </w:pPr>
      <w:hyperlink w:anchor="_Toc395188208" w:history="1">
        <w:r w:rsidR="00AA04CF" w:rsidRPr="002926C4">
          <w:rPr>
            <w:rStyle w:val="Hyperlink"/>
          </w:rPr>
          <w:t>Figure 7. View Publication Screen</w:t>
        </w:r>
        <w:r w:rsidR="00AA04CF">
          <w:rPr>
            <w:webHidden/>
          </w:rPr>
          <w:tab/>
        </w:r>
        <w:r w:rsidR="00AA04CF">
          <w:rPr>
            <w:webHidden/>
          </w:rPr>
          <w:fldChar w:fldCharType="begin"/>
        </w:r>
        <w:r w:rsidR="00AA04CF">
          <w:rPr>
            <w:webHidden/>
          </w:rPr>
          <w:instrText xml:space="preserve"> PAGEREF _Toc395188208 \h </w:instrText>
        </w:r>
        <w:r w:rsidR="00AA04CF">
          <w:rPr>
            <w:webHidden/>
          </w:rPr>
        </w:r>
        <w:r w:rsidR="00AA04CF">
          <w:rPr>
            <w:webHidden/>
          </w:rPr>
          <w:fldChar w:fldCharType="separate"/>
        </w:r>
        <w:r w:rsidR="0051068F">
          <w:rPr>
            <w:webHidden/>
          </w:rPr>
          <w:t>17</w:t>
        </w:r>
        <w:r w:rsidR="00AA04CF">
          <w:rPr>
            <w:webHidden/>
          </w:rPr>
          <w:fldChar w:fldCharType="end"/>
        </w:r>
      </w:hyperlink>
    </w:p>
    <w:p w:rsidR="00AA04CF" w:rsidRDefault="00162B99">
      <w:pPr>
        <w:pStyle w:val="TableofFigures"/>
        <w:rPr>
          <w:rFonts w:asciiTheme="minorHAnsi" w:eastAsiaTheme="minorEastAsia" w:hAnsiTheme="minorHAnsi" w:cstheme="minorBidi"/>
          <w:szCs w:val="22"/>
        </w:rPr>
      </w:pPr>
      <w:hyperlink w:anchor="_Toc395188209" w:history="1">
        <w:r w:rsidR="00AA04CF" w:rsidRPr="002926C4">
          <w:rPr>
            <w:rStyle w:val="Hyperlink"/>
          </w:rPr>
          <w:t>Figure 8. Copy Existing Publication Screen</w:t>
        </w:r>
        <w:r w:rsidR="00AA04CF">
          <w:rPr>
            <w:webHidden/>
          </w:rPr>
          <w:tab/>
        </w:r>
        <w:r w:rsidR="00AA04CF">
          <w:rPr>
            <w:webHidden/>
          </w:rPr>
          <w:fldChar w:fldCharType="begin"/>
        </w:r>
        <w:r w:rsidR="00AA04CF">
          <w:rPr>
            <w:webHidden/>
          </w:rPr>
          <w:instrText xml:space="preserve"> PAGEREF _Toc395188209 \h </w:instrText>
        </w:r>
        <w:r w:rsidR="00AA04CF">
          <w:rPr>
            <w:webHidden/>
          </w:rPr>
        </w:r>
        <w:r w:rsidR="00AA04CF">
          <w:rPr>
            <w:webHidden/>
          </w:rPr>
          <w:fldChar w:fldCharType="separate"/>
        </w:r>
        <w:r w:rsidR="0051068F">
          <w:rPr>
            <w:webHidden/>
          </w:rPr>
          <w:t>18</w:t>
        </w:r>
        <w:r w:rsidR="00AA04CF">
          <w:rPr>
            <w:webHidden/>
          </w:rPr>
          <w:fldChar w:fldCharType="end"/>
        </w:r>
      </w:hyperlink>
    </w:p>
    <w:p w:rsidR="00AA04CF" w:rsidRDefault="00162B99">
      <w:pPr>
        <w:pStyle w:val="TableofFigures"/>
        <w:rPr>
          <w:rFonts w:asciiTheme="minorHAnsi" w:eastAsiaTheme="minorEastAsia" w:hAnsiTheme="minorHAnsi" w:cstheme="minorBidi"/>
          <w:szCs w:val="22"/>
        </w:rPr>
      </w:pPr>
      <w:hyperlink w:anchor="_Toc395188210" w:history="1">
        <w:r w:rsidR="00AA04CF" w:rsidRPr="002926C4">
          <w:rPr>
            <w:rStyle w:val="Hyperlink"/>
          </w:rPr>
          <w:t>Figure 9. Format for Publication Numbers</w:t>
        </w:r>
        <w:r w:rsidR="00AA04CF">
          <w:rPr>
            <w:webHidden/>
          </w:rPr>
          <w:tab/>
        </w:r>
        <w:r w:rsidR="00AA04CF">
          <w:rPr>
            <w:webHidden/>
          </w:rPr>
          <w:fldChar w:fldCharType="begin"/>
        </w:r>
        <w:r w:rsidR="00AA04CF">
          <w:rPr>
            <w:webHidden/>
          </w:rPr>
          <w:instrText xml:space="preserve"> PAGEREF _Toc395188210 \h </w:instrText>
        </w:r>
        <w:r w:rsidR="00AA04CF">
          <w:rPr>
            <w:webHidden/>
          </w:rPr>
        </w:r>
        <w:r w:rsidR="00AA04CF">
          <w:rPr>
            <w:webHidden/>
          </w:rPr>
          <w:fldChar w:fldCharType="separate"/>
        </w:r>
        <w:r w:rsidR="0051068F">
          <w:rPr>
            <w:webHidden/>
          </w:rPr>
          <w:t>29</w:t>
        </w:r>
        <w:r w:rsidR="00AA04CF">
          <w:rPr>
            <w:webHidden/>
          </w:rPr>
          <w:fldChar w:fldCharType="end"/>
        </w:r>
      </w:hyperlink>
    </w:p>
    <w:p w:rsidR="00820F16" w:rsidRDefault="000262C8" w:rsidP="00820F16">
      <w:r w:rsidRPr="00E070CC">
        <w:fldChar w:fldCharType="end"/>
      </w:r>
      <w:bookmarkStart w:id="0" w:name="_Toc344307361"/>
      <w:bookmarkStart w:id="1" w:name="_Toc387308386"/>
    </w:p>
    <w:p w:rsidR="00D3351E" w:rsidRDefault="00D3351E" w:rsidP="00F03BD2">
      <w:pPr>
        <w:pStyle w:val="Heading1NoNumber"/>
      </w:pPr>
      <w:bookmarkStart w:id="2" w:name="_Ref387921167"/>
      <w:bookmarkStart w:id="3" w:name="_Ref391542943"/>
      <w:bookmarkStart w:id="4" w:name="_Ref391542948"/>
      <w:bookmarkStart w:id="5" w:name="_Toc399403410"/>
      <w:bookmarkEnd w:id="0"/>
      <w:bookmarkEnd w:id="1"/>
      <w:r>
        <w:t xml:space="preserve">Overview of </w:t>
      </w:r>
      <w:bookmarkEnd w:id="2"/>
      <w:r w:rsidR="006908FC">
        <w:t>Core Standards</w:t>
      </w:r>
      <w:bookmarkEnd w:id="3"/>
      <w:bookmarkEnd w:id="4"/>
      <w:bookmarkEnd w:id="5"/>
    </w:p>
    <w:p w:rsidR="006A23C4" w:rsidRPr="006A23C4" w:rsidRDefault="006908FC" w:rsidP="006A23C4">
      <w:r>
        <w:t xml:space="preserve">Core Standards </w:t>
      </w:r>
      <w:r w:rsidR="00C274DF">
        <w:t xml:space="preserve">serves as a </w:t>
      </w:r>
      <w:r w:rsidR="005347AA">
        <w:t>repository</w:t>
      </w:r>
      <w:r w:rsidR="00C274DF">
        <w:t xml:space="preserve"> of the standards </w:t>
      </w:r>
      <w:r w:rsidR="00314CD2">
        <w:t xml:space="preserve">used to </w:t>
      </w:r>
      <w:r w:rsidR="00AD5FF0">
        <w:t xml:space="preserve">design tests. Users of the Test Authoring System </w:t>
      </w:r>
      <w:r w:rsidR="00566314">
        <w:t xml:space="preserve">can retrieve </w:t>
      </w:r>
      <w:r w:rsidR="00314CD2">
        <w:t xml:space="preserve">and review </w:t>
      </w:r>
      <w:r w:rsidR="00566314">
        <w:t xml:space="preserve">the </w:t>
      </w:r>
      <w:r w:rsidR="00314CD2">
        <w:t xml:space="preserve">standards stored in </w:t>
      </w:r>
      <w:r w:rsidR="003F661A">
        <w:t>Core Standards</w:t>
      </w:r>
      <w:r w:rsidR="00314CD2">
        <w:t xml:space="preserve">, and </w:t>
      </w:r>
      <w:r w:rsidR="006E6ECA">
        <w:t xml:space="preserve">associate tests with </w:t>
      </w:r>
      <w:r w:rsidR="00314CD2">
        <w:t xml:space="preserve">those standards. </w:t>
      </w:r>
    </w:p>
    <w:p w:rsidR="002E47F4" w:rsidRDefault="00162B99" w:rsidP="002E47F4">
      <w:pPr>
        <w:pStyle w:val="Heading2"/>
      </w:pPr>
      <w:bookmarkStart w:id="6" w:name="_Toc387308388"/>
      <w:bookmarkStart w:id="7" w:name="_Toc399403411"/>
      <w:r>
        <w:t>Interrelation</w:t>
      </w:r>
      <w:r w:rsidR="002E47F4">
        <w:t xml:space="preserve"> between </w:t>
      </w:r>
      <w:r w:rsidR="00314CD2">
        <w:t xml:space="preserve">Core Standards </w:t>
      </w:r>
      <w:r w:rsidR="002E47F4">
        <w:t>and other Smarter Balanced Systems</w:t>
      </w:r>
      <w:bookmarkEnd w:id="6"/>
      <w:bookmarkEnd w:id="7"/>
    </w:p>
    <w:p w:rsidR="006A23C4" w:rsidRPr="006A23C4" w:rsidRDefault="00314CD2" w:rsidP="006A23C4">
      <w:r>
        <w:t xml:space="preserve">Core Standards </w:t>
      </w:r>
      <w:r w:rsidR="00337AB9">
        <w:t>has connections to the following Smarter Balanced systems</w:t>
      </w:r>
      <w:r w:rsidR="00283BB8">
        <w:t>:</w:t>
      </w:r>
    </w:p>
    <w:p w:rsidR="00FC6D8C" w:rsidRDefault="00FC6D8C" w:rsidP="00FC6D8C">
      <w:pPr>
        <w:pStyle w:val="ListBullet"/>
      </w:pPr>
      <w:r w:rsidRPr="00FC6D8C">
        <w:rPr>
          <w:rStyle w:val="Strong"/>
        </w:rPr>
        <w:t xml:space="preserve">Single Sign </w:t>
      </w:r>
      <w:proofErr w:type="gramStart"/>
      <w:r w:rsidRPr="00FC6D8C">
        <w:rPr>
          <w:rStyle w:val="Strong"/>
        </w:rPr>
        <w:t>On</w:t>
      </w:r>
      <w:proofErr w:type="gramEnd"/>
      <w:r w:rsidRPr="00FC6D8C">
        <w:rPr>
          <w:rStyle w:val="Strong"/>
        </w:rPr>
        <w:t xml:space="preserve"> (SSO)</w:t>
      </w:r>
      <w:r>
        <w:t>: This system</w:t>
      </w:r>
      <w:r w:rsidRPr="00F52A05">
        <w:t xml:space="preserve"> </w:t>
      </w:r>
      <w:r>
        <w:t xml:space="preserve">is responsible for user authentication and authorization, and </w:t>
      </w:r>
      <w:r w:rsidRPr="00F52A05">
        <w:t xml:space="preserve">allows you to log in to the </w:t>
      </w:r>
      <w:r>
        <w:t xml:space="preserve">Smarter Balanced </w:t>
      </w:r>
      <w:r w:rsidRPr="00F52A05">
        <w:t>systems. After logging in, you can switch</w:t>
      </w:r>
      <w:r w:rsidR="00573328">
        <w:t xml:space="preserve"> between </w:t>
      </w:r>
      <w:r w:rsidR="00AA3089">
        <w:t xml:space="preserve">administrative </w:t>
      </w:r>
      <w:r w:rsidR="00573328">
        <w:t xml:space="preserve">systems such as </w:t>
      </w:r>
      <w:r w:rsidR="007115F6">
        <w:t>Permissions, Monitor</w:t>
      </w:r>
      <w:r w:rsidR="00A00D25">
        <w:t>ing</w:t>
      </w:r>
      <w:r w:rsidR="007115F6">
        <w:t xml:space="preserve"> and Alert</w:t>
      </w:r>
      <w:r w:rsidR="00A00D25">
        <w:t>ing</w:t>
      </w:r>
      <w:r w:rsidR="007115F6">
        <w:t>, and Program Management</w:t>
      </w:r>
      <w:r w:rsidRPr="00F52A05">
        <w:t>.</w:t>
      </w:r>
    </w:p>
    <w:p w:rsidR="00354469" w:rsidRDefault="00354469" w:rsidP="002E47F4">
      <w:pPr>
        <w:pStyle w:val="ListBullet"/>
      </w:pPr>
      <w:r>
        <w:rPr>
          <w:rStyle w:val="Strong"/>
        </w:rPr>
        <w:t>Test Authoring System</w:t>
      </w:r>
      <w:r w:rsidRPr="00354469">
        <w:t>:</w:t>
      </w:r>
      <w:r>
        <w:t xml:space="preserve"> This system construct</w:t>
      </w:r>
      <w:r w:rsidR="00CC782F">
        <w:t>s</w:t>
      </w:r>
      <w:r>
        <w:t xml:space="preserve"> the tests </w:t>
      </w:r>
      <w:r w:rsidR="00C232CB">
        <w:t>for which students are registered</w:t>
      </w:r>
      <w:r>
        <w:t xml:space="preserve">. </w:t>
      </w:r>
      <w:r w:rsidR="0001230E">
        <w:t xml:space="preserve">Test </w:t>
      </w:r>
      <w:r w:rsidR="00B344D0">
        <w:t>Authoring users associate</w:t>
      </w:r>
      <w:r w:rsidR="00391580">
        <w:t xml:space="preserve"> their tests with the </w:t>
      </w:r>
      <w:r w:rsidR="0001230E">
        <w:t>standards stored in Core Standards</w:t>
      </w:r>
      <w:r w:rsidRPr="00A9278F">
        <w:rPr>
          <w:rStyle w:val="Strong"/>
        </w:rPr>
        <w:t>.</w:t>
      </w:r>
    </w:p>
    <w:p w:rsidR="005101F6" w:rsidRDefault="005101F6" w:rsidP="005101F6">
      <w:pPr>
        <w:pStyle w:val="Heading2"/>
      </w:pPr>
      <w:bookmarkStart w:id="8" w:name="_Toc399403412"/>
      <w:r>
        <w:t>Required Applications</w:t>
      </w:r>
      <w:bookmarkEnd w:id="8"/>
    </w:p>
    <w:p w:rsidR="005101F6" w:rsidRPr="005101F6" w:rsidRDefault="005101F6" w:rsidP="005101F6">
      <w:r>
        <w:t xml:space="preserve">To add publications to Core Standards, you need </w:t>
      </w:r>
      <w:proofErr w:type="spellStart"/>
      <w:r w:rsidR="00F21E38">
        <w:t>OpenOffice</w:t>
      </w:r>
      <w:proofErr w:type="spellEnd"/>
      <w:r w:rsidR="001E28F0">
        <w:t xml:space="preserve"> </w:t>
      </w:r>
      <w:proofErr w:type="spellStart"/>
      <w:r>
        <w:t>Calc</w:t>
      </w:r>
      <w:proofErr w:type="spellEnd"/>
      <w:r w:rsidR="001E28F0">
        <w:t>, a spreadsheet application similar to Microsoft Excel</w:t>
      </w:r>
      <w:r>
        <w:t xml:space="preserve">. </w:t>
      </w:r>
      <w:r w:rsidR="001E28F0">
        <w:t xml:space="preserve">You can download </w:t>
      </w:r>
      <w:proofErr w:type="spellStart"/>
      <w:r w:rsidR="00F21E38">
        <w:t>Open</w:t>
      </w:r>
      <w:r w:rsidR="001E28F0">
        <w:t>Office</w:t>
      </w:r>
      <w:proofErr w:type="spellEnd"/>
      <w:r w:rsidR="001E28F0">
        <w:t xml:space="preserve"> </w:t>
      </w:r>
      <w:proofErr w:type="spellStart"/>
      <w:r w:rsidR="00AA04CF">
        <w:t>Calc</w:t>
      </w:r>
      <w:proofErr w:type="spellEnd"/>
      <w:r w:rsidR="00AA04CF">
        <w:t xml:space="preserve"> </w:t>
      </w:r>
      <w:r w:rsidR="001E28F0">
        <w:t>from</w:t>
      </w:r>
      <w:r w:rsidR="00020430">
        <w:t xml:space="preserve"> </w:t>
      </w:r>
      <w:hyperlink r:id="rId11" w:history="1">
        <w:r w:rsidR="00020430" w:rsidRPr="003A7334">
          <w:rPr>
            <w:rStyle w:val="Hyperlink"/>
          </w:rPr>
          <w:t>http://www.openoffice.org/</w:t>
        </w:r>
      </w:hyperlink>
      <w:r w:rsidR="001E28F0">
        <w:t xml:space="preserve">. </w:t>
      </w:r>
    </w:p>
    <w:p w:rsidR="00153FDF" w:rsidRDefault="00153FDF" w:rsidP="00F03BD2">
      <w:pPr>
        <w:pStyle w:val="Heading1NoNumber"/>
      </w:pPr>
      <w:bookmarkStart w:id="9" w:name="_Ref391542968"/>
      <w:bookmarkStart w:id="10" w:name="_Ref391542970"/>
      <w:bookmarkStart w:id="11" w:name="_Toc399403413"/>
      <w:bookmarkStart w:id="12" w:name="_Ref387921169"/>
      <w:r>
        <w:t>Introduction to This User Guide</w:t>
      </w:r>
      <w:bookmarkEnd w:id="9"/>
      <w:bookmarkEnd w:id="10"/>
      <w:bookmarkEnd w:id="11"/>
    </w:p>
    <w:p w:rsidR="00153FDF" w:rsidRPr="00714829" w:rsidRDefault="00153FDF" w:rsidP="00153FDF">
      <w:r w:rsidRPr="00E17057">
        <w:t>This user</w:t>
      </w:r>
      <w:r w:rsidR="00BD56F5">
        <w:t xml:space="preserve"> guide</w:t>
      </w:r>
      <w:r w:rsidRPr="00E17057">
        <w:t xml:space="preserve"> </w:t>
      </w:r>
      <w:r w:rsidR="00FF28CC">
        <w:t xml:space="preserve">provides information about using </w:t>
      </w:r>
      <w:r w:rsidR="00444FF1">
        <w:t xml:space="preserve">Core Standards </w:t>
      </w:r>
      <w:r w:rsidRPr="00E17057">
        <w:t xml:space="preserve">to </w:t>
      </w:r>
      <w:r>
        <w:t xml:space="preserve">create and </w:t>
      </w:r>
      <w:r w:rsidR="00444FF1">
        <w:t>publish standards</w:t>
      </w:r>
      <w:r>
        <w:t xml:space="preserve">. </w:t>
      </w:r>
      <w:r w:rsidRPr="008F6401">
        <w:t xml:space="preserve">This introduction describes the contents of this </w:t>
      </w:r>
      <w:r w:rsidR="00444FF1">
        <w:t xml:space="preserve">user guide </w:t>
      </w:r>
      <w:r w:rsidRPr="008F6401">
        <w:t>and includes a key for identifying icons and elements.</w:t>
      </w:r>
    </w:p>
    <w:p w:rsidR="00153FDF" w:rsidRPr="0081008B" w:rsidRDefault="00153FDF" w:rsidP="000B622A">
      <w:pPr>
        <w:pStyle w:val="ListIntroduction"/>
      </w:pPr>
      <w:r w:rsidRPr="00E17057">
        <w:t xml:space="preserve">This user guide </w:t>
      </w:r>
      <w:r w:rsidR="00D411E6">
        <w:t>includes the following sections</w:t>
      </w:r>
      <w:r>
        <w:t>:</w:t>
      </w:r>
    </w:p>
    <w:p w:rsidR="000F6FC6" w:rsidRDefault="00AC48B3" w:rsidP="00B30BC7">
      <w:pPr>
        <w:pStyle w:val="ListBullet"/>
      </w:pPr>
      <w:r w:rsidRPr="00B904F4">
        <w:rPr>
          <w:rStyle w:val="CrossReference"/>
        </w:rPr>
        <w:fldChar w:fldCharType="begin"/>
      </w:r>
      <w:r w:rsidR="00B904F4" w:rsidRPr="00B904F4">
        <w:rPr>
          <w:rStyle w:val="CrossReference"/>
        </w:rPr>
        <w:instrText xml:space="preserve"> REF _Ref387926974 \* MERGEFORMAT \h \r</w:instrText>
      </w:r>
      <w:r w:rsidRPr="00B904F4">
        <w:rPr>
          <w:rStyle w:val="CrossReference"/>
        </w:rPr>
      </w:r>
      <w:r w:rsidRPr="00B904F4">
        <w:rPr>
          <w:rStyle w:val="CrossReference"/>
        </w:rPr>
        <w:fldChar w:fldCharType="separate"/>
      </w:r>
      <w:r w:rsidR="0051068F">
        <w:rPr>
          <w:rStyle w:val="CrossReference"/>
        </w:rPr>
        <w:t>Section I</w:t>
      </w:r>
      <w:r w:rsidRPr="00B904F4">
        <w:rPr>
          <w:rStyle w:val="CrossReference"/>
        </w:rPr>
        <w:fldChar w:fldCharType="end"/>
      </w:r>
      <w:r w:rsidR="00D115C4">
        <w:t xml:space="preserve">, </w:t>
      </w:r>
      <w:r w:rsidR="00F03BD2" w:rsidRPr="00B904F4">
        <w:rPr>
          <w:rStyle w:val="CrossReference"/>
        </w:rPr>
        <w:fldChar w:fldCharType="begin"/>
      </w:r>
      <w:r w:rsidR="00B904F4" w:rsidRPr="00B904F4">
        <w:rPr>
          <w:rStyle w:val="CrossReference"/>
        </w:rPr>
        <w:instrText xml:space="preserve"> REF _Ref387926974 \* MERGEFORMAT \h</w:instrText>
      </w:r>
      <w:r w:rsidR="00F03BD2" w:rsidRPr="00B904F4">
        <w:rPr>
          <w:rStyle w:val="CrossReference"/>
        </w:rPr>
      </w:r>
      <w:r w:rsidR="00F03BD2" w:rsidRPr="00B904F4">
        <w:rPr>
          <w:rStyle w:val="CrossReference"/>
        </w:rPr>
        <w:fldChar w:fldCharType="separate"/>
      </w:r>
      <w:r w:rsidR="0051068F" w:rsidRPr="00311FC1">
        <w:rPr>
          <w:rStyle w:val="CrossReference"/>
        </w:rPr>
        <w:t>Accessing Core Standards</w:t>
      </w:r>
      <w:r w:rsidR="00F03BD2" w:rsidRPr="00B904F4">
        <w:rPr>
          <w:rStyle w:val="CrossReference"/>
        </w:rPr>
        <w:fldChar w:fldCharType="end"/>
      </w:r>
      <w:r w:rsidR="00D115C4">
        <w:t xml:space="preserve">, </w:t>
      </w:r>
      <w:r w:rsidR="00153FDF" w:rsidRPr="00796224">
        <w:t xml:space="preserve">explains how </w:t>
      </w:r>
      <w:r w:rsidR="00153FDF">
        <w:t xml:space="preserve">to </w:t>
      </w:r>
      <w:r w:rsidR="00153FDF" w:rsidRPr="00796224">
        <w:t>log in</w:t>
      </w:r>
      <w:r w:rsidR="00153FDF">
        <w:t xml:space="preserve"> </w:t>
      </w:r>
      <w:r w:rsidR="00153FDF" w:rsidRPr="00796224">
        <w:t xml:space="preserve">to </w:t>
      </w:r>
      <w:r w:rsidR="00444FF1">
        <w:t>Core Standards</w:t>
      </w:r>
      <w:r w:rsidR="000F6FC6">
        <w:t>.</w:t>
      </w:r>
    </w:p>
    <w:p w:rsidR="00153FDF" w:rsidRDefault="00F03BD2" w:rsidP="00B30BC7">
      <w:pPr>
        <w:pStyle w:val="ListBullet"/>
      </w:pPr>
      <w:r w:rsidRPr="00B904F4">
        <w:rPr>
          <w:rStyle w:val="CrossReference"/>
        </w:rPr>
        <w:fldChar w:fldCharType="begin"/>
      </w:r>
      <w:r w:rsidR="00B904F4" w:rsidRPr="00B904F4">
        <w:rPr>
          <w:rStyle w:val="CrossReference"/>
        </w:rPr>
        <w:instrText xml:space="preserve"> REF _Ref391024403 \* MERGEFORMAT \h \r</w:instrText>
      </w:r>
      <w:r w:rsidRPr="00B904F4">
        <w:rPr>
          <w:rStyle w:val="CrossReference"/>
        </w:rPr>
      </w:r>
      <w:r w:rsidRPr="00B904F4">
        <w:rPr>
          <w:rStyle w:val="CrossReference"/>
        </w:rPr>
        <w:fldChar w:fldCharType="separate"/>
      </w:r>
      <w:r w:rsidR="0051068F">
        <w:rPr>
          <w:rStyle w:val="CrossReference"/>
        </w:rPr>
        <w:t>Section II</w:t>
      </w:r>
      <w:r w:rsidRPr="00B904F4">
        <w:rPr>
          <w:rStyle w:val="CrossReference"/>
        </w:rPr>
        <w:fldChar w:fldCharType="end"/>
      </w:r>
      <w:r>
        <w:t xml:space="preserve">, </w:t>
      </w:r>
      <w:r w:rsidRPr="00B904F4">
        <w:rPr>
          <w:rStyle w:val="CrossReference"/>
        </w:rPr>
        <w:fldChar w:fldCharType="begin"/>
      </w:r>
      <w:r w:rsidR="00B904F4" w:rsidRPr="00B904F4">
        <w:rPr>
          <w:rStyle w:val="CrossReference"/>
        </w:rPr>
        <w:instrText xml:space="preserve"> REF _Ref391024403 \* MERGEFORMAT \h</w:instrText>
      </w:r>
      <w:r w:rsidRPr="00B904F4">
        <w:rPr>
          <w:rStyle w:val="CrossReference"/>
        </w:rPr>
      </w:r>
      <w:r w:rsidRPr="00B904F4">
        <w:rPr>
          <w:rStyle w:val="CrossReference"/>
        </w:rPr>
        <w:fldChar w:fldCharType="separate"/>
      </w:r>
      <w:r w:rsidR="0051068F" w:rsidRPr="00311FC1">
        <w:rPr>
          <w:rStyle w:val="CrossReference"/>
        </w:rPr>
        <w:t>Understanding the Core Standards Home Screen</w:t>
      </w:r>
      <w:r w:rsidRPr="00B904F4">
        <w:rPr>
          <w:rStyle w:val="CrossReference"/>
        </w:rPr>
        <w:fldChar w:fldCharType="end"/>
      </w:r>
      <w:r w:rsidR="00D115C4">
        <w:t>,</w:t>
      </w:r>
      <w:r w:rsidR="00444FF1">
        <w:t xml:space="preserve"> </w:t>
      </w:r>
      <w:r w:rsidR="00153FDF">
        <w:t xml:space="preserve">describes the overall layout of the </w:t>
      </w:r>
      <w:r w:rsidR="00444FF1">
        <w:t xml:space="preserve">Core Standards </w:t>
      </w:r>
      <w:r w:rsidR="00964DB0">
        <w:t>i</w:t>
      </w:r>
      <w:r w:rsidR="00153FDF">
        <w:t>nterface.</w:t>
      </w:r>
    </w:p>
    <w:p w:rsidR="00153FDF" w:rsidRDefault="00F03BD2" w:rsidP="00B30BC7">
      <w:pPr>
        <w:pStyle w:val="ListBullet"/>
      </w:pPr>
      <w:r w:rsidRPr="00B904F4">
        <w:rPr>
          <w:rStyle w:val="CrossReference"/>
        </w:rPr>
        <w:fldChar w:fldCharType="begin"/>
      </w:r>
      <w:r w:rsidR="00B904F4" w:rsidRPr="00B904F4">
        <w:rPr>
          <w:rStyle w:val="CrossReference"/>
        </w:rPr>
        <w:instrText xml:space="preserve"> REF _Ref387921171 \* MERGEFORMAT \h \r</w:instrText>
      </w:r>
      <w:r w:rsidRPr="00B904F4">
        <w:rPr>
          <w:rStyle w:val="CrossReference"/>
        </w:rPr>
      </w:r>
      <w:r w:rsidRPr="00B904F4">
        <w:rPr>
          <w:rStyle w:val="CrossReference"/>
        </w:rPr>
        <w:fldChar w:fldCharType="separate"/>
      </w:r>
      <w:r w:rsidR="0051068F">
        <w:rPr>
          <w:rStyle w:val="CrossReference"/>
        </w:rPr>
        <w:t>Section III</w:t>
      </w:r>
      <w:r w:rsidRPr="00B904F4">
        <w:rPr>
          <w:rStyle w:val="CrossReference"/>
        </w:rPr>
        <w:fldChar w:fldCharType="end"/>
      </w:r>
      <w:r>
        <w:t xml:space="preserve">, </w:t>
      </w:r>
      <w:r w:rsidRPr="00B904F4">
        <w:rPr>
          <w:rStyle w:val="CrossReference"/>
        </w:rPr>
        <w:fldChar w:fldCharType="begin"/>
      </w:r>
      <w:r w:rsidR="00B904F4" w:rsidRPr="00B904F4">
        <w:rPr>
          <w:rStyle w:val="CrossReference"/>
        </w:rPr>
        <w:instrText xml:space="preserve"> REF _Ref387921171 \* MERGEFORMAT \h</w:instrText>
      </w:r>
      <w:r w:rsidRPr="00B904F4">
        <w:rPr>
          <w:rStyle w:val="CrossReference"/>
        </w:rPr>
      </w:r>
      <w:r w:rsidRPr="00B904F4">
        <w:rPr>
          <w:rStyle w:val="CrossReference"/>
        </w:rPr>
        <w:fldChar w:fldCharType="separate"/>
      </w:r>
      <w:r w:rsidR="0051068F" w:rsidRPr="00311FC1">
        <w:rPr>
          <w:rStyle w:val="CrossReference"/>
        </w:rPr>
        <w:t>Settings Tasks</w:t>
      </w:r>
      <w:r w:rsidRPr="00B904F4">
        <w:rPr>
          <w:rStyle w:val="CrossReference"/>
        </w:rPr>
        <w:fldChar w:fldCharType="end"/>
      </w:r>
      <w:r w:rsidR="00D115C4">
        <w:t xml:space="preserve">, </w:t>
      </w:r>
      <w:r w:rsidR="00153FDF">
        <w:t xml:space="preserve">explains how to </w:t>
      </w:r>
      <w:r w:rsidR="00C9354E">
        <w:t>create, edit, and delete publishers, grades</w:t>
      </w:r>
      <w:r w:rsidR="006652E3">
        <w:t>,</w:t>
      </w:r>
      <w:r w:rsidR="00C9354E">
        <w:t xml:space="preserve"> and subjects</w:t>
      </w:r>
      <w:r w:rsidR="00153FDF">
        <w:t>.</w:t>
      </w:r>
    </w:p>
    <w:p w:rsidR="00153FDF" w:rsidRDefault="00F03BD2" w:rsidP="00B30BC7">
      <w:pPr>
        <w:pStyle w:val="ListBullet"/>
      </w:pPr>
      <w:r w:rsidRPr="00B904F4">
        <w:rPr>
          <w:rStyle w:val="CrossReference"/>
        </w:rPr>
        <w:fldChar w:fldCharType="begin"/>
      </w:r>
      <w:r w:rsidR="00B904F4" w:rsidRPr="00B904F4">
        <w:rPr>
          <w:rStyle w:val="CrossReference"/>
        </w:rPr>
        <w:instrText xml:space="preserve"> REF _Ref387921173 \* MERGEFORMAT \h \r</w:instrText>
      </w:r>
      <w:r w:rsidRPr="00B904F4">
        <w:rPr>
          <w:rStyle w:val="CrossReference"/>
        </w:rPr>
      </w:r>
      <w:r w:rsidRPr="00B904F4">
        <w:rPr>
          <w:rStyle w:val="CrossReference"/>
        </w:rPr>
        <w:fldChar w:fldCharType="separate"/>
      </w:r>
      <w:r w:rsidR="0051068F">
        <w:rPr>
          <w:rStyle w:val="CrossReference"/>
        </w:rPr>
        <w:t>Section IV</w:t>
      </w:r>
      <w:r w:rsidRPr="00B904F4">
        <w:rPr>
          <w:rStyle w:val="CrossReference"/>
        </w:rPr>
        <w:fldChar w:fldCharType="end"/>
      </w:r>
      <w:r>
        <w:t xml:space="preserve">, </w:t>
      </w:r>
      <w:r w:rsidRPr="00B904F4">
        <w:rPr>
          <w:rStyle w:val="CrossReference"/>
        </w:rPr>
        <w:fldChar w:fldCharType="begin"/>
      </w:r>
      <w:r w:rsidR="00B904F4" w:rsidRPr="00B904F4">
        <w:rPr>
          <w:rStyle w:val="CrossReference"/>
        </w:rPr>
        <w:instrText xml:space="preserve"> REF _Ref387921173 \* MERGEFORMAT \h</w:instrText>
      </w:r>
      <w:r w:rsidRPr="00B904F4">
        <w:rPr>
          <w:rStyle w:val="CrossReference"/>
        </w:rPr>
      </w:r>
      <w:r w:rsidRPr="00B904F4">
        <w:rPr>
          <w:rStyle w:val="CrossReference"/>
        </w:rPr>
        <w:fldChar w:fldCharType="separate"/>
      </w:r>
      <w:r w:rsidR="0051068F" w:rsidRPr="00311FC1">
        <w:rPr>
          <w:rStyle w:val="CrossReference"/>
        </w:rPr>
        <w:t>Publication Tasks</w:t>
      </w:r>
      <w:r w:rsidRPr="00B904F4">
        <w:rPr>
          <w:rStyle w:val="CrossReference"/>
        </w:rPr>
        <w:fldChar w:fldCharType="end"/>
      </w:r>
      <w:r>
        <w:t xml:space="preserve">, </w:t>
      </w:r>
      <w:r w:rsidR="00153FDF">
        <w:t xml:space="preserve">describes how to create and </w:t>
      </w:r>
      <w:r w:rsidR="00444FF1">
        <w:t>publish standards</w:t>
      </w:r>
      <w:r w:rsidR="00D4763F">
        <w:t>.</w:t>
      </w:r>
    </w:p>
    <w:p w:rsidR="00D31084" w:rsidRDefault="00C16FB0" w:rsidP="00C16FB0">
      <w:pPr>
        <w:pStyle w:val="ListBullet"/>
      </w:pPr>
      <w:r w:rsidRPr="00B904F4">
        <w:rPr>
          <w:rStyle w:val="CrossReference"/>
        </w:rPr>
        <w:fldChar w:fldCharType="begin"/>
      </w:r>
      <w:r w:rsidR="00B904F4" w:rsidRPr="00B904F4">
        <w:rPr>
          <w:rStyle w:val="CrossReference"/>
        </w:rPr>
        <w:instrText xml:space="preserve"> REF _Ref389477450 \* MERGEFORMAT \h \r</w:instrText>
      </w:r>
      <w:r w:rsidRPr="00B904F4">
        <w:rPr>
          <w:rStyle w:val="CrossReference"/>
        </w:rPr>
      </w:r>
      <w:r w:rsidRPr="00B904F4">
        <w:rPr>
          <w:rStyle w:val="CrossReference"/>
        </w:rPr>
        <w:fldChar w:fldCharType="separate"/>
      </w:r>
      <w:r w:rsidR="0051068F">
        <w:rPr>
          <w:rStyle w:val="CrossReference"/>
        </w:rPr>
        <w:t>Appendix A</w:t>
      </w:r>
      <w:r w:rsidRPr="00B904F4">
        <w:rPr>
          <w:rStyle w:val="CrossReference"/>
        </w:rPr>
        <w:fldChar w:fldCharType="end"/>
      </w:r>
      <w:r w:rsidRPr="00943316">
        <w:rPr>
          <w:rStyle w:val="CrossReference"/>
        </w:rPr>
        <w:t xml:space="preserve">, </w:t>
      </w:r>
      <w:r w:rsidRPr="00B904F4">
        <w:rPr>
          <w:rStyle w:val="CrossReference"/>
        </w:rPr>
        <w:fldChar w:fldCharType="begin"/>
      </w:r>
      <w:r w:rsidR="00B904F4" w:rsidRPr="00B904F4">
        <w:rPr>
          <w:rStyle w:val="CrossReference"/>
        </w:rPr>
        <w:instrText xml:space="preserve"> REF _Ref389477454 \* MERGEFORMAT \h</w:instrText>
      </w:r>
      <w:r w:rsidRPr="00B904F4">
        <w:rPr>
          <w:rStyle w:val="CrossReference"/>
        </w:rPr>
      </w:r>
      <w:r w:rsidRPr="00B904F4">
        <w:rPr>
          <w:rStyle w:val="CrossReference"/>
        </w:rPr>
        <w:fldChar w:fldCharType="separate"/>
      </w:r>
      <w:r w:rsidR="0051068F" w:rsidRPr="00311FC1">
        <w:rPr>
          <w:rStyle w:val="CrossReference"/>
        </w:rPr>
        <w:t>Common Errors with File Uploads</w:t>
      </w:r>
      <w:r w:rsidRPr="00B904F4">
        <w:rPr>
          <w:rStyle w:val="CrossReference"/>
        </w:rPr>
        <w:fldChar w:fldCharType="end"/>
      </w:r>
      <w:r>
        <w:t xml:space="preserve">, explains how to resolve some common errors that may occur while uploading files in </w:t>
      </w:r>
      <w:r w:rsidR="00444FF1">
        <w:t>Core Standards</w:t>
      </w:r>
      <w:r>
        <w:t>.</w:t>
      </w:r>
    </w:p>
    <w:p w:rsidR="00FE2FC4" w:rsidRDefault="00FE2FC4" w:rsidP="00C16FB0">
      <w:pPr>
        <w:pStyle w:val="ListBullet"/>
      </w:pPr>
      <w:r w:rsidRPr="00B904F4">
        <w:rPr>
          <w:rStyle w:val="CrossReference"/>
        </w:rPr>
        <w:fldChar w:fldCharType="begin"/>
      </w:r>
      <w:r w:rsidR="00B904F4" w:rsidRPr="00B904F4">
        <w:rPr>
          <w:rStyle w:val="CrossReference"/>
        </w:rPr>
        <w:instrText xml:space="preserve"> REF _Ref391290621 \* MERGEFORMAT \h \r</w:instrText>
      </w:r>
      <w:r w:rsidRPr="00B904F4">
        <w:rPr>
          <w:rStyle w:val="CrossReference"/>
        </w:rPr>
      </w:r>
      <w:r w:rsidRPr="00B904F4">
        <w:rPr>
          <w:rStyle w:val="CrossReference"/>
        </w:rPr>
        <w:fldChar w:fldCharType="separate"/>
      </w:r>
      <w:r w:rsidR="0051068F">
        <w:rPr>
          <w:rStyle w:val="CrossReference"/>
        </w:rPr>
        <w:t>Appendix B</w:t>
      </w:r>
      <w:r w:rsidRPr="00B904F4">
        <w:rPr>
          <w:rStyle w:val="CrossReference"/>
        </w:rPr>
        <w:fldChar w:fldCharType="end"/>
      </w:r>
      <w:r>
        <w:t xml:space="preserve">, </w:t>
      </w:r>
      <w:r w:rsidRPr="00B904F4">
        <w:rPr>
          <w:rStyle w:val="CrossReference"/>
        </w:rPr>
        <w:fldChar w:fldCharType="begin"/>
      </w:r>
      <w:r w:rsidR="00B904F4" w:rsidRPr="00B904F4">
        <w:rPr>
          <w:rStyle w:val="CrossReference"/>
        </w:rPr>
        <w:instrText xml:space="preserve"> REF _Ref391290621 \* MERGEFORMAT \h</w:instrText>
      </w:r>
      <w:r w:rsidRPr="00B904F4">
        <w:rPr>
          <w:rStyle w:val="CrossReference"/>
        </w:rPr>
      </w:r>
      <w:r w:rsidRPr="00B904F4">
        <w:rPr>
          <w:rStyle w:val="CrossReference"/>
        </w:rPr>
        <w:fldChar w:fldCharType="separate"/>
      </w:r>
      <w:r w:rsidR="0051068F" w:rsidRPr="00311FC1">
        <w:rPr>
          <w:rStyle w:val="CrossReference"/>
        </w:rPr>
        <w:t>Publication Specifications</w:t>
      </w:r>
      <w:r w:rsidRPr="00B904F4">
        <w:rPr>
          <w:rStyle w:val="CrossReference"/>
        </w:rPr>
        <w:fldChar w:fldCharType="end"/>
      </w:r>
      <w:r>
        <w:t>, explains how to construct publications in a spreadsheet format that Core Standards can upload.</w:t>
      </w:r>
    </w:p>
    <w:p w:rsidR="006E562A" w:rsidRDefault="006E562A" w:rsidP="00C16FB0">
      <w:pPr>
        <w:pStyle w:val="ListBullet"/>
      </w:pPr>
      <w:r w:rsidRPr="00B904F4">
        <w:rPr>
          <w:rStyle w:val="CrossReference"/>
        </w:rPr>
        <w:fldChar w:fldCharType="begin"/>
      </w:r>
      <w:r w:rsidR="00B904F4" w:rsidRPr="00B904F4">
        <w:rPr>
          <w:rStyle w:val="CrossReference"/>
        </w:rPr>
        <w:instrText xml:space="preserve"> REF _Ref391283717 \* MERGEFORMAT \h \r</w:instrText>
      </w:r>
      <w:r w:rsidRPr="00B904F4">
        <w:rPr>
          <w:rStyle w:val="CrossReference"/>
        </w:rPr>
      </w:r>
      <w:r w:rsidRPr="00B904F4">
        <w:rPr>
          <w:rStyle w:val="CrossReference"/>
        </w:rPr>
        <w:fldChar w:fldCharType="separate"/>
      </w:r>
      <w:r w:rsidR="0051068F">
        <w:rPr>
          <w:rStyle w:val="CrossReference"/>
        </w:rPr>
        <w:t>Appendix C</w:t>
      </w:r>
      <w:r w:rsidRPr="00B904F4">
        <w:rPr>
          <w:rStyle w:val="CrossReference"/>
        </w:rPr>
        <w:fldChar w:fldCharType="end"/>
      </w:r>
      <w:r>
        <w:t xml:space="preserve">, </w:t>
      </w:r>
      <w:r w:rsidRPr="00B904F4">
        <w:rPr>
          <w:rStyle w:val="CrossReference"/>
        </w:rPr>
        <w:fldChar w:fldCharType="begin"/>
      </w:r>
      <w:r w:rsidR="00B904F4" w:rsidRPr="00B904F4">
        <w:rPr>
          <w:rStyle w:val="CrossReference"/>
        </w:rPr>
        <w:instrText xml:space="preserve"> REF _Ref391283717 \* MERGEFORMAT \h</w:instrText>
      </w:r>
      <w:r w:rsidRPr="00B904F4">
        <w:rPr>
          <w:rStyle w:val="CrossReference"/>
        </w:rPr>
      </w:r>
      <w:r w:rsidRPr="00B904F4">
        <w:rPr>
          <w:rStyle w:val="CrossReference"/>
        </w:rPr>
        <w:fldChar w:fldCharType="separate"/>
      </w:r>
      <w:r w:rsidR="0051068F" w:rsidRPr="00311FC1">
        <w:rPr>
          <w:rStyle w:val="CrossReference"/>
        </w:rPr>
        <w:t>How Core Standards Generates Publication Numbers</w:t>
      </w:r>
      <w:r w:rsidRPr="00B904F4">
        <w:rPr>
          <w:rStyle w:val="CrossReference"/>
        </w:rPr>
        <w:fldChar w:fldCharType="end"/>
      </w:r>
      <w:r>
        <w:t>, describes how Core Standards automatically generates a publication number.</w:t>
      </w:r>
    </w:p>
    <w:p w:rsidR="005E71E4" w:rsidRPr="0008579B" w:rsidRDefault="005E71E4" w:rsidP="001416D6">
      <w:pPr>
        <w:keepNext/>
      </w:pPr>
      <w:r w:rsidRPr="00B904F4">
        <w:rPr>
          <w:rStyle w:val="CrossReference"/>
        </w:rPr>
        <w:fldChar w:fldCharType="begin"/>
      </w:r>
      <w:r w:rsidR="00B904F4" w:rsidRPr="00B904F4">
        <w:rPr>
          <w:rStyle w:val="CrossReference"/>
        </w:rPr>
        <w:instrText xml:space="preserve"> REF _Ref387927129 \* MERGEFORMAT \h</w:instrText>
      </w:r>
      <w:r w:rsidRPr="00B904F4">
        <w:rPr>
          <w:rStyle w:val="CrossReference"/>
        </w:rPr>
      </w:r>
      <w:r w:rsidRPr="00B904F4">
        <w:rPr>
          <w:rStyle w:val="CrossReference"/>
        </w:rPr>
        <w:fldChar w:fldCharType="separate"/>
      </w:r>
      <w:r w:rsidR="0051068F" w:rsidRPr="00311FC1">
        <w:rPr>
          <w:rStyle w:val="CrossReference"/>
        </w:rPr>
        <w:t>Table 1</w:t>
      </w:r>
      <w:r w:rsidRPr="00B904F4">
        <w:rPr>
          <w:rStyle w:val="CrossReference"/>
        </w:rPr>
        <w:fldChar w:fldCharType="end"/>
      </w:r>
      <w:r>
        <w:t xml:space="preserve"> describes icons and typographical elements that appear in this user guide.</w:t>
      </w:r>
    </w:p>
    <w:p w:rsidR="00153FDF" w:rsidRDefault="00153FDF" w:rsidP="00800BB7">
      <w:pPr>
        <w:pStyle w:val="TableCaption"/>
      </w:pPr>
      <w:bookmarkStart w:id="13" w:name="_Ref387927129"/>
      <w:proofErr w:type="gramStart"/>
      <w:r>
        <w:t>Table</w:t>
      </w:r>
      <w:r w:rsidR="00192EB8">
        <w:t> </w:t>
      </w:r>
      <w:fldSimple w:instr=" SEQ Table \* ARABIC ">
        <w:r w:rsidR="0051068F">
          <w:rPr>
            <w:noProof/>
          </w:rPr>
          <w:t>1</w:t>
        </w:r>
      </w:fldSimple>
      <w:bookmarkEnd w:id="13"/>
      <w:r>
        <w:t>.</w:t>
      </w:r>
      <w:proofErr w:type="gramEnd"/>
      <w:r>
        <w:t xml:space="preserve"> Key Icons and Elements</w:t>
      </w:r>
    </w:p>
    <w:tbl>
      <w:tblPr>
        <w:tblStyle w:val="TableGrid"/>
        <w:tblW w:w="0" w:type="auto"/>
        <w:tblLayout w:type="fixed"/>
        <w:tblLook w:val="04A0" w:firstRow="1" w:lastRow="0" w:firstColumn="1" w:lastColumn="0" w:noHBand="0" w:noVBand="1"/>
      </w:tblPr>
      <w:tblGrid>
        <w:gridCol w:w="1080"/>
        <w:gridCol w:w="8280"/>
      </w:tblGrid>
      <w:tr w:rsidR="00153FDF" w:rsidRPr="00F91B28" w:rsidTr="00CF4376">
        <w:trPr>
          <w:cnfStyle w:val="100000000000" w:firstRow="1" w:lastRow="0" w:firstColumn="0" w:lastColumn="0" w:oddVBand="0" w:evenVBand="0" w:oddHBand="0" w:evenHBand="0" w:firstRowFirstColumn="0" w:firstRowLastColumn="0" w:lastRowFirstColumn="0" w:lastRowLastColumn="0"/>
          <w:tblHeader/>
        </w:trPr>
        <w:tc>
          <w:tcPr>
            <w:tcW w:w="1080" w:type="dxa"/>
          </w:tcPr>
          <w:p w:rsidR="00153FDF" w:rsidRPr="00F91B28" w:rsidRDefault="00153FDF" w:rsidP="005920C9">
            <w:pPr>
              <w:pStyle w:val="TableHeader"/>
            </w:pPr>
            <w:r>
              <w:t>Icon</w:t>
            </w:r>
          </w:p>
        </w:tc>
        <w:tc>
          <w:tcPr>
            <w:tcW w:w="8280" w:type="dxa"/>
          </w:tcPr>
          <w:p w:rsidR="00153FDF" w:rsidRPr="00F91B28" w:rsidRDefault="00153FDF" w:rsidP="005920C9">
            <w:pPr>
              <w:pStyle w:val="TableHeader"/>
            </w:pPr>
            <w:r>
              <w:t>Description</w:t>
            </w:r>
          </w:p>
        </w:tc>
      </w:tr>
      <w:tr w:rsidR="00153FDF" w:rsidRPr="00F91B28" w:rsidTr="00D34778">
        <w:tc>
          <w:tcPr>
            <w:tcW w:w="1080" w:type="dxa"/>
          </w:tcPr>
          <w:p w:rsidR="00153FDF" w:rsidRPr="00E250DF" w:rsidRDefault="00A6543B" w:rsidP="005920C9">
            <w:pPr>
              <w:pStyle w:val="NoteIcon"/>
              <w:rPr>
                <w:sz w:val="20"/>
                <w:szCs w:val="20"/>
              </w:rPr>
            </w:pPr>
            <w:r>
              <w:drawing>
                <wp:inline distT="0" distB="0" distL="0" distR="0" wp14:anchorId="6CC858A2" wp14:editId="5CFD2A26">
                  <wp:extent cx="292608" cy="24059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fatal.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608" cy="240595"/>
                          </a:xfrm>
                          <a:prstGeom prst="rect">
                            <a:avLst/>
                          </a:prstGeom>
                        </pic:spPr>
                      </pic:pic>
                    </a:graphicData>
                  </a:graphic>
                </wp:inline>
              </w:drawing>
            </w:r>
          </w:p>
        </w:tc>
        <w:tc>
          <w:tcPr>
            <w:tcW w:w="8280" w:type="dxa"/>
          </w:tcPr>
          <w:p w:rsidR="00153FDF" w:rsidRPr="00F91B28" w:rsidRDefault="00153FDF" w:rsidP="005920C9">
            <w:pPr>
              <w:pStyle w:val="TableText"/>
            </w:pPr>
            <w:r w:rsidRPr="00800BB7">
              <w:rPr>
                <w:rStyle w:val="Strong"/>
              </w:rPr>
              <w:t xml:space="preserve">Warning: </w:t>
            </w:r>
            <w:r>
              <w:t>This symbol appears with text that contains extremely important information regarding actions that may cause errors.</w:t>
            </w:r>
          </w:p>
        </w:tc>
      </w:tr>
      <w:tr w:rsidR="00153FDF" w:rsidRPr="00F91B28" w:rsidTr="00D34778">
        <w:tc>
          <w:tcPr>
            <w:tcW w:w="1080" w:type="dxa"/>
          </w:tcPr>
          <w:p w:rsidR="00153FDF" w:rsidRPr="00800BB7" w:rsidRDefault="00A6543B" w:rsidP="005920C9">
            <w:pPr>
              <w:pStyle w:val="NoteIcon"/>
            </w:pPr>
            <w:r>
              <w:drawing>
                <wp:inline distT="0" distB="0" distL="0" distR="0" wp14:anchorId="7746D1D6" wp14:editId="72ECFD5E">
                  <wp:extent cx="292608" cy="240988"/>
                  <wp:effectExtent l="0" t="0" r="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240988"/>
                          </a:xfrm>
                          <a:prstGeom prst="rect">
                            <a:avLst/>
                          </a:prstGeom>
                        </pic:spPr>
                      </pic:pic>
                    </a:graphicData>
                  </a:graphic>
                </wp:inline>
              </w:drawing>
            </w:r>
          </w:p>
        </w:tc>
        <w:tc>
          <w:tcPr>
            <w:tcW w:w="8280" w:type="dxa"/>
          </w:tcPr>
          <w:p w:rsidR="00153FDF" w:rsidRPr="00F91B28" w:rsidRDefault="00153FDF" w:rsidP="005920C9">
            <w:pPr>
              <w:pStyle w:val="TableText"/>
            </w:pPr>
            <w:r w:rsidRPr="00800BB7">
              <w:rPr>
                <w:rStyle w:val="Strong"/>
              </w:rPr>
              <w:t xml:space="preserve">Caution: </w:t>
            </w:r>
            <w:r>
              <w:t xml:space="preserve">This symbol appears with text that contains important information regarding a task. </w:t>
            </w:r>
          </w:p>
        </w:tc>
      </w:tr>
      <w:tr w:rsidR="00153FDF" w:rsidRPr="00F91B28" w:rsidTr="00D34778">
        <w:tc>
          <w:tcPr>
            <w:tcW w:w="1080" w:type="dxa"/>
          </w:tcPr>
          <w:p w:rsidR="00153FDF" w:rsidRPr="00863E17" w:rsidRDefault="00A6543B" w:rsidP="005920C9">
            <w:pPr>
              <w:pStyle w:val="NoteIcon"/>
            </w:pPr>
            <w:r w:rsidRPr="00863E17">
              <w:drawing>
                <wp:inline distT="0" distB="0" distL="0" distR="0" wp14:anchorId="08C0FE4E" wp14:editId="6EE8B340">
                  <wp:extent cx="292608" cy="39474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280" w:type="dxa"/>
          </w:tcPr>
          <w:p w:rsidR="00153FDF" w:rsidRPr="00F91B28" w:rsidRDefault="00153FDF" w:rsidP="005920C9">
            <w:pPr>
              <w:pStyle w:val="TableText"/>
            </w:pPr>
            <w:r w:rsidRPr="00800BB7">
              <w:rPr>
                <w:rStyle w:val="Strong"/>
              </w:rPr>
              <w:t>Note:</w:t>
            </w:r>
            <w:r>
              <w:t xml:space="preserve"> This symbol appears next to text that contains helpful information or reminders. </w:t>
            </w:r>
          </w:p>
        </w:tc>
      </w:tr>
      <w:tr w:rsidR="00962FBE" w:rsidRPr="00F91B28" w:rsidTr="00D56337">
        <w:tc>
          <w:tcPr>
            <w:tcW w:w="1080" w:type="dxa"/>
          </w:tcPr>
          <w:p w:rsidR="00962FBE" w:rsidRPr="00863E17" w:rsidRDefault="00962FBE" w:rsidP="00D56337">
            <w:pPr>
              <w:pStyle w:val="NoteIcon"/>
            </w:pPr>
            <w:r>
              <w:drawing>
                <wp:inline distT="0" distB="0" distL="0" distR="0" wp14:anchorId="703191F0" wp14:editId="38B88F69">
                  <wp:extent cx="292608" cy="2560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608" cy="256032"/>
                          </a:xfrm>
                          <a:prstGeom prst="rect">
                            <a:avLst/>
                          </a:prstGeom>
                        </pic:spPr>
                      </pic:pic>
                    </a:graphicData>
                  </a:graphic>
                </wp:inline>
              </w:drawing>
            </w:r>
          </w:p>
        </w:tc>
        <w:tc>
          <w:tcPr>
            <w:tcW w:w="8280" w:type="dxa"/>
          </w:tcPr>
          <w:p w:rsidR="00962FBE" w:rsidRPr="00F91B28" w:rsidRDefault="00962FBE" w:rsidP="00FB36BD">
            <w:pPr>
              <w:pStyle w:val="TableText"/>
            </w:pPr>
            <w:r>
              <w:rPr>
                <w:rStyle w:val="Strong"/>
              </w:rPr>
              <w:t>Tip</w:t>
            </w:r>
            <w:r w:rsidRPr="00800BB7">
              <w:rPr>
                <w:rStyle w:val="Strong"/>
              </w:rPr>
              <w:t>:</w:t>
            </w:r>
            <w:r>
              <w:t xml:space="preserve"> </w:t>
            </w:r>
            <w:r w:rsidR="00FB36BD" w:rsidRPr="00FB36BD">
              <w:t>This symbol accompanies a best practice.</w:t>
            </w:r>
            <w:r>
              <w:t xml:space="preserve"> </w:t>
            </w:r>
          </w:p>
        </w:tc>
      </w:tr>
      <w:tr w:rsidR="00153FDF" w:rsidRPr="00F91B28" w:rsidTr="00D34778">
        <w:tc>
          <w:tcPr>
            <w:tcW w:w="1080" w:type="dxa"/>
          </w:tcPr>
          <w:p w:rsidR="00153FDF" w:rsidRPr="00C47D7A" w:rsidRDefault="00153FDF" w:rsidP="005920C9">
            <w:pPr>
              <w:pStyle w:val="NoteIcon"/>
            </w:pPr>
            <w:r>
              <w:drawing>
                <wp:inline distT="0" distB="0" distL="0" distR="0" wp14:anchorId="1B62864A" wp14:editId="2DC681E0">
                  <wp:extent cx="47625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6250" cy="314325"/>
                          </a:xfrm>
                          <a:prstGeom prst="rect">
                            <a:avLst/>
                          </a:prstGeom>
                        </pic:spPr>
                      </pic:pic>
                    </a:graphicData>
                  </a:graphic>
                </wp:inline>
              </w:drawing>
            </w:r>
          </w:p>
        </w:tc>
        <w:tc>
          <w:tcPr>
            <w:tcW w:w="8280" w:type="dxa"/>
          </w:tcPr>
          <w:p w:rsidR="00153FDF" w:rsidRDefault="00153FDF" w:rsidP="005920C9">
            <w:pPr>
              <w:pStyle w:val="TableText"/>
            </w:pPr>
            <w:r>
              <w:t xml:space="preserve">Text that appears in gray boxes provides instructions relevant to the task described. </w:t>
            </w:r>
          </w:p>
          <w:p w:rsidR="00153FDF" w:rsidRDefault="00153FDF" w:rsidP="005920C9">
            <w:pPr>
              <w:pStyle w:val="TableTextBullet"/>
            </w:pPr>
            <w:r>
              <w:t>Numbered (ordered) lists provide step-by-step instructions.</w:t>
            </w:r>
          </w:p>
          <w:p w:rsidR="00153FDF" w:rsidRPr="0094537A" w:rsidRDefault="00153FDF" w:rsidP="005920C9">
            <w:pPr>
              <w:pStyle w:val="TableTextBullet"/>
            </w:pPr>
            <w:r>
              <w:t>Bulleted lists provide instructions that do not need to be done in a specific order.</w:t>
            </w:r>
          </w:p>
        </w:tc>
      </w:tr>
      <w:tr w:rsidR="00153FDF" w:rsidRPr="00F91B28" w:rsidTr="00D34778">
        <w:tc>
          <w:tcPr>
            <w:tcW w:w="1080" w:type="dxa"/>
          </w:tcPr>
          <w:p w:rsidR="00153FDF" w:rsidRPr="005D1DC3" w:rsidRDefault="00153FDF" w:rsidP="005920C9">
            <w:pPr>
              <w:pStyle w:val="TableTextCenter"/>
            </w:pPr>
            <w:r w:rsidRPr="005D1DC3">
              <w:t>[</w:t>
            </w:r>
            <w:r w:rsidRPr="005920C9">
              <w:rPr>
                <w:rStyle w:val="Strong"/>
              </w:rPr>
              <w:t>Text</w:t>
            </w:r>
            <w:r w:rsidRPr="005D1DC3">
              <w:t>]</w:t>
            </w:r>
          </w:p>
        </w:tc>
        <w:tc>
          <w:tcPr>
            <w:tcW w:w="8280" w:type="dxa"/>
          </w:tcPr>
          <w:p w:rsidR="00153FDF" w:rsidRDefault="00153FDF" w:rsidP="005920C9">
            <w:pPr>
              <w:pStyle w:val="TableText"/>
            </w:pPr>
            <w:r>
              <w:t xml:space="preserve">Text in brackets is used to indicate a link or button that is clickable. </w:t>
            </w:r>
          </w:p>
        </w:tc>
      </w:tr>
      <w:tr w:rsidR="00017CE3" w:rsidRPr="00F91B28" w:rsidTr="00D34778">
        <w:tc>
          <w:tcPr>
            <w:tcW w:w="1080" w:type="dxa"/>
          </w:tcPr>
          <w:p w:rsidR="00017CE3" w:rsidRPr="00017CE3" w:rsidRDefault="00017CE3" w:rsidP="005920C9">
            <w:pPr>
              <w:pStyle w:val="TableTextCenter"/>
              <w:rPr>
                <w:rStyle w:val="IntenseEmphasis"/>
              </w:rPr>
            </w:pPr>
            <w:r w:rsidRPr="00017CE3">
              <w:rPr>
                <w:rStyle w:val="IntenseEmphasis"/>
              </w:rPr>
              <w:t>Text</w:t>
            </w:r>
          </w:p>
        </w:tc>
        <w:tc>
          <w:tcPr>
            <w:tcW w:w="8280" w:type="dxa"/>
          </w:tcPr>
          <w:p w:rsidR="00017CE3" w:rsidRDefault="00017CE3" w:rsidP="005920C9">
            <w:pPr>
              <w:pStyle w:val="TableText"/>
            </w:pPr>
            <w:r>
              <w:t>Text in bold italics indicates a screen name.</w:t>
            </w:r>
          </w:p>
        </w:tc>
      </w:tr>
      <w:tr w:rsidR="00153FDF" w:rsidRPr="00F91B28" w:rsidTr="00D34778">
        <w:tc>
          <w:tcPr>
            <w:tcW w:w="1080" w:type="dxa"/>
          </w:tcPr>
          <w:p w:rsidR="00153FDF" w:rsidRPr="005920C9" w:rsidRDefault="00153FDF" w:rsidP="005920C9">
            <w:pPr>
              <w:pStyle w:val="TableTextCenter"/>
              <w:rPr>
                <w:rStyle w:val="Emphasis"/>
              </w:rPr>
            </w:pPr>
            <w:r w:rsidRPr="005920C9">
              <w:rPr>
                <w:rStyle w:val="Emphasis"/>
              </w:rPr>
              <w:t>Text</w:t>
            </w:r>
          </w:p>
        </w:tc>
        <w:tc>
          <w:tcPr>
            <w:tcW w:w="8280" w:type="dxa"/>
          </w:tcPr>
          <w:p w:rsidR="00153FDF" w:rsidRDefault="00153FDF" w:rsidP="005920C9">
            <w:pPr>
              <w:pStyle w:val="TableText"/>
            </w:pPr>
            <w:r>
              <w:t>Text in italics indicates field names or labels.</w:t>
            </w:r>
          </w:p>
        </w:tc>
      </w:tr>
      <w:tr w:rsidR="00153FDF" w:rsidRPr="00F91B28" w:rsidTr="00D34778">
        <w:tc>
          <w:tcPr>
            <w:tcW w:w="1080" w:type="dxa"/>
          </w:tcPr>
          <w:p w:rsidR="00153FDF" w:rsidRPr="005D1DC3" w:rsidRDefault="00153FDF" w:rsidP="005920C9">
            <w:pPr>
              <w:pStyle w:val="TableTextCenter"/>
              <w:rPr>
                <w:b/>
              </w:rPr>
            </w:pPr>
            <w:r w:rsidRPr="005D1DC3">
              <w:t>“Text”</w:t>
            </w:r>
          </w:p>
        </w:tc>
        <w:tc>
          <w:tcPr>
            <w:tcW w:w="8280" w:type="dxa"/>
          </w:tcPr>
          <w:p w:rsidR="00153FDF" w:rsidRPr="00DA4B19" w:rsidRDefault="00153FDF" w:rsidP="005920C9">
            <w:pPr>
              <w:pStyle w:val="TableText"/>
            </w:pPr>
            <w:r>
              <w:t>Text in quotation marks indicates the value specified for a field.</w:t>
            </w:r>
          </w:p>
        </w:tc>
      </w:tr>
    </w:tbl>
    <w:p w:rsidR="00153FDF" w:rsidRDefault="00153FDF" w:rsidP="00E73495"/>
    <w:p w:rsidR="00D3351E" w:rsidRDefault="000863F2" w:rsidP="00FD5680">
      <w:pPr>
        <w:pStyle w:val="Heading1"/>
      </w:pPr>
      <w:bookmarkStart w:id="14" w:name="_Ref387926974"/>
      <w:bookmarkStart w:id="15" w:name="_Toc399403414"/>
      <w:r>
        <w:t xml:space="preserve">Accessing </w:t>
      </w:r>
      <w:r w:rsidR="00B60248">
        <w:t>Core Standards</w:t>
      </w:r>
      <w:bookmarkEnd w:id="12"/>
      <w:bookmarkEnd w:id="14"/>
      <w:bookmarkEnd w:id="15"/>
    </w:p>
    <w:p w:rsidR="000863F2" w:rsidRPr="00CF05FB" w:rsidRDefault="000863F2" w:rsidP="00CF05FB">
      <w:r w:rsidRPr="000863F2">
        <w:t xml:space="preserve">This section contains information </w:t>
      </w:r>
      <w:r w:rsidR="003466A6">
        <w:t>about</w:t>
      </w:r>
      <w:r w:rsidR="003466A6" w:rsidRPr="000863F2">
        <w:t xml:space="preserve"> </w:t>
      </w:r>
      <w:r w:rsidR="005B2026">
        <w:t xml:space="preserve">logging in </w:t>
      </w:r>
      <w:r>
        <w:t xml:space="preserve">to </w:t>
      </w:r>
      <w:r w:rsidR="00B60248">
        <w:t>Core Standards,</w:t>
      </w:r>
      <w:r w:rsidR="00E026C7">
        <w:t xml:space="preserve"> </w:t>
      </w:r>
      <w:r w:rsidRPr="000863F2">
        <w:t>reset</w:t>
      </w:r>
      <w:r w:rsidR="004E3209">
        <w:t>ting</w:t>
      </w:r>
      <w:r w:rsidRPr="000863F2">
        <w:t xml:space="preserve"> a forgotten password</w:t>
      </w:r>
      <w:r w:rsidR="00AB38E1">
        <w:t>, and switch</w:t>
      </w:r>
      <w:r w:rsidR="004E3209">
        <w:t>ing</w:t>
      </w:r>
      <w:r w:rsidR="00AB38E1">
        <w:t xml:space="preserve"> between other Smarter Balanced systems</w:t>
      </w:r>
      <w:r w:rsidRPr="000863F2">
        <w:t>.</w:t>
      </w:r>
    </w:p>
    <w:p w:rsidR="00CF05FB" w:rsidRDefault="00CF05FB" w:rsidP="00CF05FB">
      <w:pPr>
        <w:pStyle w:val="Heading2"/>
      </w:pPr>
      <w:bookmarkStart w:id="16" w:name="_Toc399403415"/>
      <w:r>
        <w:t xml:space="preserve">Logging </w:t>
      </w:r>
      <w:r w:rsidR="0069118D">
        <w:t>i</w:t>
      </w:r>
      <w:r>
        <w:t xml:space="preserve">n to </w:t>
      </w:r>
      <w:r w:rsidR="00B60248">
        <w:t>Core Standards</w:t>
      </w:r>
      <w:bookmarkEnd w:id="16"/>
    </w:p>
    <w:p w:rsidR="00BF3053" w:rsidRDefault="00BF3053" w:rsidP="00BF3053">
      <w:bookmarkStart w:id="17" w:name="_Toc383185558"/>
      <w:r>
        <w:t xml:space="preserve">To access </w:t>
      </w:r>
      <w:r w:rsidR="00D1582C">
        <w:t>Core Standards</w:t>
      </w:r>
      <w:r w:rsidRPr="00E250DF">
        <w:t>, you must have an au</w:t>
      </w:r>
      <w:r>
        <w:t xml:space="preserve">thorized username and password. </w:t>
      </w:r>
      <w:r w:rsidR="004C7A30">
        <w:t>Y</w:t>
      </w:r>
      <w:r>
        <w:t xml:space="preserve">our system administrator </w:t>
      </w:r>
      <w:r w:rsidR="00CB34F0">
        <w:t xml:space="preserve">sets up </w:t>
      </w:r>
      <w:r>
        <w:t xml:space="preserve">your user account and </w:t>
      </w:r>
      <w:r w:rsidR="00817D9B">
        <w:t xml:space="preserve">provides </w:t>
      </w:r>
      <w:r>
        <w:t xml:space="preserve">you </w:t>
      </w:r>
      <w:r w:rsidR="003D16ED">
        <w:t xml:space="preserve">with </w:t>
      </w:r>
      <w:r>
        <w:t>the login credentials.</w:t>
      </w:r>
    </w:p>
    <w:p w:rsidR="00BF3053" w:rsidRPr="00A36F5E" w:rsidRDefault="00BF3053" w:rsidP="00B006C6">
      <w:pPr>
        <w:pStyle w:val="ProcedureIntroduction"/>
      </w:pPr>
      <w:r>
        <w:t xml:space="preserve">To log in to </w:t>
      </w:r>
      <w:r w:rsidR="00D1582C">
        <w:t>Core Standards</w:t>
      </w:r>
      <w:r>
        <w:t>:</w:t>
      </w:r>
    </w:p>
    <w:tbl>
      <w:tblPr>
        <w:tblStyle w:val="TableProcedureImages"/>
        <w:tblW w:w="0" w:type="auto"/>
        <w:tblLook w:val="04A0" w:firstRow="1" w:lastRow="0" w:firstColumn="1" w:lastColumn="0" w:noHBand="0" w:noVBand="1"/>
      </w:tblPr>
      <w:tblGrid>
        <w:gridCol w:w="5508"/>
        <w:gridCol w:w="4068"/>
      </w:tblGrid>
      <w:tr w:rsidR="00BF3053" w:rsidRPr="009879AB" w:rsidTr="0070766E">
        <w:tc>
          <w:tcPr>
            <w:tcW w:w="5508" w:type="dxa"/>
          </w:tcPr>
          <w:p w:rsidR="00BF3053" w:rsidRPr="00515644" w:rsidRDefault="00BF3053" w:rsidP="0070766E">
            <w:pPr>
              <w:pStyle w:val="ListNumber"/>
            </w:pPr>
            <w:r>
              <w:t>Open your w</w:t>
            </w:r>
            <w:r w:rsidRPr="009879AB">
              <w:t>eb browser and</w:t>
            </w:r>
            <w:r>
              <w:t xml:space="preserve"> navigate to </w:t>
            </w:r>
            <w:r w:rsidR="00146D3A">
              <w:t xml:space="preserve">Core Standards </w:t>
            </w:r>
            <w:r>
              <w:t>using the URL provided to you</w:t>
            </w:r>
            <w:r w:rsidRPr="00515644">
              <w:t>.</w:t>
            </w:r>
            <w:r w:rsidR="00B006C6">
              <w:t xml:space="preserve"> </w:t>
            </w:r>
            <w:r w:rsidRPr="00515644">
              <w:t xml:space="preserve">You will be directed to the Single Sign </w:t>
            </w:r>
            <w:proofErr w:type="gramStart"/>
            <w:r w:rsidRPr="00515644">
              <w:t>On</w:t>
            </w:r>
            <w:proofErr w:type="gramEnd"/>
            <w:r w:rsidRPr="00515644">
              <w:t xml:space="preserve"> </w:t>
            </w:r>
            <w:r>
              <w:t>L</w:t>
            </w:r>
            <w:r w:rsidRPr="00515644">
              <w:t xml:space="preserve">ogin </w:t>
            </w:r>
            <w:r>
              <w:t>screen</w:t>
            </w:r>
            <w:r w:rsidR="00283BB8">
              <w:t xml:space="preserve"> as shown in Figure 1</w:t>
            </w:r>
            <w:r>
              <w:t>.</w:t>
            </w:r>
          </w:p>
          <w:p w:rsidR="00BF3053" w:rsidRDefault="00BF3053" w:rsidP="0070766E">
            <w:pPr>
              <w:pStyle w:val="ListNumber"/>
            </w:pPr>
            <w:r>
              <w:t xml:space="preserve">In the </w:t>
            </w:r>
            <w:r w:rsidRPr="00863E17">
              <w:rPr>
                <w:rStyle w:val="Emphasis"/>
              </w:rPr>
              <w:t>Username</w:t>
            </w:r>
            <w:r>
              <w:t xml:space="preserve"> field, enter your </w:t>
            </w:r>
            <w:r w:rsidRPr="009879AB">
              <w:t>username</w:t>
            </w:r>
            <w:r>
              <w:t>.</w:t>
            </w:r>
          </w:p>
          <w:p w:rsidR="00BF3053" w:rsidRDefault="00BF3053" w:rsidP="0070766E">
            <w:pPr>
              <w:pStyle w:val="ListNumber"/>
            </w:pPr>
            <w:r>
              <w:t xml:space="preserve">In the </w:t>
            </w:r>
            <w:r w:rsidRPr="00863E17">
              <w:rPr>
                <w:rStyle w:val="Emphasis"/>
              </w:rPr>
              <w:t>Password</w:t>
            </w:r>
            <w:r>
              <w:t xml:space="preserve"> field, enter your password.</w:t>
            </w:r>
          </w:p>
          <w:p w:rsidR="00BF3053" w:rsidRPr="00515644" w:rsidRDefault="00BF3053" w:rsidP="00063A1F">
            <w:pPr>
              <w:pStyle w:val="ListNumber"/>
            </w:pPr>
            <w:r>
              <w:t>C</w:t>
            </w:r>
            <w:r w:rsidRPr="009879AB">
              <w:t>lick</w:t>
            </w:r>
            <w:r>
              <w:t xml:space="preserve"> </w:t>
            </w:r>
            <w:r w:rsidRPr="009879AB">
              <w:t>[</w:t>
            </w:r>
            <w:r w:rsidRPr="00D108A9">
              <w:rPr>
                <w:rStyle w:val="Strong"/>
              </w:rPr>
              <w:t>Log In</w:t>
            </w:r>
            <w:r w:rsidRPr="009879AB">
              <w:t xml:space="preserve">]. </w:t>
            </w:r>
            <w:r w:rsidR="00146D3A">
              <w:t xml:space="preserve">The </w:t>
            </w:r>
            <w:r w:rsidR="00D1582C">
              <w:t>Core Standards</w:t>
            </w:r>
            <w:r>
              <w:t xml:space="preserve"> </w:t>
            </w:r>
            <w:r w:rsidR="0070152B">
              <w:t>h</w:t>
            </w:r>
            <w:r w:rsidRPr="009A0D10">
              <w:t>ome</w:t>
            </w:r>
            <w:r>
              <w:t xml:space="preserve"> screen</w:t>
            </w:r>
            <w:r w:rsidR="00146D3A">
              <w:t xml:space="preserve"> appears</w:t>
            </w:r>
            <w:r w:rsidRPr="009879AB">
              <w:t>.</w:t>
            </w:r>
            <w:r>
              <w:t xml:space="preserve"> </w:t>
            </w:r>
          </w:p>
        </w:tc>
        <w:tc>
          <w:tcPr>
            <w:tcW w:w="4068" w:type="dxa"/>
          </w:tcPr>
          <w:p w:rsidR="00BF3053" w:rsidRDefault="00BF3053" w:rsidP="00545E13">
            <w:pPr>
              <w:pStyle w:val="ImageCaptionRight"/>
            </w:pPr>
            <w:bookmarkStart w:id="18" w:name="_Toc388597172"/>
            <w:bookmarkStart w:id="19" w:name="_Toc395188202"/>
            <w:r>
              <w:t>Figure</w:t>
            </w:r>
            <w:r w:rsidR="00454796">
              <w:t> </w:t>
            </w:r>
            <w:fldSimple w:instr=" SEQ Figure \* ARABIC ">
              <w:r w:rsidR="0051068F">
                <w:rPr>
                  <w:noProof/>
                </w:rPr>
                <w:t>1</w:t>
              </w:r>
            </w:fldSimple>
            <w:r>
              <w:t>. Login Screen</w:t>
            </w:r>
            <w:bookmarkEnd w:id="18"/>
            <w:bookmarkEnd w:id="19"/>
          </w:p>
          <w:p w:rsidR="00BF3053" w:rsidRPr="009879AB" w:rsidRDefault="00924CD1" w:rsidP="0070766E">
            <w:pPr>
              <w:jc w:val="right"/>
              <w:rPr>
                <w:rFonts w:cs="Arial"/>
              </w:rPr>
            </w:pPr>
            <w:r>
              <w:rPr>
                <w:rFonts w:cs="Arial"/>
                <w:noProof/>
              </w:rPr>
              <w:drawing>
                <wp:inline distT="0" distB="0" distL="0" distR="0" wp14:anchorId="73A6AA40" wp14:editId="5BDE4E23">
                  <wp:extent cx="2377440" cy="13616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1361690"/>
                          </a:xfrm>
                          <a:prstGeom prst="rect">
                            <a:avLst/>
                          </a:prstGeom>
                          <a:noFill/>
                        </pic:spPr>
                      </pic:pic>
                    </a:graphicData>
                  </a:graphic>
                </wp:inline>
              </w:drawing>
            </w:r>
          </w:p>
        </w:tc>
      </w:tr>
    </w:tbl>
    <w:p w:rsidR="00BF3053" w:rsidRDefault="00BF3053" w:rsidP="00BF3053"/>
    <w:p w:rsidR="009C1F3E" w:rsidRDefault="009C1F3E" w:rsidP="009C1F3E">
      <w:pPr>
        <w:pStyle w:val="Heading2"/>
      </w:pPr>
      <w:bookmarkStart w:id="20" w:name="_Toc399403416"/>
      <w:r>
        <w:t xml:space="preserve">Resetting a </w:t>
      </w:r>
      <w:r w:rsidR="006022D3">
        <w:t>Forgotten</w:t>
      </w:r>
      <w:r>
        <w:t xml:space="preserve"> Password</w:t>
      </w:r>
      <w:bookmarkEnd w:id="20"/>
    </w:p>
    <w:p w:rsidR="009C1F3E" w:rsidRDefault="00EE5FAE" w:rsidP="00FB656B">
      <w:pPr>
        <w:keepNext/>
      </w:pPr>
      <w:r>
        <w:t xml:space="preserve">If you forgot your login password, </w:t>
      </w:r>
      <w:r w:rsidR="00FB656B">
        <w:t xml:space="preserve">you can </w:t>
      </w:r>
      <w:r w:rsidR="003D2F30">
        <w:t xml:space="preserve">reset </w:t>
      </w:r>
      <w:r w:rsidR="00FB656B">
        <w:t>it.</w:t>
      </w:r>
      <w:r w:rsidR="00283BB8">
        <w:t xml:space="preserve"> Figure 2 shows the reset user validation screen. </w:t>
      </w:r>
    </w:p>
    <w:p w:rsidR="00FB656B" w:rsidRPr="00BA5EE5" w:rsidRDefault="00FB656B" w:rsidP="00FB656B">
      <w:pPr>
        <w:pStyle w:val="ImageCaption"/>
      </w:pPr>
      <w:bookmarkStart w:id="21" w:name="_Ref391280971"/>
      <w:bookmarkStart w:id="22" w:name="_Toc395188203"/>
      <w:proofErr w:type="gramStart"/>
      <w:r>
        <w:t>Figure </w:t>
      </w:r>
      <w:fldSimple w:instr=" SEQ &quot;Figure&quot; ">
        <w:r w:rsidR="0051068F">
          <w:rPr>
            <w:noProof/>
          </w:rPr>
          <w:t>2</w:t>
        </w:r>
      </w:fldSimple>
      <w:bookmarkEnd w:id="21"/>
      <w:r>
        <w:t>.</w:t>
      </w:r>
      <w:proofErr w:type="gramEnd"/>
      <w:r>
        <w:t xml:space="preserve"> Password Reset User Validation </w:t>
      </w:r>
      <w:r w:rsidR="00A1353D">
        <w:t>Screen</w:t>
      </w:r>
      <w:bookmarkEnd w:id="22"/>
    </w:p>
    <w:p w:rsidR="00FB656B" w:rsidRPr="00BA5EE5" w:rsidRDefault="00FB656B" w:rsidP="00FB656B">
      <w:pPr>
        <w:pStyle w:val="Image"/>
        <w:keepNext/>
      </w:pPr>
      <w:r w:rsidRPr="00FB656B">
        <w:drawing>
          <wp:inline distT="0" distB="0" distL="0" distR="0" wp14:anchorId="7A687C56" wp14:editId="1576F777">
            <wp:extent cx="3657600" cy="19933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57600" cy="1993392"/>
                    </a:xfrm>
                    <a:prstGeom prst="rect">
                      <a:avLst/>
                    </a:prstGeom>
                  </pic:spPr>
                </pic:pic>
              </a:graphicData>
            </a:graphic>
          </wp:inline>
        </w:drawing>
      </w:r>
    </w:p>
    <w:p w:rsidR="00FB656B" w:rsidRDefault="00FB656B" w:rsidP="00FB656B">
      <w:pPr>
        <w:pStyle w:val="ProcedureIntroduction"/>
      </w:pPr>
      <w:r>
        <w:t xml:space="preserve">To reset a </w:t>
      </w:r>
      <w:r w:rsidR="006022D3">
        <w:t>forgotten</w:t>
      </w:r>
      <w:r>
        <w:t xml:space="preserve"> passwor</w:t>
      </w:r>
      <w:r w:rsidR="00DE0659">
        <w:t>d</w:t>
      </w:r>
      <w:r>
        <w:t>:</w:t>
      </w:r>
    </w:p>
    <w:tbl>
      <w:tblPr>
        <w:tblStyle w:val="TableProcedure"/>
        <w:tblW w:w="9360" w:type="dxa"/>
        <w:jc w:val="center"/>
        <w:tblLayout w:type="fixed"/>
        <w:tblLook w:val="04A0" w:firstRow="1" w:lastRow="0" w:firstColumn="1" w:lastColumn="0" w:noHBand="0" w:noVBand="1"/>
      </w:tblPr>
      <w:tblGrid>
        <w:gridCol w:w="9360"/>
      </w:tblGrid>
      <w:tr w:rsidR="00FB656B" w:rsidTr="002E4AC6">
        <w:trPr>
          <w:jc w:val="center"/>
        </w:trPr>
        <w:tc>
          <w:tcPr>
            <w:tcW w:w="9576" w:type="dxa"/>
          </w:tcPr>
          <w:p w:rsidR="00FB656B" w:rsidRDefault="00FC3916" w:rsidP="00AE2E13">
            <w:pPr>
              <w:pStyle w:val="ListNumber"/>
              <w:numPr>
                <w:ilvl w:val="0"/>
                <w:numId w:val="30"/>
              </w:numPr>
            </w:pPr>
            <w:r>
              <w:t>O</w:t>
            </w:r>
            <w:r w:rsidR="00FB656B">
              <w:t>n the Core Standards login screen</w:t>
            </w:r>
            <w:r>
              <w:t>,</w:t>
            </w:r>
            <w:r w:rsidR="00FB656B">
              <w:t xml:space="preserve"> click [</w:t>
            </w:r>
            <w:r w:rsidR="00FB656B" w:rsidRPr="00FB656B">
              <w:rPr>
                <w:rStyle w:val="Strong"/>
              </w:rPr>
              <w:t>Forgot Your Password?</w:t>
            </w:r>
            <w:r w:rsidR="00FB656B">
              <w:t xml:space="preserve">]. The </w:t>
            </w:r>
            <w:r w:rsidR="00FB656B" w:rsidRPr="00550F8D">
              <w:rPr>
                <w:rStyle w:val="IntenseEmphasis"/>
              </w:rPr>
              <w:t>Password Reset User Validation</w:t>
            </w:r>
            <w:r w:rsidR="00550F8D">
              <w:t xml:space="preserve"> screen</w:t>
            </w:r>
            <w:r w:rsidR="00FB656B">
              <w:t xml:space="preserve"> appe</w:t>
            </w:r>
            <w:r w:rsidR="00550F8D">
              <w:t>a</w:t>
            </w:r>
            <w:r w:rsidR="00FB656B">
              <w:t xml:space="preserve">rs (see </w:t>
            </w:r>
            <w:r w:rsidR="00FB656B" w:rsidRPr="00B904F4">
              <w:rPr>
                <w:rStyle w:val="CrossReference"/>
              </w:rPr>
              <w:fldChar w:fldCharType="begin"/>
            </w:r>
            <w:r w:rsidR="00B904F4" w:rsidRPr="00B904F4">
              <w:rPr>
                <w:rStyle w:val="CrossReference"/>
              </w:rPr>
              <w:instrText xml:space="preserve"> REF _Ref391280971 \* MERGEFORMAT \h</w:instrText>
            </w:r>
            <w:r w:rsidR="00FB656B" w:rsidRPr="00B904F4">
              <w:rPr>
                <w:rStyle w:val="CrossReference"/>
              </w:rPr>
            </w:r>
            <w:r w:rsidR="00FB656B" w:rsidRPr="00B904F4">
              <w:rPr>
                <w:rStyle w:val="CrossReference"/>
              </w:rPr>
              <w:fldChar w:fldCharType="separate"/>
            </w:r>
            <w:r w:rsidR="0051068F" w:rsidRPr="00311FC1">
              <w:rPr>
                <w:rStyle w:val="CrossReference"/>
              </w:rPr>
              <w:t>Figure 2</w:t>
            </w:r>
            <w:r w:rsidR="00FB656B" w:rsidRPr="00B904F4">
              <w:rPr>
                <w:rStyle w:val="CrossReference"/>
              </w:rPr>
              <w:fldChar w:fldCharType="end"/>
            </w:r>
            <w:r w:rsidR="00FB656B">
              <w:t>).</w:t>
            </w:r>
          </w:p>
          <w:p w:rsidR="00FB656B" w:rsidRDefault="00FB656B" w:rsidP="00FB656B">
            <w:pPr>
              <w:pStyle w:val="ListNumber"/>
            </w:pPr>
            <w:r>
              <w:t xml:space="preserve">Enter your </w:t>
            </w:r>
            <w:r w:rsidR="009454B2">
              <w:t>e-mail</w:t>
            </w:r>
            <w:r>
              <w:t xml:space="preserve"> address, and click [</w:t>
            </w:r>
            <w:r w:rsidRPr="00FB656B">
              <w:rPr>
                <w:rStyle w:val="Strong"/>
              </w:rPr>
              <w:t>Next</w:t>
            </w:r>
            <w:r>
              <w:t>].</w:t>
            </w:r>
          </w:p>
          <w:p w:rsidR="00DA4EE5" w:rsidRDefault="002B7026" w:rsidP="002B7026">
            <w:pPr>
              <w:pStyle w:val="ListNumber"/>
            </w:pPr>
            <w:r>
              <w:t xml:space="preserve">Enter your answer for the selected security question. You will receive an </w:t>
            </w:r>
            <w:r w:rsidR="009454B2">
              <w:t>e-mail</w:t>
            </w:r>
            <w:r>
              <w:t xml:space="preserve"> containing new, temporary password information. You may log in with the new password and update it.</w:t>
            </w:r>
          </w:p>
        </w:tc>
      </w:tr>
    </w:tbl>
    <w:p w:rsidR="00FB656B" w:rsidRPr="009C1F3E" w:rsidRDefault="00FB656B" w:rsidP="009C1F3E"/>
    <w:p w:rsidR="00000E10" w:rsidRPr="00E17057" w:rsidRDefault="00000E10" w:rsidP="00000E10">
      <w:pPr>
        <w:pStyle w:val="Heading2"/>
      </w:pPr>
      <w:bookmarkStart w:id="23" w:name="_Toc399403417"/>
      <w:r w:rsidRPr="00E17057">
        <w:t>Switching Between Smarter Balanced Systems (S</w:t>
      </w:r>
      <w:r>
        <w:t xml:space="preserve">ingle </w:t>
      </w:r>
      <w:r w:rsidRPr="00E17057">
        <w:t>S</w:t>
      </w:r>
      <w:r>
        <w:t xml:space="preserve">ign </w:t>
      </w:r>
      <w:proofErr w:type="gramStart"/>
      <w:r w:rsidRPr="00E17057">
        <w:t>O</w:t>
      </w:r>
      <w:r>
        <w:t>n</w:t>
      </w:r>
      <w:proofErr w:type="gramEnd"/>
      <w:r w:rsidRPr="00E17057">
        <w:t xml:space="preserve"> System)</w:t>
      </w:r>
      <w:bookmarkEnd w:id="17"/>
      <w:bookmarkEnd w:id="23"/>
    </w:p>
    <w:p w:rsidR="000D14E9" w:rsidRDefault="00B60248" w:rsidP="00905AAC">
      <w:pPr>
        <w:keepNext/>
      </w:pPr>
      <w:r>
        <w:t>Core Standards</w:t>
      </w:r>
      <w:r w:rsidR="00000E10">
        <w:t xml:space="preserve"> use an integrated Single Sign </w:t>
      </w:r>
      <w:proofErr w:type="gramStart"/>
      <w:r w:rsidR="00000E10">
        <w:t>On</w:t>
      </w:r>
      <w:proofErr w:type="gramEnd"/>
      <w:r w:rsidR="00000E10">
        <w:t xml:space="preserve"> (SSO) system that allows users to log in one time and access </w:t>
      </w:r>
      <w:r w:rsidR="000D14E9">
        <w:t>the following applications:</w:t>
      </w:r>
    </w:p>
    <w:p w:rsidR="000D14E9" w:rsidRDefault="000D14E9" w:rsidP="00B13C15">
      <w:pPr>
        <w:pStyle w:val="ListBullet"/>
      </w:pPr>
      <w:r>
        <w:t>Permissions</w:t>
      </w:r>
    </w:p>
    <w:p w:rsidR="000D14E9" w:rsidRDefault="00B13C15" w:rsidP="00B13C15">
      <w:pPr>
        <w:pStyle w:val="ListBullet"/>
      </w:pPr>
      <w:r>
        <w:t>Program Management</w:t>
      </w:r>
    </w:p>
    <w:p w:rsidR="00B13C15" w:rsidRDefault="00B13C15" w:rsidP="00B13C15">
      <w:pPr>
        <w:pStyle w:val="ListBullet"/>
      </w:pPr>
      <w:r>
        <w:t>Monitoring and Alerting</w:t>
      </w:r>
    </w:p>
    <w:p w:rsidR="00FC3916" w:rsidRDefault="00FC3916" w:rsidP="00B13C15">
      <w:pPr>
        <w:pStyle w:val="ListBullet"/>
      </w:pPr>
      <w:r>
        <w:t>Portal</w:t>
      </w:r>
    </w:p>
    <w:p w:rsidR="006022D3" w:rsidRDefault="006022D3" w:rsidP="00905AAC">
      <w:pPr>
        <w:keepNext/>
      </w:pPr>
      <w:r>
        <w:t>You can access these applications by typing the URL in your browser’s address field.</w:t>
      </w:r>
    </w:p>
    <w:p w:rsidR="00B13C15" w:rsidRDefault="00B13C15" w:rsidP="00905AAC">
      <w:pPr>
        <w:keepNext/>
      </w:pPr>
      <w:r>
        <w:t xml:space="preserve">Depending on your user role, you may also be able to access other applications, such as </w:t>
      </w:r>
      <w:r w:rsidR="002B7026">
        <w:t xml:space="preserve">the </w:t>
      </w:r>
      <w:r w:rsidR="00A00D25">
        <w:t>Administration and Registration Tools System</w:t>
      </w:r>
      <w:r>
        <w:t xml:space="preserve"> and Test Authoring System.</w:t>
      </w:r>
    </w:p>
    <w:p w:rsidR="002B2542" w:rsidRDefault="00D36AD2" w:rsidP="00D36AD2">
      <w:pPr>
        <w:pStyle w:val="Heading1"/>
      </w:pPr>
      <w:bookmarkStart w:id="24" w:name="_Ref391024403"/>
      <w:bookmarkStart w:id="25" w:name="_Toc399403418"/>
      <w:r>
        <w:t xml:space="preserve">Understanding the </w:t>
      </w:r>
      <w:r w:rsidR="00603684">
        <w:t>Core Standards</w:t>
      </w:r>
      <w:r>
        <w:t xml:space="preserve"> </w:t>
      </w:r>
      <w:r w:rsidR="00293C40">
        <w:t>Home Screen</w:t>
      </w:r>
      <w:bookmarkEnd w:id="24"/>
      <w:bookmarkEnd w:id="25"/>
    </w:p>
    <w:p w:rsidR="003A5E4B" w:rsidRPr="003A5E4B" w:rsidRDefault="003A5E4B" w:rsidP="003A5E4B">
      <w:r w:rsidRPr="003A5E4B">
        <w:t xml:space="preserve">The first screen you see after logging in to </w:t>
      </w:r>
      <w:r w:rsidR="00603684">
        <w:t xml:space="preserve">Core Standards </w:t>
      </w:r>
      <w:r w:rsidRPr="003A5E4B">
        <w:t xml:space="preserve">is the </w:t>
      </w:r>
      <w:r w:rsidR="00926E3F">
        <w:t>home screen</w:t>
      </w:r>
      <w:r w:rsidR="00AA42D3">
        <w:t xml:space="preserve"> (see </w:t>
      </w:r>
      <w:r w:rsidR="00AA42D3" w:rsidRPr="00B904F4">
        <w:rPr>
          <w:rStyle w:val="CrossReference"/>
        </w:rPr>
        <w:fldChar w:fldCharType="begin"/>
      </w:r>
      <w:r w:rsidR="00B904F4" w:rsidRPr="00B904F4">
        <w:rPr>
          <w:rStyle w:val="CrossReference"/>
        </w:rPr>
        <w:instrText xml:space="preserve"> REF _Ref387929395 \* MERGEFORMAT \h</w:instrText>
      </w:r>
      <w:r w:rsidR="00AA42D3" w:rsidRPr="00B904F4">
        <w:rPr>
          <w:rStyle w:val="CrossReference"/>
        </w:rPr>
      </w:r>
      <w:r w:rsidR="00AA42D3" w:rsidRPr="00B904F4">
        <w:rPr>
          <w:rStyle w:val="CrossReference"/>
        </w:rPr>
        <w:fldChar w:fldCharType="separate"/>
      </w:r>
      <w:r w:rsidR="0051068F" w:rsidRPr="00311FC1">
        <w:rPr>
          <w:rStyle w:val="CrossReference"/>
        </w:rPr>
        <w:t>Figure 3</w:t>
      </w:r>
      <w:r w:rsidR="00AA42D3" w:rsidRPr="00B904F4">
        <w:rPr>
          <w:rStyle w:val="CrossReference"/>
        </w:rPr>
        <w:fldChar w:fldCharType="end"/>
      </w:r>
      <w:r w:rsidR="00AA42D3">
        <w:rPr>
          <w:rStyle w:val="CrossReference"/>
        </w:rPr>
        <w:t>)</w:t>
      </w:r>
      <w:r w:rsidRPr="003A5E4B">
        <w:t xml:space="preserve">. </w:t>
      </w:r>
      <w:r w:rsidR="00BF3053">
        <w:t xml:space="preserve">You can click the </w:t>
      </w:r>
      <w:r w:rsidR="001D0AAA">
        <w:t>task icon</w:t>
      </w:r>
      <w:r w:rsidR="00BF3053">
        <w:t xml:space="preserve"> for a task to begin working on that task. </w:t>
      </w:r>
    </w:p>
    <w:p w:rsidR="00D36AD2" w:rsidRPr="00D36AD2" w:rsidRDefault="006035B7" w:rsidP="006035B7">
      <w:pPr>
        <w:pStyle w:val="ImageCaption"/>
      </w:pPr>
      <w:bookmarkStart w:id="26" w:name="_Ref387929395"/>
      <w:bookmarkStart w:id="27" w:name="_Toc395188204"/>
      <w:proofErr w:type="gramStart"/>
      <w:r w:rsidRPr="00E17057">
        <w:t>Figure</w:t>
      </w:r>
      <w:r w:rsidR="000D5604">
        <w:t> </w:t>
      </w:r>
      <w:fldSimple w:instr=" SEQ Figure \* ARABIC ">
        <w:r w:rsidR="0051068F">
          <w:rPr>
            <w:noProof/>
          </w:rPr>
          <w:t>3</w:t>
        </w:r>
      </w:fldSimple>
      <w:bookmarkEnd w:id="26"/>
      <w:r w:rsidRPr="00E17057">
        <w:t>.</w:t>
      </w:r>
      <w:proofErr w:type="gramEnd"/>
      <w:r w:rsidRPr="00E17057">
        <w:t xml:space="preserve"> </w:t>
      </w:r>
      <w:r w:rsidR="00850286">
        <w:t xml:space="preserve">Core Standards </w:t>
      </w:r>
      <w:r w:rsidR="00926E3F">
        <w:t xml:space="preserve">Home </w:t>
      </w:r>
      <w:r w:rsidR="00926A04">
        <w:t>Screen</w:t>
      </w:r>
      <w:bookmarkEnd w:id="27"/>
    </w:p>
    <w:p w:rsidR="00D36AD2" w:rsidRPr="00D36AD2" w:rsidRDefault="00A46B1A" w:rsidP="00C10165">
      <w:pPr>
        <w:pStyle w:val="Image"/>
      </w:pPr>
      <w:r>
        <w:drawing>
          <wp:inline distT="0" distB="0" distL="0" distR="0" wp14:anchorId="6659B5A8" wp14:editId="768B6E26">
            <wp:extent cx="5943600" cy="3653790"/>
            <wp:effectExtent l="19050" t="19050" r="1905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653790"/>
                    </a:xfrm>
                    <a:prstGeom prst="rect">
                      <a:avLst/>
                    </a:prstGeom>
                    <a:ln>
                      <a:solidFill>
                        <a:schemeClr val="bg1">
                          <a:lumMod val="65000"/>
                        </a:schemeClr>
                      </a:solidFill>
                    </a:ln>
                  </pic:spPr>
                </pic:pic>
              </a:graphicData>
            </a:graphic>
          </wp:inline>
        </w:drawing>
      </w:r>
    </w:p>
    <w:p w:rsidR="00416924" w:rsidRPr="00136B13" w:rsidRDefault="00416924" w:rsidP="00910B75"/>
    <w:tbl>
      <w:tblPr>
        <w:tblStyle w:val="TableNote"/>
        <w:tblW w:w="0" w:type="auto"/>
        <w:tblLayout w:type="fixed"/>
        <w:tblLook w:val="04A0" w:firstRow="1" w:lastRow="0" w:firstColumn="1" w:lastColumn="0" w:noHBand="0" w:noVBand="1"/>
      </w:tblPr>
      <w:tblGrid>
        <w:gridCol w:w="720"/>
        <w:gridCol w:w="8640"/>
      </w:tblGrid>
      <w:tr w:rsidR="00B976F8" w:rsidTr="00B976F8">
        <w:tc>
          <w:tcPr>
            <w:tcW w:w="720" w:type="dxa"/>
          </w:tcPr>
          <w:p w:rsidR="00B976F8" w:rsidRDefault="003E7621" w:rsidP="00B976F8">
            <w:pPr>
              <w:pStyle w:val="NoteIcon"/>
            </w:pPr>
            <w:r>
              <w:drawing>
                <wp:inline distT="0" distB="0" distL="0" distR="0" wp14:anchorId="406C7E86" wp14:editId="1D3EAD54">
                  <wp:extent cx="292608" cy="240595"/>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fatal.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608" cy="240595"/>
                          </a:xfrm>
                          <a:prstGeom prst="rect">
                            <a:avLst/>
                          </a:prstGeom>
                        </pic:spPr>
                      </pic:pic>
                    </a:graphicData>
                  </a:graphic>
                </wp:inline>
              </w:drawing>
            </w:r>
          </w:p>
        </w:tc>
        <w:tc>
          <w:tcPr>
            <w:tcW w:w="8640" w:type="dxa"/>
          </w:tcPr>
          <w:p w:rsidR="00B976F8" w:rsidRDefault="00387B3A" w:rsidP="006D3F3D">
            <w:pPr>
              <w:pStyle w:val="NoteText"/>
            </w:pPr>
            <w:r w:rsidRPr="00387B3A">
              <w:rPr>
                <w:rStyle w:val="Strong"/>
              </w:rPr>
              <w:t>Warning:</w:t>
            </w:r>
            <w:r>
              <w:t xml:space="preserve"> </w:t>
            </w:r>
            <w:r w:rsidR="003D0EB6">
              <w:t xml:space="preserve">Do not have more than one </w:t>
            </w:r>
            <w:r w:rsidR="006D3F3D">
              <w:t xml:space="preserve">Core Standards </w:t>
            </w:r>
            <w:r w:rsidR="003D0EB6">
              <w:t>browser tab or window open at one time</w:t>
            </w:r>
            <w:r w:rsidR="00B976F8" w:rsidRPr="00B976F8">
              <w:t>. Changes made in one tab or window may overw</w:t>
            </w:r>
            <w:r w:rsidR="00136B13">
              <w:t>rite changes made in another,</w:t>
            </w:r>
            <w:r w:rsidR="00B976F8" w:rsidRPr="00B976F8">
              <w:t xml:space="preserve"> result</w:t>
            </w:r>
            <w:r w:rsidR="00136B13">
              <w:t>ing</w:t>
            </w:r>
            <w:r w:rsidR="00B976F8" w:rsidRPr="00B976F8">
              <w:t xml:space="preserve"> in loss of data.</w:t>
            </w:r>
          </w:p>
        </w:tc>
      </w:tr>
    </w:tbl>
    <w:p w:rsidR="00B976F8" w:rsidRPr="00136B13" w:rsidRDefault="00B976F8" w:rsidP="00910B75"/>
    <w:p w:rsidR="00783E67" w:rsidRDefault="00F87B5F" w:rsidP="00BC3A51">
      <w:r>
        <w:t xml:space="preserve">The </w:t>
      </w:r>
      <w:r w:rsidR="00293C40">
        <w:t xml:space="preserve">Core Standards </w:t>
      </w:r>
      <w:r w:rsidR="00926E3F">
        <w:t>home screen</w:t>
      </w:r>
      <w:r>
        <w:t xml:space="preserve"> provides </w:t>
      </w:r>
      <w:r w:rsidR="00136B13">
        <w:t>brief directions for the</w:t>
      </w:r>
      <w:r>
        <w:t xml:space="preserve"> workflow. The</w:t>
      </w:r>
      <w:r w:rsidR="00BF3053">
        <w:t xml:space="preserve"> </w:t>
      </w:r>
      <w:r w:rsidR="00A46B1A">
        <w:t>arrow</w:t>
      </w:r>
      <w:r>
        <w:t xml:space="preserve"> </w:t>
      </w:r>
      <w:r w:rsidR="00136B13">
        <w:t>(</w:t>
      </w:r>
      <w:r w:rsidR="00A46B1A">
        <w:rPr>
          <w:noProof/>
        </w:rPr>
        <w:drawing>
          <wp:inline distT="0" distB="0" distL="0" distR="0" wp14:anchorId="56FC68C1" wp14:editId="2C4B966C">
            <wp:extent cx="274320" cy="1936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4320" cy="193638"/>
                    </a:xfrm>
                    <a:prstGeom prst="rect">
                      <a:avLst/>
                    </a:prstGeom>
                  </pic:spPr>
                </pic:pic>
              </a:graphicData>
            </a:graphic>
          </wp:inline>
        </w:drawing>
      </w:r>
      <w:r w:rsidR="00136B13">
        <w:t>)</w:t>
      </w:r>
      <w:r>
        <w:t xml:space="preserve"> symbol</w:t>
      </w:r>
      <w:r w:rsidR="00BF3053">
        <w:t xml:space="preserve"> indicate</w:t>
      </w:r>
      <w:r w:rsidR="006D3F3D">
        <w:t>s</w:t>
      </w:r>
      <w:r>
        <w:t xml:space="preserve"> </w:t>
      </w:r>
      <w:r w:rsidR="00136B13">
        <w:t>precedence</w:t>
      </w:r>
      <w:r>
        <w:t xml:space="preserve">: you must complete </w:t>
      </w:r>
      <w:r w:rsidR="0070152B">
        <w:t>a task</w:t>
      </w:r>
      <w:r>
        <w:t xml:space="preserve"> </w:t>
      </w:r>
      <w:r w:rsidR="00BF3053">
        <w:t>to</w:t>
      </w:r>
      <w:r>
        <w:t xml:space="preserve"> the left </w:t>
      </w:r>
      <w:r w:rsidR="00F22970">
        <w:t xml:space="preserve">of the symbol </w:t>
      </w:r>
      <w:r>
        <w:t xml:space="preserve">before performing the </w:t>
      </w:r>
      <w:r w:rsidR="0070152B">
        <w:t>task</w:t>
      </w:r>
      <w:r>
        <w:t xml:space="preserve"> </w:t>
      </w:r>
      <w:r w:rsidR="00BF3053">
        <w:t>to</w:t>
      </w:r>
      <w:r>
        <w:t xml:space="preserve"> the right. </w:t>
      </w:r>
      <w:r w:rsidR="00136B13">
        <w:t>For instance</w:t>
      </w:r>
      <w:r w:rsidR="00C8194D">
        <w:t>,</w:t>
      </w:r>
      <w:r w:rsidR="00136B13">
        <w:t xml:space="preserve"> you must </w:t>
      </w:r>
      <w:r w:rsidR="00BC3A51">
        <w:t xml:space="preserve">create a publication from a spreadsheet before viewing the publication in Core Standards. </w:t>
      </w:r>
    </w:p>
    <w:p w:rsidR="009B0527" w:rsidRDefault="00D35B71" w:rsidP="00F22970">
      <w:pPr>
        <w:keepNext/>
      </w:pPr>
      <w:r w:rsidRPr="00D35B71">
        <w:t xml:space="preserve">The </w:t>
      </w:r>
      <w:r w:rsidR="00BF3053" w:rsidRPr="00D35B71">
        <w:t>upper</w:t>
      </w:r>
      <w:r w:rsidR="00BF3053">
        <w:t>-</w:t>
      </w:r>
      <w:r w:rsidR="00BF3053" w:rsidRPr="00D35B71">
        <w:t>right corner</w:t>
      </w:r>
      <w:r w:rsidR="00BF3053">
        <w:t xml:space="preserve"> of the</w:t>
      </w:r>
      <w:r w:rsidR="00BF3053" w:rsidRPr="00D35B71">
        <w:t xml:space="preserve"> </w:t>
      </w:r>
      <w:r w:rsidR="00926E3F">
        <w:t>home screen</w:t>
      </w:r>
      <w:r w:rsidR="00232C33">
        <w:t xml:space="preserve"> </w:t>
      </w:r>
      <w:r w:rsidRPr="00D35B71">
        <w:t>displays the following information and links:</w:t>
      </w:r>
    </w:p>
    <w:p w:rsidR="009B0527" w:rsidRDefault="00E11088" w:rsidP="003C05B8">
      <w:pPr>
        <w:pStyle w:val="ListBullet"/>
        <w:keepNext/>
      </w:pPr>
      <w:r>
        <w:t>[</w:t>
      </w:r>
      <w:r w:rsidRPr="00EA51A0">
        <w:rPr>
          <w:rStyle w:val="Strong"/>
        </w:rPr>
        <w:t>Settings</w:t>
      </w:r>
      <w:r>
        <w:t xml:space="preserve">]—Click to </w:t>
      </w:r>
      <w:r w:rsidR="00BC3A51">
        <w:t xml:space="preserve">add or edit publishers, grades, and subjects. </w:t>
      </w:r>
      <w:r w:rsidR="00E6420C">
        <w:t>For information about these settings, s</w:t>
      </w:r>
      <w:r>
        <w:t>ee</w:t>
      </w:r>
      <w:r w:rsidR="00BC3A51">
        <w:t xml:space="preserve"> </w:t>
      </w:r>
      <w:r w:rsidR="00BC3A51" w:rsidRPr="00B904F4">
        <w:rPr>
          <w:rStyle w:val="CrossReference"/>
        </w:rPr>
        <w:fldChar w:fldCharType="begin"/>
      </w:r>
      <w:r w:rsidR="00B904F4" w:rsidRPr="00B904F4">
        <w:rPr>
          <w:rStyle w:val="CrossReference"/>
        </w:rPr>
        <w:instrText xml:space="preserve"> REF _Ref387921171 \* MERGEFORMAT \h</w:instrText>
      </w:r>
      <w:r w:rsidR="00BC3A51" w:rsidRPr="00B904F4">
        <w:rPr>
          <w:rStyle w:val="CrossReference"/>
        </w:rPr>
      </w:r>
      <w:r w:rsidR="00BC3A51" w:rsidRPr="00B904F4">
        <w:rPr>
          <w:rStyle w:val="CrossReference"/>
        </w:rPr>
        <w:fldChar w:fldCharType="separate"/>
      </w:r>
      <w:r w:rsidR="0051068F" w:rsidRPr="00311FC1">
        <w:rPr>
          <w:rStyle w:val="CrossReference"/>
        </w:rPr>
        <w:t>Settings Tasks</w:t>
      </w:r>
      <w:r w:rsidR="00BC3A51" w:rsidRPr="00B904F4">
        <w:rPr>
          <w:rStyle w:val="CrossReference"/>
        </w:rPr>
        <w:fldChar w:fldCharType="end"/>
      </w:r>
      <w:r w:rsidR="00782D0F" w:rsidRPr="00ED04A9">
        <w:t>.</w:t>
      </w:r>
    </w:p>
    <w:p w:rsidR="009B0527" w:rsidRDefault="009B0527" w:rsidP="003C05B8">
      <w:pPr>
        <w:pStyle w:val="ListBullet"/>
        <w:keepNext/>
      </w:pPr>
      <w:r>
        <w:t>Your user name</w:t>
      </w:r>
      <w:r w:rsidR="00E6420C">
        <w:t>.</w:t>
      </w:r>
    </w:p>
    <w:p w:rsidR="00861D1D" w:rsidRDefault="00BC3A51" w:rsidP="00861D1D">
      <w:pPr>
        <w:pStyle w:val="ListBullet"/>
      </w:pPr>
      <w:r>
        <w:t xml:space="preserve"> </w:t>
      </w:r>
      <w:r w:rsidR="009B0527">
        <w:t>[</w:t>
      </w:r>
      <w:r w:rsidR="009B0527" w:rsidRPr="00EA51A0">
        <w:rPr>
          <w:rStyle w:val="Strong"/>
        </w:rPr>
        <w:t>Logout</w:t>
      </w:r>
      <w:r w:rsidR="009B0527">
        <w:t>]</w:t>
      </w:r>
      <w:r w:rsidR="00E551AE">
        <w:t>—</w:t>
      </w:r>
      <w:r w:rsidR="00E551AE" w:rsidRPr="00E551AE">
        <w:t xml:space="preserve">Click to log out of </w:t>
      </w:r>
      <w:r w:rsidR="00C15FE2">
        <w:t>Core Standards</w:t>
      </w:r>
      <w:r w:rsidR="00E551AE">
        <w:t>.</w:t>
      </w:r>
    </w:p>
    <w:p w:rsidR="00FD5680" w:rsidRDefault="00C9354E" w:rsidP="00FD5680">
      <w:pPr>
        <w:pStyle w:val="Heading1"/>
      </w:pPr>
      <w:bookmarkStart w:id="28" w:name="_Ref387921171"/>
      <w:bookmarkStart w:id="29" w:name="_Toc399403419"/>
      <w:r>
        <w:t>Settings Tasks</w:t>
      </w:r>
      <w:bookmarkEnd w:id="28"/>
      <w:bookmarkEnd w:id="29"/>
    </w:p>
    <w:p w:rsidR="00314FFA" w:rsidRDefault="006652E3" w:rsidP="0015708A">
      <w:pPr>
        <w:keepNext/>
      </w:pPr>
      <w:r>
        <w:t xml:space="preserve">Each standard stored in </w:t>
      </w:r>
      <w:r w:rsidR="00314FFA">
        <w:t xml:space="preserve">Core Standards must be associated with </w:t>
      </w:r>
      <w:r w:rsidR="0015708A">
        <w:t xml:space="preserve">the following </w:t>
      </w:r>
      <w:r w:rsidR="00314FFA">
        <w:t>items</w:t>
      </w:r>
      <w:r w:rsidR="0015708A">
        <w:t>:</w:t>
      </w:r>
    </w:p>
    <w:p w:rsidR="00314FFA" w:rsidRDefault="00314FFA" w:rsidP="00314FFA">
      <w:pPr>
        <w:pStyle w:val="ListBullet"/>
      </w:pPr>
      <w:r w:rsidRPr="004E5F41">
        <w:rPr>
          <w:rStyle w:val="Strong"/>
        </w:rPr>
        <w:t>Publisher</w:t>
      </w:r>
      <w:r>
        <w:t>—</w:t>
      </w:r>
      <w:proofErr w:type="gramStart"/>
      <w:r>
        <w:t>The</w:t>
      </w:r>
      <w:proofErr w:type="gramEnd"/>
      <w:r>
        <w:t xml:space="preserve"> organization that publishes the standard. Smarter Balanced is one example of a publisher that operates on behalf of many state-level boards of education. Some states </w:t>
      </w:r>
      <w:r w:rsidR="003F64B2">
        <w:t xml:space="preserve">are publishers for </w:t>
      </w:r>
      <w:r>
        <w:t>their own standards.</w:t>
      </w:r>
    </w:p>
    <w:p w:rsidR="00314FFA" w:rsidRDefault="00314FFA" w:rsidP="00314FFA">
      <w:pPr>
        <w:pStyle w:val="ListBullet"/>
      </w:pPr>
      <w:r w:rsidRPr="004E5F41">
        <w:rPr>
          <w:rStyle w:val="Strong"/>
        </w:rPr>
        <w:t>Grade</w:t>
      </w:r>
      <w:r>
        <w:t>—</w:t>
      </w:r>
      <w:proofErr w:type="gramStart"/>
      <w:r>
        <w:t>The</w:t>
      </w:r>
      <w:proofErr w:type="gramEnd"/>
      <w:r>
        <w:t xml:space="preserve"> grades to which the standard applies. Some standards apply to a single grade, and others apply to a grade band, such as 10–11.</w:t>
      </w:r>
    </w:p>
    <w:p w:rsidR="00314FFA" w:rsidRDefault="00314FFA" w:rsidP="00314FFA">
      <w:pPr>
        <w:pStyle w:val="ListBullet"/>
      </w:pPr>
      <w:r w:rsidRPr="004E5F41">
        <w:rPr>
          <w:rStyle w:val="Strong"/>
        </w:rPr>
        <w:t>Subject</w:t>
      </w:r>
      <w:r>
        <w:t>—</w:t>
      </w:r>
      <w:proofErr w:type="gramStart"/>
      <w:r>
        <w:t>The</w:t>
      </w:r>
      <w:proofErr w:type="gramEnd"/>
      <w:r>
        <w:t xml:space="preserve"> subject to which the standard applies.</w:t>
      </w:r>
      <w:r w:rsidR="009A31FF">
        <w:t xml:space="preserve"> Typical examples are English-Language Arts, Mathematics, and Science.</w:t>
      </w:r>
    </w:p>
    <w:p w:rsidR="006652E3" w:rsidRDefault="00CE0B4A" w:rsidP="00CE0B4A">
      <w:r>
        <w:t xml:space="preserve">This section describes how to </w:t>
      </w:r>
      <w:r w:rsidR="006652E3">
        <w:t xml:space="preserve">create, edit, and delete </w:t>
      </w:r>
      <w:r w:rsidR="0015708A">
        <w:t>these settings</w:t>
      </w:r>
      <w:r w:rsidR="006652E3">
        <w:t xml:space="preserve">. </w:t>
      </w:r>
    </w:p>
    <w:p w:rsidR="004E5F41" w:rsidRDefault="008B057F" w:rsidP="008B057F">
      <w:pPr>
        <w:pStyle w:val="Heading2"/>
      </w:pPr>
      <w:bookmarkStart w:id="30" w:name="_Toc399403420"/>
      <w:r>
        <w:t>Managing Publishers</w:t>
      </w:r>
      <w:bookmarkEnd w:id="30"/>
    </w:p>
    <w:p w:rsidR="00670585" w:rsidRDefault="00D81633" w:rsidP="009910F9">
      <w:pPr>
        <w:keepNext/>
      </w:pPr>
      <w:r>
        <w:t xml:space="preserve">A publisher is an </w:t>
      </w:r>
      <w:r w:rsidR="005347AA">
        <w:t>organization</w:t>
      </w:r>
      <w:r>
        <w:t xml:space="preserve"> that publishes a standard. This section describes how to add or edit a publisher.</w:t>
      </w:r>
    </w:p>
    <w:tbl>
      <w:tblPr>
        <w:tblStyle w:val="TableNote"/>
        <w:tblW w:w="0" w:type="auto"/>
        <w:tblLayout w:type="fixed"/>
        <w:tblLook w:val="04A0" w:firstRow="1" w:lastRow="0" w:firstColumn="1" w:lastColumn="0" w:noHBand="0" w:noVBand="1"/>
      </w:tblPr>
      <w:tblGrid>
        <w:gridCol w:w="720"/>
        <w:gridCol w:w="8640"/>
      </w:tblGrid>
      <w:tr w:rsidR="00670585" w:rsidTr="00670585">
        <w:tc>
          <w:tcPr>
            <w:tcW w:w="720" w:type="dxa"/>
          </w:tcPr>
          <w:p w:rsidR="00670585" w:rsidRDefault="00670585" w:rsidP="00246A23">
            <w:pPr>
              <w:pStyle w:val="NoteIcon"/>
              <w:keepNext/>
            </w:pPr>
            <w:r>
              <w:drawing>
                <wp:inline distT="0" distB="0" distL="0" distR="0">
                  <wp:extent cx="292608" cy="39319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608" cy="393192"/>
                          </a:xfrm>
                          <a:prstGeom prst="rect">
                            <a:avLst/>
                          </a:prstGeom>
                        </pic:spPr>
                      </pic:pic>
                    </a:graphicData>
                  </a:graphic>
                </wp:inline>
              </w:drawing>
            </w:r>
          </w:p>
        </w:tc>
        <w:tc>
          <w:tcPr>
            <w:tcW w:w="8640" w:type="dxa"/>
          </w:tcPr>
          <w:p w:rsidR="00670585" w:rsidRDefault="00670585" w:rsidP="00246A23">
            <w:pPr>
              <w:pStyle w:val="NoteText"/>
              <w:keepNext/>
            </w:pPr>
            <w:r w:rsidRPr="00AA6F98">
              <w:rPr>
                <w:rStyle w:val="Strong"/>
              </w:rPr>
              <w:t>Note:</w:t>
            </w:r>
            <w:r>
              <w:t xml:space="preserve"> Referring to </w:t>
            </w:r>
            <w:r w:rsidRPr="00B904F4">
              <w:rPr>
                <w:rStyle w:val="CrossReference"/>
              </w:rPr>
              <w:fldChar w:fldCharType="begin"/>
            </w:r>
            <w:r w:rsidRPr="00B904F4">
              <w:rPr>
                <w:rStyle w:val="CrossReference"/>
              </w:rPr>
              <w:instrText xml:space="preserve"> REF _Ref390932310 \* MERGEFORMAT \h</w:instrText>
            </w:r>
            <w:r w:rsidRPr="00B904F4">
              <w:rPr>
                <w:rStyle w:val="CrossReference"/>
              </w:rPr>
            </w:r>
            <w:r w:rsidRPr="00B904F4">
              <w:rPr>
                <w:rStyle w:val="CrossReference"/>
              </w:rPr>
              <w:fldChar w:fldCharType="separate"/>
            </w:r>
            <w:r w:rsidR="0051068F" w:rsidRPr="00311FC1">
              <w:rPr>
                <w:rStyle w:val="CrossReference"/>
              </w:rPr>
              <w:t>Figure 4</w:t>
            </w:r>
            <w:r w:rsidRPr="00B904F4">
              <w:rPr>
                <w:rStyle w:val="CrossReference"/>
              </w:rPr>
              <w:fldChar w:fldCharType="end"/>
            </w:r>
            <w:r>
              <w:t xml:space="preserve">, a value in the Publisher Key column must appear in the </w:t>
            </w:r>
            <w:proofErr w:type="spellStart"/>
            <w:r>
              <w:t>PublisherName</w:t>
            </w:r>
            <w:proofErr w:type="spellEnd"/>
            <w:r>
              <w:t xml:space="preserve"> column of the Publication tab in the upload file. (For information about creating a publication upload file, see the section </w:t>
            </w:r>
            <w:r w:rsidRPr="00B904F4">
              <w:rPr>
                <w:rStyle w:val="CrossReference"/>
              </w:rPr>
              <w:fldChar w:fldCharType="begin"/>
            </w:r>
            <w:r w:rsidRPr="00B904F4">
              <w:rPr>
                <w:rStyle w:val="CrossReference"/>
              </w:rPr>
              <w:instrText xml:space="preserve"> REF _Ref391281617 \* MERGEFORMAT \h</w:instrText>
            </w:r>
            <w:r w:rsidRPr="00B904F4">
              <w:rPr>
                <w:rStyle w:val="CrossReference"/>
              </w:rPr>
            </w:r>
            <w:r w:rsidRPr="00B904F4">
              <w:rPr>
                <w:rStyle w:val="CrossReference"/>
              </w:rPr>
              <w:fldChar w:fldCharType="separate"/>
            </w:r>
            <w:r w:rsidR="0051068F" w:rsidRPr="00311FC1">
              <w:rPr>
                <w:rStyle w:val="CrossReference"/>
              </w:rPr>
              <w:t>Creating a Publication</w:t>
            </w:r>
            <w:r w:rsidRPr="00B904F4">
              <w:rPr>
                <w:rStyle w:val="CrossReference"/>
              </w:rPr>
              <w:fldChar w:fldCharType="end"/>
            </w:r>
            <w:r>
              <w:t>.)</w:t>
            </w:r>
          </w:p>
        </w:tc>
      </w:tr>
    </w:tbl>
    <w:p w:rsidR="00D81633" w:rsidRPr="00D81633" w:rsidRDefault="00D81633" w:rsidP="009910F9">
      <w:pPr>
        <w:keepNext/>
      </w:pPr>
    </w:p>
    <w:p w:rsidR="009134D1" w:rsidRDefault="009134D1" w:rsidP="009134D1">
      <w:pPr>
        <w:pStyle w:val="Heading3"/>
      </w:pPr>
      <w:bookmarkStart w:id="31" w:name="_Ref391291507"/>
      <w:bookmarkStart w:id="32" w:name="_Ref391293668"/>
      <w:bookmarkStart w:id="33" w:name="_Toc399403421"/>
      <w:r>
        <w:t>Adding publishers</w:t>
      </w:r>
      <w:bookmarkEnd w:id="31"/>
      <w:bookmarkEnd w:id="32"/>
      <w:bookmarkEnd w:id="33"/>
    </w:p>
    <w:p w:rsidR="00BA5EE5" w:rsidRPr="00BA5EE5" w:rsidRDefault="00BA5EE5" w:rsidP="00BA5EE5">
      <w:pPr>
        <w:pStyle w:val="ImageCaption"/>
      </w:pPr>
      <w:bookmarkStart w:id="34" w:name="_Ref390932310"/>
      <w:bookmarkStart w:id="35" w:name="_Toc395188205"/>
      <w:proofErr w:type="gramStart"/>
      <w:r>
        <w:t>Figure </w:t>
      </w:r>
      <w:fldSimple w:instr=" SEQ &quot;Figure&quot; ">
        <w:r w:rsidR="0051068F">
          <w:rPr>
            <w:noProof/>
          </w:rPr>
          <w:t>4</w:t>
        </w:r>
      </w:fldSimple>
      <w:bookmarkEnd w:id="34"/>
      <w:r>
        <w:t>.</w:t>
      </w:r>
      <w:proofErr w:type="gramEnd"/>
      <w:r>
        <w:t xml:space="preserve"> Publisher </w:t>
      </w:r>
      <w:r w:rsidR="00A1353D">
        <w:t>Screen</w:t>
      </w:r>
      <w:bookmarkEnd w:id="35"/>
    </w:p>
    <w:p w:rsidR="00BA5EE5" w:rsidRPr="00BA5EE5" w:rsidRDefault="000E06FA" w:rsidP="00BA5EE5">
      <w:pPr>
        <w:pStyle w:val="Image"/>
      </w:pPr>
      <w:r>
        <w:drawing>
          <wp:inline distT="0" distB="0" distL="0" distR="0" wp14:anchorId="60713D2E" wp14:editId="73450A8A">
            <wp:extent cx="3619500" cy="36576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19500" cy="3657600"/>
                    </a:xfrm>
                    <a:prstGeom prst="rect">
                      <a:avLst/>
                    </a:prstGeom>
                    <a:ln>
                      <a:solidFill>
                        <a:schemeClr val="bg1">
                          <a:lumMod val="65000"/>
                        </a:schemeClr>
                      </a:solidFill>
                    </a:ln>
                  </pic:spPr>
                </pic:pic>
              </a:graphicData>
            </a:graphic>
          </wp:inline>
        </w:drawing>
      </w:r>
    </w:p>
    <w:p w:rsidR="009134D1" w:rsidRDefault="009134D1" w:rsidP="009134D1">
      <w:pPr>
        <w:pStyle w:val="ProcedureIntroduction"/>
      </w:pPr>
      <w:r>
        <w:t xml:space="preserve">To </w:t>
      </w:r>
      <w:r w:rsidR="002F1522">
        <w:t>add publisher</w:t>
      </w:r>
      <w:r w:rsidR="00943083">
        <w:t>s</w:t>
      </w:r>
      <w:r>
        <w:t>:</w:t>
      </w:r>
    </w:p>
    <w:tbl>
      <w:tblPr>
        <w:tblStyle w:val="TableProcedure"/>
        <w:tblW w:w="9360" w:type="dxa"/>
        <w:jc w:val="center"/>
        <w:tblLayout w:type="fixed"/>
        <w:tblLook w:val="04A0" w:firstRow="1" w:lastRow="0" w:firstColumn="1" w:lastColumn="0" w:noHBand="0" w:noVBand="1"/>
      </w:tblPr>
      <w:tblGrid>
        <w:gridCol w:w="9360"/>
      </w:tblGrid>
      <w:tr w:rsidR="009134D1" w:rsidTr="00AA42D3">
        <w:trPr>
          <w:jc w:val="center"/>
        </w:trPr>
        <w:tc>
          <w:tcPr>
            <w:tcW w:w="9576" w:type="dxa"/>
          </w:tcPr>
          <w:p w:rsidR="009134D1" w:rsidRDefault="00B51664" w:rsidP="00AE2E13">
            <w:pPr>
              <w:pStyle w:val="ListNumber"/>
              <w:numPr>
                <w:ilvl w:val="0"/>
                <w:numId w:val="20"/>
              </w:numPr>
            </w:pPr>
            <w:r>
              <w:t xml:space="preserve">From the </w:t>
            </w:r>
            <w:r w:rsidRPr="00E804BB">
              <w:rPr>
                <w:i/>
              </w:rPr>
              <w:t>Settings</w:t>
            </w:r>
            <w:r>
              <w:t xml:space="preserve"> drop-down list in the Core Standards banner, select “Publisher.”</w:t>
            </w:r>
            <w:r w:rsidR="009134D1">
              <w:t xml:space="preserve"> </w:t>
            </w:r>
            <w:r w:rsidR="002F1522">
              <w:t xml:space="preserve">The </w:t>
            </w:r>
            <w:r w:rsidR="002F1522" w:rsidRPr="00D81633">
              <w:rPr>
                <w:rStyle w:val="IntenseEmphasis"/>
              </w:rPr>
              <w:t>Publisher</w:t>
            </w:r>
            <w:r w:rsidR="002F1522">
              <w:t xml:space="preserve"> screen appears</w:t>
            </w:r>
            <w:r w:rsidR="00FD53EE">
              <w:t xml:space="preserve"> </w:t>
            </w:r>
            <w:r w:rsidR="00C02E23">
              <w:t xml:space="preserve">(see </w:t>
            </w:r>
            <w:r w:rsidR="00C02E23" w:rsidRPr="00B904F4">
              <w:rPr>
                <w:rStyle w:val="CrossReference"/>
              </w:rPr>
              <w:fldChar w:fldCharType="begin"/>
            </w:r>
            <w:r w:rsidR="00B904F4" w:rsidRPr="00B904F4">
              <w:rPr>
                <w:rStyle w:val="CrossReference"/>
              </w:rPr>
              <w:instrText xml:space="preserve"> REF _Ref390932310 \* MERGEFORMAT \h</w:instrText>
            </w:r>
            <w:r w:rsidR="00C02E23" w:rsidRPr="00B904F4">
              <w:rPr>
                <w:rStyle w:val="CrossReference"/>
              </w:rPr>
            </w:r>
            <w:r w:rsidR="00C02E23" w:rsidRPr="00B904F4">
              <w:rPr>
                <w:rStyle w:val="CrossReference"/>
              </w:rPr>
              <w:fldChar w:fldCharType="separate"/>
            </w:r>
            <w:r w:rsidR="0051068F" w:rsidRPr="00311FC1">
              <w:rPr>
                <w:rStyle w:val="CrossReference"/>
              </w:rPr>
              <w:t>Figure 4</w:t>
            </w:r>
            <w:r w:rsidR="00C02E23" w:rsidRPr="00B904F4">
              <w:rPr>
                <w:rStyle w:val="CrossReference"/>
              </w:rPr>
              <w:fldChar w:fldCharType="end"/>
            </w:r>
            <w:r w:rsidR="00C02E23">
              <w:t>)</w:t>
            </w:r>
            <w:r w:rsidR="002F1522">
              <w:t>.</w:t>
            </w:r>
          </w:p>
          <w:p w:rsidR="00994019" w:rsidRDefault="00994019" w:rsidP="005F2BFA">
            <w:pPr>
              <w:pStyle w:val="ListNumber"/>
            </w:pPr>
            <w:r>
              <w:t>Click [</w:t>
            </w:r>
            <w:r w:rsidRPr="00994019">
              <w:rPr>
                <w:rStyle w:val="Strong"/>
              </w:rPr>
              <w:t>Add Publisher</w:t>
            </w:r>
            <w:r>
              <w:t xml:space="preserve">]. The </w:t>
            </w:r>
            <w:r w:rsidRPr="00D81633">
              <w:rPr>
                <w:rStyle w:val="IntenseEmphasis"/>
              </w:rPr>
              <w:t>Publisher</w:t>
            </w:r>
            <w:r>
              <w:t xml:space="preserve"> screen appears</w:t>
            </w:r>
            <w:r w:rsidR="00C02E23">
              <w:t>.</w:t>
            </w:r>
          </w:p>
          <w:p w:rsidR="00994019" w:rsidRDefault="00994019" w:rsidP="005F2BFA">
            <w:pPr>
              <w:pStyle w:val="ListNumber"/>
            </w:pPr>
            <w:r>
              <w:t xml:space="preserve">In the </w:t>
            </w:r>
            <w:r w:rsidRPr="00994019">
              <w:rPr>
                <w:rStyle w:val="Emphasis"/>
              </w:rPr>
              <w:t>Name</w:t>
            </w:r>
            <w:r>
              <w:t xml:space="preserve"> field, </w:t>
            </w:r>
            <w:r w:rsidR="00DA582B">
              <w:t xml:space="preserve">enter </w:t>
            </w:r>
            <w:r>
              <w:t>the publisher’s full name.</w:t>
            </w:r>
          </w:p>
          <w:p w:rsidR="00994019" w:rsidRDefault="00994019" w:rsidP="005F2BFA">
            <w:pPr>
              <w:pStyle w:val="ListNumber"/>
            </w:pPr>
            <w:r>
              <w:t xml:space="preserve">In the </w:t>
            </w:r>
            <w:r w:rsidRPr="00994019">
              <w:rPr>
                <w:rStyle w:val="Emphasis"/>
              </w:rPr>
              <w:t>Key</w:t>
            </w:r>
            <w:r>
              <w:t xml:space="preserve"> field, </w:t>
            </w:r>
            <w:r w:rsidR="00B121C3">
              <w:t>enter</w:t>
            </w:r>
            <w:r>
              <w:t xml:space="preserve"> the publisher’s abbreviation.</w:t>
            </w:r>
            <w:r w:rsidR="00126235">
              <w:t xml:space="preserve"> </w:t>
            </w:r>
          </w:p>
          <w:p w:rsidR="00994019" w:rsidRDefault="00994019" w:rsidP="005F2BFA">
            <w:pPr>
              <w:pStyle w:val="ListNumber"/>
            </w:pPr>
            <w:r>
              <w:t>Do one of the following:</w:t>
            </w:r>
          </w:p>
          <w:p w:rsidR="00994019" w:rsidRDefault="00994019" w:rsidP="00994019">
            <w:pPr>
              <w:pStyle w:val="ListBullet2"/>
            </w:pPr>
            <w:r>
              <w:t>Click [</w:t>
            </w:r>
            <w:r w:rsidRPr="00D81633">
              <w:rPr>
                <w:rStyle w:val="Strong"/>
              </w:rPr>
              <w:t>Save</w:t>
            </w:r>
            <w:r>
              <w:t xml:space="preserve">] to finish adding publishers and return to the </w:t>
            </w:r>
            <w:r w:rsidRPr="009C3186">
              <w:rPr>
                <w:b/>
                <w:i/>
              </w:rPr>
              <w:t>Publisher</w:t>
            </w:r>
            <w:r>
              <w:t xml:space="preserve"> screen.</w:t>
            </w:r>
          </w:p>
          <w:p w:rsidR="009134D1" w:rsidRDefault="00994019" w:rsidP="00D81633">
            <w:pPr>
              <w:pStyle w:val="ListBullet2"/>
            </w:pPr>
            <w:r>
              <w:t>Click [</w:t>
            </w:r>
            <w:r w:rsidRPr="00D81633">
              <w:rPr>
                <w:rStyle w:val="Strong"/>
              </w:rPr>
              <w:t>Save and Add More</w:t>
            </w:r>
            <w:r>
              <w:t>] to add additional publishers.</w:t>
            </w:r>
          </w:p>
        </w:tc>
      </w:tr>
    </w:tbl>
    <w:p w:rsidR="00D81633" w:rsidRDefault="00D81633" w:rsidP="00D81633">
      <w:pPr>
        <w:pStyle w:val="Heading3"/>
      </w:pPr>
      <w:bookmarkStart w:id="36" w:name="_Toc399403422"/>
      <w:r>
        <w:t>Editing publishers</w:t>
      </w:r>
      <w:bookmarkEnd w:id="36"/>
    </w:p>
    <w:p w:rsidR="00D81633" w:rsidRDefault="00D81633" w:rsidP="00D81633">
      <w:pPr>
        <w:pStyle w:val="ProcedureIntroduction"/>
      </w:pPr>
      <w:r>
        <w:t xml:space="preserve">To </w:t>
      </w:r>
      <w:r w:rsidR="00914694">
        <w:t xml:space="preserve">edit </w:t>
      </w:r>
      <w:r>
        <w:t>publishers:</w:t>
      </w:r>
    </w:p>
    <w:tbl>
      <w:tblPr>
        <w:tblStyle w:val="TableProcedure"/>
        <w:tblW w:w="9360" w:type="dxa"/>
        <w:jc w:val="center"/>
        <w:tblLayout w:type="fixed"/>
        <w:tblLook w:val="04A0" w:firstRow="1" w:lastRow="0" w:firstColumn="1" w:lastColumn="0" w:noHBand="0" w:noVBand="1"/>
      </w:tblPr>
      <w:tblGrid>
        <w:gridCol w:w="9360"/>
      </w:tblGrid>
      <w:tr w:rsidR="00D81633" w:rsidTr="002E4AC6">
        <w:trPr>
          <w:jc w:val="center"/>
        </w:trPr>
        <w:tc>
          <w:tcPr>
            <w:tcW w:w="9576" w:type="dxa"/>
          </w:tcPr>
          <w:p w:rsidR="00D81633" w:rsidRDefault="00B51664" w:rsidP="00AE2E13">
            <w:pPr>
              <w:pStyle w:val="ListNumber"/>
              <w:numPr>
                <w:ilvl w:val="0"/>
                <w:numId w:val="12"/>
              </w:numPr>
            </w:pPr>
            <w:r>
              <w:t xml:space="preserve">From the </w:t>
            </w:r>
            <w:r w:rsidRPr="00BD7F32">
              <w:rPr>
                <w:i/>
              </w:rPr>
              <w:t>Settings</w:t>
            </w:r>
            <w:r>
              <w:t xml:space="preserve"> drop-down list in the Core Standards banner, select “Publisher.”</w:t>
            </w:r>
            <w:r w:rsidR="00B818A3">
              <w:t xml:space="preserve"> </w:t>
            </w:r>
            <w:r w:rsidR="00D81633">
              <w:t xml:space="preserve">The </w:t>
            </w:r>
            <w:r w:rsidR="00D81633" w:rsidRPr="00D81633">
              <w:rPr>
                <w:rStyle w:val="IntenseEmphasis"/>
              </w:rPr>
              <w:t>Publisher</w:t>
            </w:r>
            <w:r w:rsidR="00D81633">
              <w:t xml:space="preserve"> screen appears</w:t>
            </w:r>
            <w:r w:rsidR="00FD53EE">
              <w:t xml:space="preserve"> </w:t>
            </w:r>
            <w:r w:rsidR="00D81633">
              <w:t xml:space="preserve">(see </w:t>
            </w:r>
            <w:r w:rsidR="00D81633" w:rsidRPr="00B904F4">
              <w:rPr>
                <w:rStyle w:val="CrossReference"/>
              </w:rPr>
              <w:fldChar w:fldCharType="begin"/>
            </w:r>
            <w:r w:rsidR="00B904F4" w:rsidRPr="00B904F4">
              <w:rPr>
                <w:rStyle w:val="CrossReference"/>
              </w:rPr>
              <w:instrText xml:space="preserve"> REF _Ref390932310 \* MERGEFORMAT \h</w:instrText>
            </w:r>
            <w:r w:rsidR="00D81633" w:rsidRPr="00B904F4">
              <w:rPr>
                <w:rStyle w:val="CrossReference"/>
              </w:rPr>
            </w:r>
            <w:r w:rsidR="00D81633" w:rsidRPr="00B904F4">
              <w:rPr>
                <w:rStyle w:val="CrossReference"/>
              </w:rPr>
              <w:fldChar w:fldCharType="separate"/>
            </w:r>
            <w:r w:rsidR="0051068F" w:rsidRPr="00311FC1">
              <w:rPr>
                <w:rStyle w:val="CrossReference"/>
              </w:rPr>
              <w:t>Figure 4</w:t>
            </w:r>
            <w:r w:rsidR="00D81633" w:rsidRPr="00B904F4">
              <w:rPr>
                <w:rStyle w:val="CrossReference"/>
              </w:rPr>
              <w:fldChar w:fldCharType="end"/>
            </w:r>
            <w:r w:rsidR="00D81633">
              <w:t>).</w:t>
            </w:r>
          </w:p>
          <w:p w:rsidR="00106A70" w:rsidRDefault="00106A70" w:rsidP="00AE2E13">
            <w:pPr>
              <w:pStyle w:val="ListNumber"/>
              <w:numPr>
                <w:ilvl w:val="0"/>
                <w:numId w:val="12"/>
              </w:numPr>
            </w:pPr>
            <w:r>
              <w:t>Click [</w:t>
            </w:r>
            <w:r w:rsidRPr="00106A70">
              <w:rPr>
                <w:noProof/>
              </w:rPr>
              <w:drawing>
                <wp:inline distT="0" distB="0" distL="0" distR="0" wp14:anchorId="7B8C983E" wp14:editId="5BB97097">
                  <wp:extent cx="182880" cy="173736"/>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2880" cy="173736"/>
                          </a:xfrm>
                          <a:prstGeom prst="rect">
                            <a:avLst/>
                          </a:prstGeom>
                        </pic:spPr>
                      </pic:pic>
                    </a:graphicData>
                  </a:graphic>
                </wp:inline>
              </w:drawing>
            </w:r>
            <w:r>
              <w:t xml:space="preserve">] next to the required publisher. The </w:t>
            </w:r>
            <w:r w:rsidRPr="00106A70">
              <w:rPr>
                <w:rStyle w:val="IntenseEmphasis"/>
              </w:rPr>
              <w:t>Edit Publisher</w:t>
            </w:r>
            <w:r>
              <w:t xml:space="preserve"> screen appears.</w:t>
            </w:r>
          </w:p>
          <w:p w:rsidR="00D81633" w:rsidRDefault="00B51664" w:rsidP="005F2BFA">
            <w:pPr>
              <w:pStyle w:val="ListNumber"/>
            </w:pPr>
            <w:r>
              <w:t>Update the information as necessary. All fields are editable.</w:t>
            </w:r>
          </w:p>
          <w:p w:rsidR="00D81633" w:rsidRDefault="00D81633" w:rsidP="00106A70">
            <w:pPr>
              <w:pStyle w:val="ListNumber"/>
            </w:pPr>
            <w:r>
              <w:t>Click [</w:t>
            </w:r>
            <w:r w:rsidRPr="00D81633">
              <w:rPr>
                <w:rStyle w:val="Strong"/>
              </w:rPr>
              <w:t>Save</w:t>
            </w:r>
            <w:r>
              <w:t>].</w:t>
            </w:r>
          </w:p>
        </w:tc>
      </w:tr>
    </w:tbl>
    <w:p w:rsidR="00D81633" w:rsidRDefault="00D81633" w:rsidP="00D81633"/>
    <w:p w:rsidR="000E06FA" w:rsidRDefault="000E06FA" w:rsidP="000E06FA">
      <w:pPr>
        <w:pStyle w:val="Heading3"/>
      </w:pPr>
      <w:bookmarkStart w:id="37" w:name="_Toc399403423"/>
      <w:r>
        <w:t>Deleting publishers</w:t>
      </w:r>
      <w:bookmarkEnd w:id="37"/>
    </w:p>
    <w:p w:rsidR="000E06FA" w:rsidRDefault="000E06FA" w:rsidP="000E06FA">
      <w:pPr>
        <w:pStyle w:val="ProcedureIntroduction"/>
      </w:pPr>
      <w:r>
        <w:t>To delete publishers:</w:t>
      </w:r>
    </w:p>
    <w:tbl>
      <w:tblPr>
        <w:tblStyle w:val="TableProcedure"/>
        <w:tblW w:w="9360" w:type="dxa"/>
        <w:jc w:val="center"/>
        <w:tblLayout w:type="fixed"/>
        <w:tblLook w:val="04A0" w:firstRow="1" w:lastRow="0" w:firstColumn="1" w:lastColumn="0" w:noHBand="0" w:noVBand="1"/>
      </w:tblPr>
      <w:tblGrid>
        <w:gridCol w:w="9360"/>
      </w:tblGrid>
      <w:tr w:rsidR="000E06FA" w:rsidTr="00C8194D">
        <w:trPr>
          <w:jc w:val="center"/>
        </w:trPr>
        <w:tc>
          <w:tcPr>
            <w:tcW w:w="9576" w:type="dxa"/>
          </w:tcPr>
          <w:p w:rsidR="000E06FA" w:rsidRDefault="000E06FA" w:rsidP="00C8194D">
            <w:pPr>
              <w:pStyle w:val="ListNumber"/>
              <w:numPr>
                <w:ilvl w:val="0"/>
                <w:numId w:val="14"/>
              </w:numPr>
            </w:pPr>
            <w:r>
              <w:t xml:space="preserve">From the </w:t>
            </w:r>
            <w:r w:rsidRPr="00BD7F32">
              <w:rPr>
                <w:i/>
              </w:rPr>
              <w:t>Settings</w:t>
            </w:r>
            <w:r>
              <w:t xml:space="preserve"> drop-down list in the Core Standards banner, select “Publisher.” The </w:t>
            </w:r>
            <w:r>
              <w:rPr>
                <w:rStyle w:val="IntenseEmphasis"/>
              </w:rPr>
              <w:t>Publisher</w:t>
            </w:r>
            <w:r>
              <w:t xml:space="preserve"> screen appears (see </w:t>
            </w:r>
            <w:r w:rsidRPr="00B904F4">
              <w:rPr>
                <w:rStyle w:val="CrossReference"/>
              </w:rPr>
              <w:fldChar w:fldCharType="begin"/>
            </w:r>
            <w:r w:rsidRPr="00B904F4">
              <w:rPr>
                <w:rStyle w:val="CrossReference"/>
              </w:rPr>
              <w:instrText xml:space="preserve"> REF _Ref390932310 \* MERGEFORMAT \h</w:instrText>
            </w:r>
            <w:r w:rsidRPr="00B904F4">
              <w:rPr>
                <w:rStyle w:val="CrossReference"/>
              </w:rPr>
            </w:r>
            <w:r w:rsidRPr="00B904F4">
              <w:rPr>
                <w:rStyle w:val="CrossReference"/>
              </w:rPr>
              <w:fldChar w:fldCharType="separate"/>
            </w:r>
            <w:r w:rsidR="0051068F" w:rsidRPr="00311FC1">
              <w:rPr>
                <w:rStyle w:val="CrossReference"/>
              </w:rPr>
              <w:t>Figure 4</w:t>
            </w:r>
            <w:r w:rsidRPr="00B904F4">
              <w:rPr>
                <w:rStyle w:val="CrossReference"/>
              </w:rPr>
              <w:fldChar w:fldCharType="end"/>
            </w:r>
            <w:r>
              <w:t>).</w:t>
            </w:r>
          </w:p>
          <w:p w:rsidR="000E06FA" w:rsidRDefault="000E06FA" w:rsidP="00AB66BD">
            <w:pPr>
              <w:pStyle w:val="ListNumber"/>
              <w:numPr>
                <w:ilvl w:val="0"/>
                <w:numId w:val="12"/>
              </w:numPr>
            </w:pPr>
            <w:r>
              <w:t xml:space="preserve">To delete a </w:t>
            </w:r>
            <w:r w:rsidR="00146632">
              <w:t>publisher</w:t>
            </w:r>
            <w:r>
              <w:t>, click [</w:t>
            </w:r>
            <w:r w:rsidRPr="008C6FA0">
              <w:rPr>
                <w:noProof/>
              </w:rPr>
              <w:drawing>
                <wp:inline distT="0" distB="0" distL="0" distR="0" wp14:anchorId="5F4D3031" wp14:editId="2F3EB19A">
                  <wp:extent cx="182880" cy="1828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2880" cy="182880"/>
                          </a:xfrm>
                          <a:prstGeom prst="rect">
                            <a:avLst/>
                          </a:prstGeom>
                        </pic:spPr>
                      </pic:pic>
                    </a:graphicData>
                  </a:graphic>
                </wp:inline>
              </w:drawing>
            </w:r>
            <w:r>
              <w:t xml:space="preserve">] next to the required </w:t>
            </w:r>
            <w:r w:rsidR="00146632">
              <w:t>publisher</w:t>
            </w:r>
            <w:r>
              <w:t xml:space="preserve">. Verify that the </w:t>
            </w:r>
            <w:r w:rsidR="00146632">
              <w:t>publisher</w:t>
            </w:r>
            <w:r>
              <w:t xml:space="preserve"> is no longer listed on the screen. </w:t>
            </w:r>
          </w:p>
        </w:tc>
      </w:tr>
    </w:tbl>
    <w:p w:rsidR="000E06FA" w:rsidRDefault="000E06FA" w:rsidP="00D81633"/>
    <w:tbl>
      <w:tblPr>
        <w:tblStyle w:val="TableNote"/>
        <w:tblW w:w="0" w:type="auto"/>
        <w:tblLayout w:type="fixed"/>
        <w:tblLook w:val="04A0" w:firstRow="1" w:lastRow="0" w:firstColumn="1" w:lastColumn="0" w:noHBand="0" w:noVBand="1"/>
      </w:tblPr>
      <w:tblGrid>
        <w:gridCol w:w="720"/>
        <w:gridCol w:w="8640"/>
      </w:tblGrid>
      <w:tr w:rsidR="00E7451F" w:rsidTr="00E7451F">
        <w:tc>
          <w:tcPr>
            <w:tcW w:w="720" w:type="dxa"/>
          </w:tcPr>
          <w:p w:rsidR="00E7451F" w:rsidRDefault="00E7451F" w:rsidP="00E7451F">
            <w:pPr>
              <w:pStyle w:val="NoteIcon"/>
              <w:keepNext/>
            </w:pPr>
            <w:r>
              <w:drawing>
                <wp:inline distT="0" distB="0" distL="0" distR="0" wp14:anchorId="7C0AB373" wp14:editId="41934155">
                  <wp:extent cx="292608" cy="39319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608" cy="393192"/>
                          </a:xfrm>
                          <a:prstGeom prst="rect">
                            <a:avLst/>
                          </a:prstGeom>
                        </pic:spPr>
                      </pic:pic>
                    </a:graphicData>
                  </a:graphic>
                </wp:inline>
              </w:drawing>
            </w:r>
          </w:p>
        </w:tc>
        <w:tc>
          <w:tcPr>
            <w:tcW w:w="8640" w:type="dxa"/>
          </w:tcPr>
          <w:p w:rsidR="00E7451F" w:rsidRDefault="00E7451F" w:rsidP="00E7451F">
            <w:pPr>
              <w:pStyle w:val="NoteText"/>
              <w:keepNext/>
            </w:pPr>
            <w:r w:rsidRPr="00AA6F98">
              <w:rPr>
                <w:rStyle w:val="Strong"/>
              </w:rPr>
              <w:t>Note:</w:t>
            </w:r>
            <w:r>
              <w:t xml:space="preserve"> Once a publisher is associated with a publication, you cannot delete it.</w:t>
            </w:r>
          </w:p>
        </w:tc>
      </w:tr>
    </w:tbl>
    <w:p w:rsidR="00E7451F" w:rsidRPr="008B057F" w:rsidRDefault="00E7451F" w:rsidP="00D81633"/>
    <w:p w:rsidR="008B057F" w:rsidRDefault="008B057F" w:rsidP="008B057F">
      <w:pPr>
        <w:pStyle w:val="Heading2"/>
      </w:pPr>
      <w:bookmarkStart w:id="38" w:name="_Toc399403424"/>
      <w:r>
        <w:t>Managing Grades</w:t>
      </w:r>
      <w:bookmarkEnd w:id="38"/>
    </w:p>
    <w:p w:rsidR="00D70F42" w:rsidRDefault="00D15ED1" w:rsidP="00B01DA8">
      <w:pPr>
        <w:keepNext/>
      </w:pPr>
      <w:r>
        <w:t xml:space="preserve">Publications </w:t>
      </w:r>
      <w:r w:rsidR="007B67F5">
        <w:t>are associated with a grade or range of grades</w:t>
      </w:r>
      <w:r w:rsidR="00D70F42">
        <w:t xml:space="preserve">. </w:t>
      </w:r>
      <w:r w:rsidR="00B01DA8">
        <w:t xml:space="preserve">Item Authoring and Test Authoring </w:t>
      </w:r>
      <w:r w:rsidR="00E4685E">
        <w:t xml:space="preserve">allow designers to design tests for grades that appear in a Core Standards publication. </w:t>
      </w:r>
      <w:r>
        <w:t xml:space="preserve">For example, if a designer is creating a test for ELA against publication </w:t>
      </w:r>
      <w:proofErr w:type="gramStart"/>
      <w:r>
        <w:t>SBAC</w:t>
      </w:r>
      <w:r>
        <w:noBreakHyphen/>
        <w:t>ELA</w:t>
      </w:r>
      <w:r>
        <w:noBreakHyphen/>
        <w:t>v1,</w:t>
      </w:r>
      <w:proofErr w:type="gramEnd"/>
      <w:r>
        <w:t xml:space="preserve"> and that publication </w:t>
      </w:r>
      <w:r w:rsidR="001A4D13">
        <w:t xml:space="preserve">pertains only to grades 9–12, </w:t>
      </w:r>
      <w:r>
        <w:t xml:space="preserve">then Test Authoring allows the designer to design tests </w:t>
      </w:r>
      <w:r w:rsidR="00357830">
        <w:t xml:space="preserve">only </w:t>
      </w:r>
      <w:r w:rsidR="001A4D13">
        <w:t>for grades 9–12.</w:t>
      </w:r>
    </w:p>
    <w:tbl>
      <w:tblPr>
        <w:tblStyle w:val="TableNote"/>
        <w:tblW w:w="0" w:type="auto"/>
        <w:tblLayout w:type="fixed"/>
        <w:tblLook w:val="04A0" w:firstRow="1" w:lastRow="0" w:firstColumn="1" w:lastColumn="0" w:noHBand="0" w:noVBand="1"/>
      </w:tblPr>
      <w:tblGrid>
        <w:gridCol w:w="720"/>
        <w:gridCol w:w="8640"/>
      </w:tblGrid>
      <w:tr w:rsidR="00376F9B" w:rsidTr="00AF7B6A">
        <w:tc>
          <w:tcPr>
            <w:tcW w:w="720" w:type="dxa"/>
          </w:tcPr>
          <w:p w:rsidR="00376F9B" w:rsidRDefault="00376F9B" w:rsidP="00376F9B">
            <w:pPr>
              <w:pStyle w:val="NoteIcon"/>
              <w:keepNext/>
            </w:pPr>
            <w:r>
              <w:drawing>
                <wp:inline distT="0" distB="0" distL="0" distR="0" wp14:anchorId="6FBA2151" wp14:editId="529D0FC5">
                  <wp:extent cx="292608" cy="393192"/>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608" cy="393192"/>
                          </a:xfrm>
                          <a:prstGeom prst="rect">
                            <a:avLst/>
                          </a:prstGeom>
                        </pic:spPr>
                      </pic:pic>
                    </a:graphicData>
                  </a:graphic>
                </wp:inline>
              </w:drawing>
            </w:r>
          </w:p>
        </w:tc>
        <w:tc>
          <w:tcPr>
            <w:tcW w:w="8640" w:type="dxa"/>
          </w:tcPr>
          <w:p w:rsidR="00376F9B" w:rsidRDefault="00376F9B" w:rsidP="00376F9B">
            <w:pPr>
              <w:pStyle w:val="NoteText"/>
              <w:keepNext/>
            </w:pPr>
            <w:r w:rsidRPr="00AA6F98">
              <w:rPr>
                <w:rStyle w:val="Strong"/>
              </w:rPr>
              <w:t>Note:</w:t>
            </w:r>
            <w:r>
              <w:t xml:space="preserve"> Referring to </w:t>
            </w:r>
            <w:r w:rsidRPr="00B904F4">
              <w:rPr>
                <w:rStyle w:val="CrossReference"/>
              </w:rPr>
              <w:fldChar w:fldCharType="begin"/>
            </w:r>
            <w:r w:rsidRPr="00B904F4">
              <w:rPr>
                <w:rStyle w:val="CrossReference"/>
              </w:rPr>
              <w:instrText xml:space="preserve"> REF _Ref390939409 \* MERGEFORMAT \h</w:instrText>
            </w:r>
            <w:r w:rsidRPr="00B904F4">
              <w:rPr>
                <w:rStyle w:val="CrossReference"/>
              </w:rPr>
            </w:r>
            <w:r w:rsidRPr="00B904F4">
              <w:rPr>
                <w:rStyle w:val="CrossReference"/>
              </w:rPr>
              <w:fldChar w:fldCharType="separate"/>
            </w:r>
            <w:r w:rsidR="0051068F" w:rsidRPr="00311FC1">
              <w:rPr>
                <w:rStyle w:val="CrossReference"/>
              </w:rPr>
              <w:t>Figure 5</w:t>
            </w:r>
            <w:r w:rsidRPr="00B904F4">
              <w:rPr>
                <w:rStyle w:val="CrossReference"/>
              </w:rPr>
              <w:fldChar w:fldCharType="end"/>
            </w:r>
            <w:r>
              <w:t xml:space="preserve">, a value in the Grade Name column must appear in the Grade column of the Benchmark Grades tab in the upload file. (For information about creating a publication upload file, see the section </w:t>
            </w:r>
            <w:r w:rsidRPr="00B904F4">
              <w:rPr>
                <w:rStyle w:val="CrossReference"/>
              </w:rPr>
              <w:fldChar w:fldCharType="begin"/>
            </w:r>
            <w:r w:rsidRPr="00B904F4">
              <w:rPr>
                <w:rStyle w:val="CrossReference"/>
              </w:rPr>
              <w:instrText xml:space="preserve"> REF _Ref391281617 \* MERGEFORMAT \h</w:instrText>
            </w:r>
            <w:r w:rsidRPr="00B904F4">
              <w:rPr>
                <w:rStyle w:val="CrossReference"/>
              </w:rPr>
            </w:r>
            <w:r w:rsidRPr="00B904F4">
              <w:rPr>
                <w:rStyle w:val="CrossReference"/>
              </w:rPr>
              <w:fldChar w:fldCharType="separate"/>
            </w:r>
            <w:r w:rsidR="0051068F" w:rsidRPr="00311FC1">
              <w:rPr>
                <w:rStyle w:val="CrossReference"/>
              </w:rPr>
              <w:t>Creating a Publication</w:t>
            </w:r>
            <w:r w:rsidRPr="00B904F4">
              <w:rPr>
                <w:rStyle w:val="CrossReference"/>
              </w:rPr>
              <w:fldChar w:fldCharType="end"/>
            </w:r>
            <w:r>
              <w:t>.)</w:t>
            </w:r>
          </w:p>
        </w:tc>
      </w:tr>
    </w:tbl>
    <w:p w:rsidR="00376F9B" w:rsidRDefault="00376F9B" w:rsidP="00376F9B">
      <w:pPr>
        <w:keepNext/>
      </w:pPr>
    </w:p>
    <w:p w:rsidR="00D70F42" w:rsidRDefault="00D70F42" w:rsidP="00D70F42">
      <w:pPr>
        <w:pStyle w:val="Heading3"/>
      </w:pPr>
      <w:bookmarkStart w:id="39" w:name="_Ref391291508"/>
      <w:bookmarkStart w:id="40" w:name="_Ref391358676"/>
      <w:bookmarkStart w:id="41" w:name="_Ref391377749"/>
      <w:bookmarkStart w:id="42" w:name="_Toc399403425"/>
      <w:r>
        <w:t xml:space="preserve">Adding </w:t>
      </w:r>
      <w:r w:rsidR="007B67F5">
        <w:t>grades</w:t>
      </w:r>
      <w:bookmarkEnd w:id="39"/>
      <w:bookmarkEnd w:id="40"/>
      <w:bookmarkEnd w:id="41"/>
      <w:bookmarkEnd w:id="42"/>
    </w:p>
    <w:p w:rsidR="00D70F42" w:rsidRPr="00BA5EE5" w:rsidRDefault="00D70F42" w:rsidP="00D70F42">
      <w:pPr>
        <w:pStyle w:val="ImageCaption"/>
      </w:pPr>
      <w:bookmarkStart w:id="43" w:name="_Ref390939409"/>
      <w:bookmarkStart w:id="44" w:name="_Toc395188206"/>
      <w:proofErr w:type="gramStart"/>
      <w:r>
        <w:t>Figure </w:t>
      </w:r>
      <w:fldSimple w:instr=" SEQ &quot;Figure&quot; ">
        <w:r w:rsidR="0051068F">
          <w:rPr>
            <w:noProof/>
          </w:rPr>
          <w:t>5</w:t>
        </w:r>
      </w:fldSimple>
      <w:bookmarkEnd w:id="43"/>
      <w:r>
        <w:t>.</w:t>
      </w:r>
      <w:proofErr w:type="gramEnd"/>
      <w:r>
        <w:t xml:space="preserve"> </w:t>
      </w:r>
      <w:r w:rsidR="007B67F5">
        <w:t xml:space="preserve">Grade </w:t>
      </w:r>
      <w:r w:rsidR="00A1353D">
        <w:t>Screen</w:t>
      </w:r>
      <w:bookmarkEnd w:id="44"/>
    </w:p>
    <w:p w:rsidR="00D70F42" w:rsidRPr="00BA5EE5" w:rsidRDefault="00146632" w:rsidP="00451213">
      <w:pPr>
        <w:pStyle w:val="Image"/>
        <w:keepNext/>
      </w:pPr>
      <w:r>
        <w:drawing>
          <wp:inline distT="0" distB="0" distL="0" distR="0">
            <wp:extent cx="3291840" cy="2930331"/>
            <wp:effectExtent l="19050" t="19050" r="22860"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1840" cy="2930331"/>
                    </a:xfrm>
                    <a:prstGeom prst="rect">
                      <a:avLst/>
                    </a:prstGeom>
                    <a:noFill/>
                    <a:ln>
                      <a:solidFill>
                        <a:schemeClr val="bg1">
                          <a:lumMod val="65000"/>
                        </a:schemeClr>
                      </a:solidFill>
                    </a:ln>
                  </pic:spPr>
                </pic:pic>
              </a:graphicData>
            </a:graphic>
          </wp:inline>
        </w:drawing>
      </w:r>
    </w:p>
    <w:p w:rsidR="00D70F42" w:rsidRDefault="00D70F42" w:rsidP="00D70F42">
      <w:pPr>
        <w:pStyle w:val="ProcedureIntroduction"/>
      </w:pPr>
      <w:r>
        <w:t xml:space="preserve">To add </w:t>
      </w:r>
      <w:r w:rsidR="007B67F5">
        <w:t>grades</w:t>
      </w:r>
      <w:r>
        <w:t>:</w:t>
      </w:r>
    </w:p>
    <w:tbl>
      <w:tblPr>
        <w:tblStyle w:val="TableProcedure"/>
        <w:tblW w:w="9360" w:type="dxa"/>
        <w:jc w:val="center"/>
        <w:tblLayout w:type="fixed"/>
        <w:tblLook w:val="04A0" w:firstRow="1" w:lastRow="0" w:firstColumn="1" w:lastColumn="0" w:noHBand="0" w:noVBand="1"/>
      </w:tblPr>
      <w:tblGrid>
        <w:gridCol w:w="9360"/>
      </w:tblGrid>
      <w:tr w:rsidR="00D70F42" w:rsidTr="002E4AC6">
        <w:trPr>
          <w:jc w:val="center"/>
        </w:trPr>
        <w:tc>
          <w:tcPr>
            <w:tcW w:w="9576" w:type="dxa"/>
          </w:tcPr>
          <w:p w:rsidR="00D70F42" w:rsidRDefault="00DA582B" w:rsidP="00AE2E13">
            <w:pPr>
              <w:pStyle w:val="ListNumber"/>
              <w:numPr>
                <w:ilvl w:val="0"/>
                <w:numId w:val="13"/>
              </w:numPr>
            </w:pPr>
            <w:r>
              <w:t xml:space="preserve">From the </w:t>
            </w:r>
            <w:r w:rsidRPr="00BD7F32">
              <w:rPr>
                <w:i/>
              </w:rPr>
              <w:t>Settings</w:t>
            </w:r>
            <w:r>
              <w:t xml:space="preserve"> drop-down list in the Core Standards banner, select “Grade.”</w:t>
            </w:r>
            <w:r w:rsidR="00D70F42">
              <w:t xml:space="preserve"> The </w:t>
            </w:r>
            <w:r w:rsidR="007B67F5">
              <w:rPr>
                <w:rStyle w:val="IntenseEmphasis"/>
              </w:rPr>
              <w:t>Grade</w:t>
            </w:r>
            <w:r w:rsidR="00D70F42">
              <w:t xml:space="preserve"> screen appears (see</w:t>
            </w:r>
            <w:r w:rsidR="00307BEC">
              <w:t xml:space="preserve"> </w:t>
            </w:r>
            <w:r w:rsidR="007B67F5" w:rsidRPr="00B904F4">
              <w:rPr>
                <w:rStyle w:val="CrossReference"/>
              </w:rPr>
              <w:fldChar w:fldCharType="begin"/>
            </w:r>
            <w:r w:rsidR="00B904F4" w:rsidRPr="00B904F4">
              <w:rPr>
                <w:rStyle w:val="CrossReference"/>
              </w:rPr>
              <w:instrText xml:space="preserve"> REF _Ref390939409 \* MERGEFORMAT \h</w:instrText>
            </w:r>
            <w:r w:rsidR="007B67F5" w:rsidRPr="00B904F4">
              <w:rPr>
                <w:rStyle w:val="CrossReference"/>
              </w:rPr>
            </w:r>
            <w:r w:rsidR="007B67F5" w:rsidRPr="00B904F4">
              <w:rPr>
                <w:rStyle w:val="CrossReference"/>
              </w:rPr>
              <w:fldChar w:fldCharType="separate"/>
            </w:r>
            <w:r w:rsidR="0051068F" w:rsidRPr="00311FC1">
              <w:rPr>
                <w:rStyle w:val="CrossReference"/>
              </w:rPr>
              <w:t>Figure 5</w:t>
            </w:r>
            <w:r w:rsidR="007B67F5" w:rsidRPr="00B904F4">
              <w:rPr>
                <w:rStyle w:val="CrossReference"/>
              </w:rPr>
              <w:fldChar w:fldCharType="end"/>
            </w:r>
            <w:r w:rsidR="00D70F42">
              <w:t>).</w:t>
            </w:r>
          </w:p>
          <w:p w:rsidR="00D70F42" w:rsidRDefault="00D70F42" w:rsidP="005F2BFA">
            <w:pPr>
              <w:pStyle w:val="ListNumber"/>
            </w:pPr>
            <w:r>
              <w:t>Click [</w:t>
            </w:r>
            <w:r w:rsidRPr="00994019">
              <w:rPr>
                <w:rStyle w:val="Strong"/>
              </w:rPr>
              <w:t xml:space="preserve">Add </w:t>
            </w:r>
            <w:r w:rsidR="00417353">
              <w:rPr>
                <w:rStyle w:val="Strong"/>
              </w:rPr>
              <w:t>Grade</w:t>
            </w:r>
            <w:r>
              <w:t xml:space="preserve">]. The </w:t>
            </w:r>
            <w:r w:rsidR="00417353">
              <w:rPr>
                <w:rStyle w:val="IntenseEmphasis"/>
              </w:rPr>
              <w:t>Grade</w:t>
            </w:r>
            <w:r>
              <w:t xml:space="preserve"> screen appears.</w:t>
            </w:r>
          </w:p>
          <w:p w:rsidR="00957EC0" w:rsidRDefault="00D70F42" w:rsidP="005F2BFA">
            <w:pPr>
              <w:pStyle w:val="ListNumber"/>
            </w:pPr>
            <w:r>
              <w:t xml:space="preserve">In the </w:t>
            </w:r>
            <w:r w:rsidRPr="00994019">
              <w:rPr>
                <w:rStyle w:val="Emphasis"/>
              </w:rPr>
              <w:t>Name</w:t>
            </w:r>
            <w:r>
              <w:t xml:space="preserve"> field, </w:t>
            </w:r>
            <w:r w:rsidR="00DA582B">
              <w:t xml:space="preserve">enter </w:t>
            </w:r>
            <w:r>
              <w:t xml:space="preserve">the </w:t>
            </w:r>
            <w:r w:rsidR="00417353">
              <w:t>grade or grade band.</w:t>
            </w:r>
          </w:p>
          <w:p w:rsidR="00957EC0" w:rsidRDefault="00691CB0" w:rsidP="00957EC0">
            <w:pPr>
              <w:pStyle w:val="ListBullet2"/>
            </w:pPr>
            <w:r>
              <w:t xml:space="preserve">If you specify a grade band, </w:t>
            </w:r>
            <w:r w:rsidR="00AB1B70">
              <w:t xml:space="preserve">you must also </w:t>
            </w:r>
            <w:r w:rsidR="00AB66BD">
              <w:t>add</w:t>
            </w:r>
            <w:r w:rsidR="00AB1B70">
              <w:t xml:space="preserve"> an individual grade for each </w:t>
            </w:r>
            <w:r w:rsidR="006C4F5C">
              <w:t xml:space="preserve">grade in the band. For example, if you specify grade band 2–3, also add individual grades 2 and 3 </w:t>
            </w:r>
            <w:r w:rsidR="00AB66BD">
              <w:t xml:space="preserve">to the table </w:t>
            </w:r>
            <w:r>
              <w:t xml:space="preserve">as in </w:t>
            </w:r>
            <w:r w:rsidRPr="00B904F4">
              <w:rPr>
                <w:rStyle w:val="CrossReference"/>
              </w:rPr>
              <w:fldChar w:fldCharType="begin"/>
            </w:r>
            <w:r w:rsidR="00B904F4" w:rsidRPr="00B904F4">
              <w:rPr>
                <w:rStyle w:val="CrossReference"/>
              </w:rPr>
              <w:instrText xml:space="preserve"> REF _Ref390939409 \* MERGEFORMAT \h</w:instrText>
            </w:r>
            <w:r w:rsidRPr="00B904F4">
              <w:rPr>
                <w:rStyle w:val="CrossReference"/>
              </w:rPr>
            </w:r>
            <w:r w:rsidRPr="00B904F4">
              <w:rPr>
                <w:rStyle w:val="CrossReference"/>
              </w:rPr>
              <w:fldChar w:fldCharType="separate"/>
            </w:r>
            <w:r w:rsidR="0051068F" w:rsidRPr="00311FC1">
              <w:rPr>
                <w:rStyle w:val="CrossReference"/>
              </w:rPr>
              <w:t>Figure 5</w:t>
            </w:r>
            <w:r w:rsidRPr="00B904F4">
              <w:rPr>
                <w:rStyle w:val="CrossReference"/>
              </w:rPr>
              <w:fldChar w:fldCharType="end"/>
            </w:r>
            <w:r>
              <w:t>.</w:t>
            </w:r>
          </w:p>
          <w:p w:rsidR="00D70F42" w:rsidRDefault="00D70F42" w:rsidP="005F2BFA">
            <w:pPr>
              <w:pStyle w:val="ListNumber"/>
            </w:pPr>
            <w:r>
              <w:t xml:space="preserve">In the </w:t>
            </w:r>
            <w:r w:rsidR="00417353">
              <w:rPr>
                <w:rStyle w:val="Emphasis"/>
              </w:rPr>
              <w:t xml:space="preserve">Description </w:t>
            </w:r>
            <w:r>
              <w:t xml:space="preserve">field, </w:t>
            </w:r>
            <w:r w:rsidR="00DA582B">
              <w:t xml:space="preserve">enter </w:t>
            </w:r>
            <w:r w:rsidR="00417353">
              <w:t>a descriptive name for the grade</w:t>
            </w:r>
            <w:r>
              <w:t xml:space="preserve">. </w:t>
            </w:r>
          </w:p>
          <w:p w:rsidR="00D70F42" w:rsidRDefault="00D70F42" w:rsidP="005F2BFA">
            <w:pPr>
              <w:pStyle w:val="ListNumber"/>
            </w:pPr>
            <w:r>
              <w:t>Do one of the following:</w:t>
            </w:r>
          </w:p>
          <w:p w:rsidR="00D70F42" w:rsidRDefault="00D70F42" w:rsidP="002E4AC6">
            <w:pPr>
              <w:pStyle w:val="ListBullet2"/>
            </w:pPr>
            <w:r>
              <w:t>Click [</w:t>
            </w:r>
            <w:r w:rsidRPr="00D81633">
              <w:rPr>
                <w:rStyle w:val="Strong"/>
              </w:rPr>
              <w:t>Save</w:t>
            </w:r>
            <w:r>
              <w:t xml:space="preserve">] to finish adding </w:t>
            </w:r>
            <w:r w:rsidR="00417353">
              <w:t xml:space="preserve">grades </w:t>
            </w:r>
            <w:r>
              <w:t xml:space="preserve">and return to the </w:t>
            </w:r>
            <w:r w:rsidR="005365C2" w:rsidRPr="009C3186">
              <w:rPr>
                <w:b/>
                <w:i/>
              </w:rPr>
              <w:t>Grade</w:t>
            </w:r>
            <w:r>
              <w:t xml:space="preserve"> screen.</w:t>
            </w:r>
          </w:p>
          <w:p w:rsidR="00D70F42" w:rsidRDefault="00D70F42" w:rsidP="002E4AC6">
            <w:pPr>
              <w:pStyle w:val="ListBullet2"/>
            </w:pPr>
            <w:r>
              <w:t>Click [</w:t>
            </w:r>
            <w:r w:rsidRPr="00D81633">
              <w:rPr>
                <w:rStyle w:val="Strong"/>
              </w:rPr>
              <w:t>Save and Add More</w:t>
            </w:r>
            <w:r>
              <w:t xml:space="preserve">] to add additional </w:t>
            </w:r>
            <w:r w:rsidR="00417353">
              <w:t>grades</w:t>
            </w:r>
            <w:r>
              <w:t>.</w:t>
            </w:r>
          </w:p>
        </w:tc>
      </w:tr>
    </w:tbl>
    <w:p w:rsidR="00D70F42" w:rsidRDefault="00D70F42" w:rsidP="00D70F42"/>
    <w:p w:rsidR="00D70F42" w:rsidRDefault="00D70F42" w:rsidP="00D70F42">
      <w:pPr>
        <w:pStyle w:val="Heading3"/>
      </w:pPr>
      <w:bookmarkStart w:id="45" w:name="_Toc399403426"/>
      <w:r>
        <w:t xml:space="preserve">Editing </w:t>
      </w:r>
      <w:r w:rsidR="00037D58">
        <w:t>grades</w:t>
      </w:r>
      <w:bookmarkEnd w:id="45"/>
    </w:p>
    <w:p w:rsidR="00D70F42" w:rsidRDefault="00D70F42" w:rsidP="00D70F42">
      <w:pPr>
        <w:pStyle w:val="ProcedureIntroduction"/>
      </w:pPr>
      <w:r>
        <w:t xml:space="preserve">To edit </w:t>
      </w:r>
      <w:r w:rsidR="00037D58">
        <w:t>grades</w:t>
      </w:r>
      <w:r>
        <w:t>:</w:t>
      </w:r>
    </w:p>
    <w:tbl>
      <w:tblPr>
        <w:tblStyle w:val="TableProcedure"/>
        <w:tblW w:w="9360" w:type="dxa"/>
        <w:jc w:val="center"/>
        <w:tblLayout w:type="fixed"/>
        <w:tblLook w:val="04A0" w:firstRow="1" w:lastRow="0" w:firstColumn="1" w:lastColumn="0" w:noHBand="0" w:noVBand="1"/>
      </w:tblPr>
      <w:tblGrid>
        <w:gridCol w:w="9360"/>
      </w:tblGrid>
      <w:tr w:rsidR="00D70F42" w:rsidTr="002E4AC6">
        <w:trPr>
          <w:jc w:val="center"/>
        </w:trPr>
        <w:tc>
          <w:tcPr>
            <w:tcW w:w="9576" w:type="dxa"/>
          </w:tcPr>
          <w:p w:rsidR="00D70F42" w:rsidRDefault="00DA582B" w:rsidP="00AE2E13">
            <w:pPr>
              <w:pStyle w:val="ListNumber"/>
              <w:numPr>
                <w:ilvl w:val="0"/>
                <w:numId w:val="24"/>
              </w:numPr>
            </w:pPr>
            <w:r>
              <w:t xml:space="preserve">From the </w:t>
            </w:r>
            <w:r w:rsidRPr="00BD7F32">
              <w:rPr>
                <w:i/>
              </w:rPr>
              <w:t>Settings</w:t>
            </w:r>
            <w:r>
              <w:t xml:space="preserve"> drop-down list in the Core Standards banner, select “Grade.”</w:t>
            </w:r>
            <w:r w:rsidR="00D70F42">
              <w:t xml:space="preserve"> The </w:t>
            </w:r>
            <w:r w:rsidR="00037D58">
              <w:rPr>
                <w:rStyle w:val="IntenseEmphasis"/>
              </w:rPr>
              <w:t>Grade</w:t>
            </w:r>
            <w:r w:rsidR="00D70F42">
              <w:t xml:space="preserve"> screen appears (see </w:t>
            </w:r>
            <w:r w:rsidR="00037D58" w:rsidRPr="00B904F4">
              <w:rPr>
                <w:rStyle w:val="CrossReference"/>
              </w:rPr>
              <w:fldChar w:fldCharType="begin"/>
            </w:r>
            <w:r w:rsidR="00B904F4" w:rsidRPr="00B904F4">
              <w:rPr>
                <w:rStyle w:val="CrossReference"/>
              </w:rPr>
              <w:instrText xml:space="preserve"> REF _Ref390939409 \* MERGEFORMAT \h</w:instrText>
            </w:r>
            <w:r w:rsidR="00037D58" w:rsidRPr="00B904F4">
              <w:rPr>
                <w:rStyle w:val="CrossReference"/>
              </w:rPr>
            </w:r>
            <w:r w:rsidR="00037D58" w:rsidRPr="00B904F4">
              <w:rPr>
                <w:rStyle w:val="CrossReference"/>
              </w:rPr>
              <w:fldChar w:fldCharType="separate"/>
            </w:r>
            <w:r w:rsidR="0051068F" w:rsidRPr="00311FC1">
              <w:rPr>
                <w:rStyle w:val="CrossReference"/>
              </w:rPr>
              <w:t>Figure 5</w:t>
            </w:r>
            <w:r w:rsidR="00037D58" w:rsidRPr="00B904F4">
              <w:rPr>
                <w:rStyle w:val="CrossReference"/>
              </w:rPr>
              <w:fldChar w:fldCharType="end"/>
            </w:r>
            <w:r w:rsidR="00D70F42">
              <w:t>).</w:t>
            </w:r>
          </w:p>
          <w:p w:rsidR="00D70F42" w:rsidRDefault="00D70F42" w:rsidP="001E532F">
            <w:pPr>
              <w:pStyle w:val="ListNumber"/>
            </w:pPr>
            <w:r>
              <w:t>Click [</w:t>
            </w:r>
            <w:r w:rsidRPr="00106A70">
              <w:rPr>
                <w:noProof/>
              </w:rPr>
              <w:drawing>
                <wp:inline distT="0" distB="0" distL="0" distR="0" wp14:anchorId="24590834" wp14:editId="069C6D6A">
                  <wp:extent cx="182880" cy="173736"/>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2880" cy="173736"/>
                          </a:xfrm>
                          <a:prstGeom prst="rect">
                            <a:avLst/>
                          </a:prstGeom>
                        </pic:spPr>
                      </pic:pic>
                    </a:graphicData>
                  </a:graphic>
                </wp:inline>
              </w:drawing>
            </w:r>
            <w:r>
              <w:t xml:space="preserve">] next to the required </w:t>
            </w:r>
            <w:r w:rsidR="00037D58">
              <w:t>grade</w:t>
            </w:r>
            <w:r>
              <w:t xml:space="preserve">. The </w:t>
            </w:r>
            <w:r w:rsidRPr="00106A70">
              <w:rPr>
                <w:rStyle w:val="IntenseEmphasis"/>
              </w:rPr>
              <w:t xml:space="preserve">Edit </w:t>
            </w:r>
            <w:r w:rsidR="00037D58">
              <w:rPr>
                <w:rStyle w:val="IntenseEmphasis"/>
              </w:rPr>
              <w:t>Grade</w:t>
            </w:r>
            <w:r>
              <w:t xml:space="preserve"> screen appears.</w:t>
            </w:r>
          </w:p>
          <w:p w:rsidR="00D70F42" w:rsidRDefault="00DA582B" w:rsidP="001E532F">
            <w:pPr>
              <w:pStyle w:val="ListNumber"/>
            </w:pPr>
            <w:r>
              <w:t>Update the information as necessary. All fields are editable</w:t>
            </w:r>
            <w:r w:rsidR="0026472A">
              <w:t>.</w:t>
            </w:r>
          </w:p>
          <w:p w:rsidR="00D70F42" w:rsidRDefault="00D70F42" w:rsidP="001E532F">
            <w:pPr>
              <w:pStyle w:val="ListNumber"/>
            </w:pPr>
            <w:r>
              <w:t>Click [</w:t>
            </w:r>
            <w:r w:rsidRPr="00D81633">
              <w:rPr>
                <w:rStyle w:val="Strong"/>
              </w:rPr>
              <w:t>Save</w:t>
            </w:r>
            <w:r>
              <w:t>].</w:t>
            </w:r>
          </w:p>
        </w:tc>
      </w:tr>
    </w:tbl>
    <w:p w:rsidR="00D70F42" w:rsidRPr="008B057F" w:rsidRDefault="00D70F42" w:rsidP="00D70F42"/>
    <w:p w:rsidR="009E79C8" w:rsidRDefault="009E79C8" w:rsidP="009E79C8">
      <w:pPr>
        <w:pStyle w:val="Heading3"/>
      </w:pPr>
      <w:bookmarkStart w:id="46" w:name="_Toc399403427"/>
      <w:r>
        <w:t>Deleting grades</w:t>
      </w:r>
      <w:bookmarkEnd w:id="46"/>
    </w:p>
    <w:p w:rsidR="009E79C8" w:rsidRDefault="009E79C8" w:rsidP="009E79C8">
      <w:pPr>
        <w:pStyle w:val="ProcedureIntroduction"/>
      </w:pPr>
      <w:r>
        <w:t>To delete grades:</w:t>
      </w:r>
    </w:p>
    <w:tbl>
      <w:tblPr>
        <w:tblStyle w:val="TableProcedure"/>
        <w:tblW w:w="9360" w:type="dxa"/>
        <w:jc w:val="center"/>
        <w:tblLayout w:type="fixed"/>
        <w:tblLook w:val="04A0" w:firstRow="1" w:lastRow="0" w:firstColumn="1" w:lastColumn="0" w:noHBand="0" w:noVBand="1"/>
      </w:tblPr>
      <w:tblGrid>
        <w:gridCol w:w="9360"/>
      </w:tblGrid>
      <w:tr w:rsidR="009E79C8" w:rsidTr="002E4AC6">
        <w:trPr>
          <w:jc w:val="center"/>
        </w:trPr>
        <w:tc>
          <w:tcPr>
            <w:tcW w:w="9576" w:type="dxa"/>
          </w:tcPr>
          <w:p w:rsidR="009E79C8" w:rsidRDefault="00DA582B" w:rsidP="00A94C31">
            <w:pPr>
              <w:pStyle w:val="ListNumber"/>
              <w:numPr>
                <w:ilvl w:val="0"/>
                <w:numId w:val="34"/>
              </w:numPr>
            </w:pPr>
            <w:r>
              <w:t xml:space="preserve">From the </w:t>
            </w:r>
            <w:r w:rsidRPr="00A94C31">
              <w:rPr>
                <w:i/>
              </w:rPr>
              <w:t>Settings</w:t>
            </w:r>
            <w:r>
              <w:t xml:space="preserve"> drop-down list in the Core Standards banner, select “Grade.”</w:t>
            </w:r>
            <w:r w:rsidR="00B818A3">
              <w:t xml:space="preserve"> </w:t>
            </w:r>
            <w:r w:rsidR="009E79C8">
              <w:t xml:space="preserve">The </w:t>
            </w:r>
            <w:r w:rsidR="009E79C8">
              <w:rPr>
                <w:rStyle w:val="IntenseEmphasis"/>
              </w:rPr>
              <w:t>Grade</w:t>
            </w:r>
            <w:r w:rsidR="009E79C8">
              <w:t xml:space="preserve"> screen appears</w:t>
            </w:r>
            <w:r w:rsidR="00FD53EE">
              <w:t xml:space="preserve"> </w:t>
            </w:r>
            <w:r w:rsidR="009E79C8">
              <w:t xml:space="preserve">(see </w:t>
            </w:r>
            <w:r w:rsidR="009E79C8" w:rsidRPr="00B904F4">
              <w:rPr>
                <w:rStyle w:val="CrossReference"/>
              </w:rPr>
              <w:fldChar w:fldCharType="begin"/>
            </w:r>
            <w:r w:rsidR="00B904F4" w:rsidRPr="00B904F4">
              <w:rPr>
                <w:rStyle w:val="CrossReference"/>
              </w:rPr>
              <w:instrText xml:space="preserve"> REF _Ref390939409 \* MERGEFORMAT \h</w:instrText>
            </w:r>
            <w:r w:rsidR="009E79C8" w:rsidRPr="00B904F4">
              <w:rPr>
                <w:rStyle w:val="CrossReference"/>
              </w:rPr>
            </w:r>
            <w:r w:rsidR="009E79C8" w:rsidRPr="00B904F4">
              <w:rPr>
                <w:rStyle w:val="CrossReference"/>
              </w:rPr>
              <w:fldChar w:fldCharType="separate"/>
            </w:r>
            <w:r w:rsidR="0051068F" w:rsidRPr="00311FC1">
              <w:rPr>
                <w:rStyle w:val="CrossReference"/>
              </w:rPr>
              <w:t>Figure 5</w:t>
            </w:r>
            <w:r w:rsidR="009E79C8" w:rsidRPr="00B904F4">
              <w:rPr>
                <w:rStyle w:val="CrossReference"/>
              </w:rPr>
              <w:fldChar w:fldCharType="end"/>
            </w:r>
            <w:r w:rsidR="009E79C8">
              <w:t>).</w:t>
            </w:r>
          </w:p>
          <w:p w:rsidR="009E79C8" w:rsidRDefault="002818F4" w:rsidP="00AB66BD">
            <w:pPr>
              <w:pStyle w:val="ListNumber"/>
              <w:numPr>
                <w:ilvl w:val="0"/>
                <w:numId w:val="12"/>
              </w:numPr>
            </w:pPr>
            <w:r>
              <w:t>To delete a grade, c</w:t>
            </w:r>
            <w:r w:rsidR="009E79C8">
              <w:t>lick [</w:t>
            </w:r>
            <w:r w:rsidR="008C6FA0" w:rsidRPr="008C6FA0">
              <w:rPr>
                <w:noProof/>
              </w:rPr>
              <w:drawing>
                <wp:inline distT="0" distB="0" distL="0" distR="0" wp14:anchorId="17E6273F" wp14:editId="737C4F0F">
                  <wp:extent cx="182880" cy="182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2880" cy="182880"/>
                          </a:xfrm>
                          <a:prstGeom prst="rect">
                            <a:avLst/>
                          </a:prstGeom>
                        </pic:spPr>
                      </pic:pic>
                    </a:graphicData>
                  </a:graphic>
                </wp:inline>
              </w:drawing>
            </w:r>
            <w:r w:rsidR="009E79C8">
              <w:t>] next to the required grade.</w:t>
            </w:r>
            <w:r>
              <w:t xml:space="preserve"> Verify that the grade is no longer listed on the screen.</w:t>
            </w:r>
            <w:r w:rsidR="009E79C8">
              <w:t xml:space="preserve"> </w:t>
            </w:r>
          </w:p>
        </w:tc>
      </w:tr>
    </w:tbl>
    <w:p w:rsidR="00D70F42" w:rsidRDefault="00D70F42" w:rsidP="00D70F42"/>
    <w:tbl>
      <w:tblPr>
        <w:tblStyle w:val="TableNote"/>
        <w:tblW w:w="0" w:type="auto"/>
        <w:tblLayout w:type="fixed"/>
        <w:tblLook w:val="04A0" w:firstRow="1" w:lastRow="0" w:firstColumn="1" w:lastColumn="0" w:noHBand="0" w:noVBand="1"/>
      </w:tblPr>
      <w:tblGrid>
        <w:gridCol w:w="720"/>
        <w:gridCol w:w="8640"/>
      </w:tblGrid>
      <w:tr w:rsidR="004A3AA4" w:rsidTr="006B6A3C">
        <w:tc>
          <w:tcPr>
            <w:tcW w:w="720" w:type="dxa"/>
          </w:tcPr>
          <w:p w:rsidR="004A3AA4" w:rsidRDefault="004A3AA4" w:rsidP="006B6A3C">
            <w:pPr>
              <w:pStyle w:val="NoteIcon"/>
              <w:keepNext/>
            </w:pPr>
            <w:r>
              <w:drawing>
                <wp:inline distT="0" distB="0" distL="0" distR="0" wp14:anchorId="23CE399E" wp14:editId="398536EB">
                  <wp:extent cx="292608" cy="39319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608" cy="393192"/>
                          </a:xfrm>
                          <a:prstGeom prst="rect">
                            <a:avLst/>
                          </a:prstGeom>
                        </pic:spPr>
                      </pic:pic>
                    </a:graphicData>
                  </a:graphic>
                </wp:inline>
              </w:drawing>
            </w:r>
          </w:p>
        </w:tc>
        <w:tc>
          <w:tcPr>
            <w:tcW w:w="8640" w:type="dxa"/>
          </w:tcPr>
          <w:p w:rsidR="004A3AA4" w:rsidRDefault="004A3AA4" w:rsidP="004A3AA4">
            <w:pPr>
              <w:pStyle w:val="NoteText"/>
              <w:keepNext/>
            </w:pPr>
            <w:r w:rsidRPr="00AA6F98">
              <w:rPr>
                <w:rStyle w:val="Strong"/>
              </w:rPr>
              <w:t>Note:</w:t>
            </w:r>
            <w:r>
              <w:t xml:space="preserve"> Once a grade is associated with a publication, you cannot delete it.</w:t>
            </w:r>
          </w:p>
        </w:tc>
      </w:tr>
    </w:tbl>
    <w:p w:rsidR="004A3AA4" w:rsidRPr="00D70F42" w:rsidRDefault="004A3AA4" w:rsidP="00D70F42"/>
    <w:p w:rsidR="008B057F" w:rsidRDefault="008B057F" w:rsidP="008B057F">
      <w:pPr>
        <w:pStyle w:val="Heading2"/>
      </w:pPr>
      <w:bookmarkStart w:id="47" w:name="_Toc399403428"/>
      <w:r>
        <w:t>Managing Subjects</w:t>
      </w:r>
      <w:bookmarkEnd w:id="47"/>
    </w:p>
    <w:p w:rsidR="00376F9B" w:rsidRDefault="00D46BCC" w:rsidP="00B145E0">
      <w:pPr>
        <w:keepNext/>
      </w:pPr>
      <w:r>
        <w:t xml:space="preserve">A subject is </w:t>
      </w:r>
      <w:r w:rsidR="00B145E0">
        <w:t xml:space="preserve">an area of instruction to which a standard applies. </w:t>
      </w:r>
      <w:r>
        <w:t xml:space="preserve">This section describes how to add or edit a </w:t>
      </w:r>
      <w:r w:rsidR="001738D1">
        <w:t>subject</w:t>
      </w:r>
      <w:r>
        <w:t>.</w:t>
      </w:r>
    </w:p>
    <w:tbl>
      <w:tblPr>
        <w:tblStyle w:val="TableNote"/>
        <w:tblW w:w="0" w:type="auto"/>
        <w:tblLayout w:type="fixed"/>
        <w:tblLook w:val="04A0" w:firstRow="1" w:lastRow="0" w:firstColumn="1" w:lastColumn="0" w:noHBand="0" w:noVBand="1"/>
      </w:tblPr>
      <w:tblGrid>
        <w:gridCol w:w="720"/>
        <w:gridCol w:w="8640"/>
      </w:tblGrid>
      <w:tr w:rsidR="00376F9B" w:rsidTr="00AF7B6A">
        <w:tc>
          <w:tcPr>
            <w:tcW w:w="720" w:type="dxa"/>
          </w:tcPr>
          <w:p w:rsidR="00376F9B" w:rsidRDefault="00376F9B" w:rsidP="00376F9B">
            <w:pPr>
              <w:pStyle w:val="NoteIcon"/>
              <w:keepNext/>
            </w:pPr>
            <w:r>
              <w:drawing>
                <wp:inline distT="0" distB="0" distL="0" distR="0" wp14:anchorId="78C77532" wp14:editId="16E7ED50">
                  <wp:extent cx="292608" cy="39319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608" cy="393192"/>
                          </a:xfrm>
                          <a:prstGeom prst="rect">
                            <a:avLst/>
                          </a:prstGeom>
                        </pic:spPr>
                      </pic:pic>
                    </a:graphicData>
                  </a:graphic>
                </wp:inline>
              </w:drawing>
            </w:r>
          </w:p>
        </w:tc>
        <w:tc>
          <w:tcPr>
            <w:tcW w:w="8640" w:type="dxa"/>
          </w:tcPr>
          <w:p w:rsidR="00376F9B" w:rsidRDefault="00376F9B" w:rsidP="00376F9B">
            <w:pPr>
              <w:pStyle w:val="NoteText"/>
              <w:keepNext/>
            </w:pPr>
            <w:r w:rsidRPr="00AA6F98">
              <w:rPr>
                <w:rStyle w:val="Strong"/>
              </w:rPr>
              <w:t>Note:</w:t>
            </w:r>
            <w:r>
              <w:t xml:space="preserve"> Referring to </w:t>
            </w:r>
            <w:r w:rsidRPr="00B904F4">
              <w:rPr>
                <w:rStyle w:val="CrossReference"/>
              </w:rPr>
              <w:fldChar w:fldCharType="begin"/>
            </w:r>
            <w:r w:rsidRPr="00B904F4">
              <w:rPr>
                <w:rStyle w:val="CrossReference"/>
              </w:rPr>
              <w:instrText xml:space="preserve"> REF _Ref390939883 \* MERGEFORMAT \h</w:instrText>
            </w:r>
            <w:r w:rsidRPr="00B904F4">
              <w:rPr>
                <w:rStyle w:val="CrossReference"/>
              </w:rPr>
            </w:r>
            <w:r w:rsidRPr="00B904F4">
              <w:rPr>
                <w:rStyle w:val="CrossReference"/>
              </w:rPr>
              <w:fldChar w:fldCharType="separate"/>
            </w:r>
            <w:r w:rsidR="0051068F" w:rsidRPr="00311FC1">
              <w:rPr>
                <w:rStyle w:val="CrossReference"/>
              </w:rPr>
              <w:t>Figure 6</w:t>
            </w:r>
            <w:r w:rsidRPr="00B904F4">
              <w:rPr>
                <w:rStyle w:val="CrossReference"/>
              </w:rPr>
              <w:fldChar w:fldCharType="end"/>
            </w:r>
            <w:r>
              <w:t xml:space="preserve">, a value in the Subject Name column must appear in the Subject column of the Publications tab in the upload file. (For information about creating a publication upload file, see the section </w:t>
            </w:r>
            <w:r w:rsidRPr="00B904F4">
              <w:rPr>
                <w:rStyle w:val="CrossReference"/>
              </w:rPr>
              <w:fldChar w:fldCharType="begin"/>
            </w:r>
            <w:r w:rsidRPr="00B904F4">
              <w:rPr>
                <w:rStyle w:val="CrossReference"/>
              </w:rPr>
              <w:instrText xml:space="preserve"> REF _Ref391281617 \* MERGEFORMAT \h</w:instrText>
            </w:r>
            <w:r w:rsidRPr="00B904F4">
              <w:rPr>
                <w:rStyle w:val="CrossReference"/>
              </w:rPr>
            </w:r>
            <w:r w:rsidRPr="00B904F4">
              <w:rPr>
                <w:rStyle w:val="CrossReference"/>
              </w:rPr>
              <w:fldChar w:fldCharType="separate"/>
            </w:r>
            <w:r w:rsidR="0051068F" w:rsidRPr="00311FC1">
              <w:rPr>
                <w:rStyle w:val="CrossReference"/>
              </w:rPr>
              <w:t>Creating a Publication</w:t>
            </w:r>
            <w:r w:rsidRPr="00B904F4">
              <w:rPr>
                <w:rStyle w:val="CrossReference"/>
              </w:rPr>
              <w:fldChar w:fldCharType="end"/>
            </w:r>
            <w:r>
              <w:t>.)</w:t>
            </w:r>
          </w:p>
        </w:tc>
      </w:tr>
    </w:tbl>
    <w:p w:rsidR="00376F9B" w:rsidRDefault="00376F9B" w:rsidP="00376F9B">
      <w:pPr>
        <w:keepNext/>
      </w:pPr>
    </w:p>
    <w:p w:rsidR="00D46BCC" w:rsidRDefault="00D46BCC" w:rsidP="00D46BCC">
      <w:pPr>
        <w:pStyle w:val="Heading3"/>
      </w:pPr>
      <w:bookmarkStart w:id="48" w:name="_Ref391293702"/>
      <w:bookmarkStart w:id="49" w:name="_Ref391306653"/>
      <w:bookmarkStart w:id="50" w:name="_Toc399403429"/>
      <w:r>
        <w:t xml:space="preserve">Adding </w:t>
      </w:r>
      <w:r w:rsidR="00B145E0">
        <w:t>subjects</w:t>
      </w:r>
      <w:bookmarkEnd w:id="48"/>
      <w:bookmarkEnd w:id="49"/>
      <w:bookmarkEnd w:id="50"/>
    </w:p>
    <w:p w:rsidR="00D46BCC" w:rsidRPr="00BA5EE5" w:rsidRDefault="00D46BCC" w:rsidP="00D46BCC">
      <w:pPr>
        <w:pStyle w:val="ImageCaption"/>
      </w:pPr>
      <w:bookmarkStart w:id="51" w:name="_Ref390939883"/>
      <w:bookmarkStart w:id="52" w:name="_Toc395188207"/>
      <w:proofErr w:type="gramStart"/>
      <w:r>
        <w:t>Figure </w:t>
      </w:r>
      <w:fldSimple w:instr=" SEQ &quot;Figure&quot; ">
        <w:r w:rsidR="0051068F">
          <w:rPr>
            <w:noProof/>
          </w:rPr>
          <w:t>6</w:t>
        </w:r>
      </w:fldSimple>
      <w:bookmarkEnd w:id="51"/>
      <w:r>
        <w:t>.</w:t>
      </w:r>
      <w:proofErr w:type="gramEnd"/>
      <w:r>
        <w:t xml:space="preserve"> </w:t>
      </w:r>
      <w:r w:rsidR="00B145E0">
        <w:t xml:space="preserve">Subject </w:t>
      </w:r>
      <w:r w:rsidR="00A1353D">
        <w:t>Screen</w:t>
      </w:r>
      <w:bookmarkEnd w:id="52"/>
    </w:p>
    <w:p w:rsidR="00D46BCC" w:rsidRPr="00BA5EE5" w:rsidRDefault="00A94C31" w:rsidP="00B86786">
      <w:pPr>
        <w:pStyle w:val="Image"/>
        <w:keepNext/>
      </w:pPr>
      <w:r>
        <w:drawing>
          <wp:inline distT="0" distB="0" distL="0" distR="0">
            <wp:extent cx="3648710" cy="2466975"/>
            <wp:effectExtent l="19050" t="19050" r="2794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710" cy="2466975"/>
                    </a:xfrm>
                    <a:prstGeom prst="rect">
                      <a:avLst/>
                    </a:prstGeom>
                    <a:noFill/>
                    <a:ln>
                      <a:solidFill>
                        <a:schemeClr val="bg1">
                          <a:lumMod val="65000"/>
                        </a:schemeClr>
                      </a:solidFill>
                    </a:ln>
                  </pic:spPr>
                </pic:pic>
              </a:graphicData>
            </a:graphic>
          </wp:inline>
        </w:drawing>
      </w:r>
    </w:p>
    <w:p w:rsidR="00D46BCC" w:rsidRDefault="00D46BCC" w:rsidP="00D46BCC">
      <w:pPr>
        <w:pStyle w:val="ProcedureIntroduction"/>
      </w:pPr>
      <w:r>
        <w:t xml:space="preserve">To add </w:t>
      </w:r>
      <w:r w:rsidR="00B145E0">
        <w:t>subjects</w:t>
      </w:r>
      <w:r>
        <w:t>:</w:t>
      </w:r>
    </w:p>
    <w:tbl>
      <w:tblPr>
        <w:tblStyle w:val="TableProcedure"/>
        <w:tblW w:w="9360" w:type="dxa"/>
        <w:jc w:val="center"/>
        <w:tblLayout w:type="fixed"/>
        <w:tblLook w:val="04A0" w:firstRow="1" w:lastRow="0" w:firstColumn="1" w:lastColumn="0" w:noHBand="0" w:noVBand="1"/>
      </w:tblPr>
      <w:tblGrid>
        <w:gridCol w:w="9360"/>
      </w:tblGrid>
      <w:tr w:rsidR="00D46BCC" w:rsidTr="002E4AC6">
        <w:trPr>
          <w:jc w:val="center"/>
        </w:trPr>
        <w:tc>
          <w:tcPr>
            <w:tcW w:w="9576" w:type="dxa"/>
          </w:tcPr>
          <w:p w:rsidR="00D46BCC" w:rsidRDefault="002818F4" w:rsidP="00AE2E13">
            <w:pPr>
              <w:pStyle w:val="ListNumber"/>
              <w:numPr>
                <w:ilvl w:val="0"/>
                <w:numId w:val="15"/>
              </w:numPr>
            </w:pPr>
            <w:r>
              <w:t xml:space="preserve">From the </w:t>
            </w:r>
            <w:r w:rsidRPr="00BD7F32">
              <w:rPr>
                <w:i/>
              </w:rPr>
              <w:t>Settings</w:t>
            </w:r>
            <w:r>
              <w:t xml:space="preserve"> drop-down list in the Core Standards banner, select “Subject.”</w:t>
            </w:r>
            <w:r w:rsidR="00E804BB">
              <w:t xml:space="preserve"> </w:t>
            </w:r>
            <w:r w:rsidR="00D46BCC">
              <w:t xml:space="preserve">The </w:t>
            </w:r>
            <w:r w:rsidR="00B145E0">
              <w:rPr>
                <w:rStyle w:val="IntenseEmphasis"/>
              </w:rPr>
              <w:t>Subject</w:t>
            </w:r>
            <w:r w:rsidR="00D46BCC">
              <w:t xml:space="preserve"> screen appears (see</w:t>
            </w:r>
            <w:r w:rsidR="00761BF4">
              <w:t xml:space="preserve"> </w:t>
            </w:r>
            <w:r w:rsidR="00B145E0" w:rsidRPr="00B904F4">
              <w:rPr>
                <w:rStyle w:val="CrossReference"/>
              </w:rPr>
              <w:fldChar w:fldCharType="begin"/>
            </w:r>
            <w:r w:rsidR="00B904F4" w:rsidRPr="00B904F4">
              <w:rPr>
                <w:rStyle w:val="CrossReference"/>
              </w:rPr>
              <w:instrText xml:space="preserve"> REF _Ref390939883 \* MERGEFORMAT \h</w:instrText>
            </w:r>
            <w:r w:rsidR="00B145E0" w:rsidRPr="00B904F4">
              <w:rPr>
                <w:rStyle w:val="CrossReference"/>
              </w:rPr>
            </w:r>
            <w:r w:rsidR="00B145E0" w:rsidRPr="00B904F4">
              <w:rPr>
                <w:rStyle w:val="CrossReference"/>
              </w:rPr>
              <w:fldChar w:fldCharType="separate"/>
            </w:r>
            <w:r w:rsidR="0051068F" w:rsidRPr="00311FC1">
              <w:rPr>
                <w:rStyle w:val="CrossReference"/>
              </w:rPr>
              <w:t>Figure 6</w:t>
            </w:r>
            <w:r w:rsidR="00B145E0" w:rsidRPr="00B904F4">
              <w:rPr>
                <w:rStyle w:val="CrossReference"/>
              </w:rPr>
              <w:fldChar w:fldCharType="end"/>
            </w:r>
            <w:r w:rsidR="00D46BCC">
              <w:t>).</w:t>
            </w:r>
          </w:p>
          <w:p w:rsidR="00D46BCC" w:rsidRDefault="00D46BCC" w:rsidP="005F2BFA">
            <w:pPr>
              <w:pStyle w:val="ListNumber"/>
            </w:pPr>
            <w:r>
              <w:t>Click [</w:t>
            </w:r>
            <w:r w:rsidRPr="00994019">
              <w:rPr>
                <w:rStyle w:val="Strong"/>
              </w:rPr>
              <w:t xml:space="preserve">Add </w:t>
            </w:r>
            <w:r w:rsidR="00B145E0">
              <w:rPr>
                <w:rStyle w:val="Strong"/>
              </w:rPr>
              <w:t>Subject</w:t>
            </w:r>
            <w:r>
              <w:t xml:space="preserve">]. The </w:t>
            </w:r>
            <w:r w:rsidR="00B145E0">
              <w:rPr>
                <w:rStyle w:val="IntenseEmphasis"/>
              </w:rPr>
              <w:t xml:space="preserve">Subject </w:t>
            </w:r>
            <w:r>
              <w:t>screen appears.</w:t>
            </w:r>
          </w:p>
          <w:p w:rsidR="00D46BCC" w:rsidRDefault="00D46BCC" w:rsidP="005F2BFA">
            <w:pPr>
              <w:pStyle w:val="ListNumber"/>
            </w:pPr>
            <w:r>
              <w:t xml:space="preserve">In the </w:t>
            </w:r>
            <w:r w:rsidRPr="00994019">
              <w:rPr>
                <w:rStyle w:val="Emphasis"/>
              </w:rPr>
              <w:t>Name</w:t>
            </w:r>
            <w:r>
              <w:t xml:space="preserve"> field, </w:t>
            </w:r>
            <w:r w:rsidR="002818F4">
              <w:t xml:space="preserve">enter </w:t>
            </w:r>
            <w:r w:rsidR="00B145E0">
              <w:t>a descriptive name for the subject</w:t>
            </w:r>
            <w:r>
              <w:t>.</w:t>
            </w:r>
            <w:r w:rsidR="00761BF4">
              <w:t xml:space="preserve"> </w:t>
            </w:r>
          </w:p>
          <w:p w:rsidR="00D46BCC" w:rsidRDefault="00D46BCC" w:rsidP="005F2BFA">
            <w:pPr>
              <w:pStyle w:val="ListNumber"/>
            </w:pPr>
            <w:r>
              <w:t xml:space="preserve">In the </w:t>
            </w:r>
            <w:r w:rsidR="00B145E0">
              <w:rPr>
                <w:rStyle w:val="Emphasis"/>
              </w:rPr>
              <w:t xml:space="preserve">Code </w:t>
            </w:r>
            <w:r>
              <w:t xml:space="preserve">field, </w:t>
            </w:r>
            <w:r w:rsidR="002818F4">
              <w:t xml:space="preserve">enter </w:t>
            </w:r>
            <w:r>
              <w:t xml:space="preserve">the </w:t>
            </w:r>
            <w:r w:rsidR="00B145E0">
              <w:t xml:space="preserve">subject’s </w:t>
            </w:r>
            <w:r>
              <w:t>abbreviation.</w:t>
            </w:r>
            <w:r w:rsidR="00355F3E">
              <w:t xml:space="preserve"> (For an explanation of the </w:t>
            </w:r>
            <w:r w:rsidR="00355F3E" w:rsidRPr="006443D0">
              <w:rPr>
                <w:rStyle w:val="Emphasis"/>
              </w:rPr>
              <w:t>Code</w:t>
            </w:r>
            <w:r w:rsidR="00355F3E">
              <w:t xml:space="preserve"> field, see </w:t>
            </w:r>
            <w:r w:rsidR="00AD6170" w:rsidRPr="00B904F4">
              <w:rPr>
                <w:rStyle w:val="CrossReference"/>
              </w:rPr>
              <w:fldChar w:fldCharType="begin"/>
            </w:r>
            <w:r w:rsidR="00B904F4" w:rsidRPr="00B904F4">
              <w:rPr>
                <w:rStyle w:val="CrossReference"/>
              </w:rPr>
              <w:instrText xml:space="preserve"> REF _Ref391283717 \* MERGEFORMAT \h \r</w:instrText>
            </w:r>
            <w:r w:rsidR="00AD6170" w:rsidRPr="00B904F4">
              <w:rPr>
                <w:rStyle w:val="CrossReference"/>
              </w:rPr>
            </w:r>
            <w:r w:rsidR="00AD6170" w:rsidRPr="00B904F4">
              <w:rPr>
                <w:rStyle w:val="CrossReference"/>
              </w:rPr>
              <w:fldChar w:fldCharType="separate"/>
            </w:r>
            <w:r w:rsidR="0051068F">
              <w:rPr>
                <w:rStyle w:val="CrossReference"/>
              </w:rPr>
              <w:t>Appendix C</w:t>
            </w:r>
            <w:r w:rsidR="00AD6170" w:rsidRPr="00B904F4">
              <w:rPr>
                <w:rStyle w:val="CrossReference"/>
              </w:rPr>
              <w:fldChar w:fldCharType="end"/>
            </w:r>
            <w:r w:rsidR="00AD6170">
              <w:t xml:space="preserve">, </w:t>
            </w:r>
            <w:r w:rsidR="00AD6170" w:rsidRPr="00B904F4">
              <w:rPr>
                <w:rStyle w:val="CrossReference"/>
              </w:rPr>
              <w:fldChar w:fldCharType="begin"/>
            </w:r>
            <w:r w:rsidR="00B904F4" w:rsidRPr="00B904F4">
              <w:rPr>
                <w:rStyle w:val="CrossReference"/>
              </w:rPr>
              <w:instrText xml:space="preserve"> REF _Ref391283717 \* MERGEFORMAT \h</w:instrText>
            </w:r>
            <w:r w:rsidR="00AD6170" w:rsidRPr="00B904F4">
              <w:rPr>
                <w:rStyle w:val="CrossReference"/>
              </w:rPr>
            </w:r>
            <w:r w:rsidR="00AD6170" w:rsidRPr="00B904F4">
              <w:rPr>
                <w:rStyle w:val="CrossReference"/>
              </w:rPr>
              <w:fldChar w:fldCharType="separate"/>
            </w:r>
            <w:r w:rsidR="0051068F" w:rsidRPr="00311FC1">
              <w:rPr>
                <w:rStyle w:val="CrossReference"/>
              </w:rPr>
              <w:t>How Core Standards Generates Publication Numbers</w:t>
            </w:r>
            <w:r w:rsidR="00AD6170" w:rsidRPr="00B904F4">
              <w:rPr>
                <w:rStyle w:val="CrossReference"/>
              </w:rPr>
              <w:fldChar w:fldCharType="end"/>
            </w:r>
            <w:r w:rsidR="00355F3E">
              <w:t>.)</w:t>
            </w:r>
          </w:p>
          <w:p w:rsidR="00D46BCC" w:rsidRDefault="00D46BCC" w:rsidP="005F2BFA">
            <w:pPr>
              <w:pStyle w:val="ListNumber"/>
            </w:pPr>
            <w:r>
              <w:t>Do one of the following:</w:t>
            </w:r>
          </w:p>
          <w:p w:rsidR="00D46BCC" w:rsidRDefault="00D46BCC" w:rsidP="002E4AC6">
            <w:pPr>
              <w:pStyle w:val="ListBullet2"/>
            </w:pPr>
            <w:r>
              <w:t>Click [</w:t>
            </w:r>
            <w:r w:rsidRPr="00D81633">
              <w:rPr>
                <w:rStyle w:val="Strong"/>
              </w:rPr>
              <w:t>Save</w:t>
            </w:r>
            <w:r>
              <w:t xml:space="preserve">] to finish adding </w:t>
            </w:r>
            <w:r w:rsidR="00C559EE">
              <w:t xml:space="preserve">subjects </w:t>
            </w:r>
            <w:r>
              <w:t xml:space="preserve">and return to the </w:t>
            </w:r>
            <w:r w:rsidR="001A0841" w:rsidRPr="009C3186">
              <w:rPr>
                <w:b/>
                <w:i/>
              </w:rPr>
              <w:t>Subject</w:t>
            </w:r>
            <w:r w:rsidR="001A0841">
              <w:t xml:space="preserve"> </w:t>
            </w:r>
            <w:r>
              <w:t>screen.</w:t>
            </w:r>
          </w:p>
          <w:p w:rsidR="00D46BCC" w:rsidRDefault="00D46BCC" w:rsidP="00C559EE">
            <w:pPr>
              <w:pStyle w:val="ListBullet2"/>
            </w:pPr>
            <w:r>
              <w:t>Click [</w:t>
            </w:r>
            <w:r w:rsidRPr="00D81633">
              <w:rPr>
                <w:rStyle w:val="Strong"/>
              </w:rPr>
              <w:t>Save and Add More</w:t>
            </w:r>
            <w:r>
              <w:t xml:space="preserve">] to add additional </w:t>
            </w:r>
            <w:r w:rsidR="00C559EE">
              <w:t>subjects</w:t>
            </w:r>
            <w:r>
              <w:t>.</w:t>
            </w:r>
          </w:p>
        </w:tc>
      </w:tr>
    </w:tbl>
    <w:p w:rsidR="00D46BCC" w:rsidRDefault="00D46BCC" w:rsidP="00D46BCC"/>
    <w:p w:rsidR="00D46BCC" w:rsidRDefault="00D46BCC" w:rsidP="00D46BCC">
      <w:pPr>
        <w:pStyle w:val="Heading3"/>
      </w:pPr>
      <w:bookmarkStart w:id="53" w:name="_Toc399403430"/>
      <w:r>
        <w:t xml:space="preserve">Editing </w:t>
      </w:r>
      <w:r w:rsidR="00761BF4">
        <w:t>subjects</w:t>
      </w:r>
      <w:bookmarkEnd w:id="53"/>
    </w:p>
    <w:p w:rsidR="00D46BCC" w:rsidRDefault="00D46BCC" w:rsidP="00D46BCC">
      <w:pPr>
        <w:pStyle w:val="ProcedureIntroduction"/>
      </w:pPr>
      <w:r>
        <w:t xml:space="preserve">To edit </w:t>
      </w:r>
      <w:r w:rsidR="00761BF4">
        <w:t>subjects</w:t>
      </w:r>
      <w:r>
        <w:t>:</w:t>
      </w:r>
    </w:p>
    <w:tbl>
      <w:tblPr>
        <w:tblStyle w:val="TableProcedure"/>
        <w:tblW w:w="9360" w:type="dxa"/>
        <w:jc w:val="center"/>
        <w:tblLayout w:type="fixed"/>
        <w:tblLook w:val="04A0" w:firstRow="1" w:lastRow="0" w:firstColumn="1" w:lastColumn="0" w:noHBand="0" w:noVBand="1"/>
      </w:tblPr>
      <w:tblGrid>
        <w:gridCol w:w="9360"/>
      </w:tblGrid>
      <w:tr w:rsidR="00D46BCC" w:rsidTr="00A94C31">
        <w:trPr>
          <w:jc w:val="center"/>
        </w:trPr>
        <w:tc>
          <w:tcPr>
            <w:tcW w:w="9360" w:type="dxa"/>
          </w:tcPr>
          <w:p w:rsidR="00D46BCC" w:rsidRDefault="00C559EE" w:rsidP="00AE2E13">
            <w:pPr>
              <w:pStyle w:val="ListNumber"/>
              <w:numPr>
                <w:ilvl w:val="0"/>
                <w:numId w:val="16"/>
              </w:numPr>
            </w:pPr>
            <w:r>
              <w:t xml:space="preserve">From the </w:t>
            </w:r>
            <w:r w:rsidRPr="00BD7F32">
              <w:rPr>
                <w:i/>
              </w:rPr>
              <w:t>Settings</w:t>
            </w:r>
            <w:r>
              <w:t xml:space="preserve"> drop-down list in the Core Standards banner, select “Subject.”</w:t>
            </w:r>
            <w:r w:rsidR="00D46BCC">
              <w:t xml:space="preserve"> The </w:t>
            </w:r>
            <w:r w:rsidR="00761BF4">
              <w:rPr>
                <w:rStyle w:val="IntenseEmphasis"/>
              </w:rPr>
              <w:t xml:space="preserve">Subject </w:t>
            </w:r>
            <w:r w:rsidR="00D46BCC">
              <w:t>screen appears (see</w:t>
            </w:r>
            <w:r w:rsidR="00761BF4">
              <w:t xml:space="preserve"> </w:t>
            </w:r>
            <w:r w:rsidR="00761BF4" w:rsidRPr="00B904F4">
              <w:rPr>
                <w:rStyle w:val="CrossReference"/>
              </w:rPr>
              <w:fldChar w:fldCharType="begin"/>
            </w:r>
            <w:r w:rsidR="00B904F4" w:rsidRPr="00B904F4">
              <w:rPr>
                <w:rStyle w:val="CrossReference"/>
              </w:rPr>
              <w:instrText xml:space="preserve"> REF _Ref390939883 \* MERGEFORMAT \h</w:instrText>
            </w:r>
            <w:r w:rsidR="00761BF4" w:rsidRPr="00B904F4">
              <w:rPr>
                <w:rStyle w:val="CrossReference"/>
              </w:rPr>
            </w:r>
            <w:r w:rsidR="00761BF4" w:rsidRPr="00B904F4">
              <w:rPr>
                <w:rStyle w:val="CrossReference"/>
              </w:rPr>
              <w:fldChar w:fldCharType="separate"/>
            </w:r>
            <w:r w:rsidR="0051068F" w:rsidRPr="00311FC1">
              <w:rPr>
                <w:rStyle w:val="CrossReference"/>
              </w:rPr>
              <w:t>Figure 6</w:t>
            </w:r>
            <w:r w:rsidR="00761BF4" w:rsidRPr="00B904F4">
              <w:rPr>
                <w:rStyle w:val="CrossReference"/>
              </w:rPr>
              <w:fldChar w:fldCharType="end"/>
            </w:r>
            <w:r w:rsidR="00D46BCC">
              <w:t>).</w:t>
            </w:r>
          </w:p>
          <w:p w:rsidR="00D46BCC" w:rsidRDefault="00D46BCC" w:rsidP="00AE2E13">
            <w:pPr>
              <w:pStyle w:val="ListNumber"/>
              <w:numPr>
                <w:ilvl w:val="0"/>
                <w:numId w:val="12"/>
              </w:numPr>
            </w:pPr>
            <w:r>
              <w:t>Click [</w:t>
            </w:r>
            <w:r w:rsidRPr="00106A70">
              <w:rPr>
                <w:noProof/>
              </w:rPr>
              <w:drawing>
                <wp:inline distT="0" distB="0" distL="0" distR="0" wp14:anchorId="219B9F0B" wp14:editId="6A31229D">
                  <wp:extent cx="182880" cy="173736"/>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2880" cy="173736"/>
                          </a:xfrm>
                          <a:prstGeom prst="rect">
                            <a:avLst/>
                          </a:prstGeom>
                        </pic:spPr>
                      </pic:pic>
                    </a:graphicData>
                  </a:graphic>
                </wp:inline>
              </w:drawing>
            </w:r>
            <w:r>
              <w:t xml:space="preserve">] next to the required </w:t>
            </w:r>
            <w:r w:rsidR="00A65E83">
              <w:t>subject</w:t>
            </w:r>
            <w:r>
              <w:t xml:space="preserve">. The </w:t>
            </w:r>
            <w:r w:rsidRPr="00106A70">
              <w:rPr>
                <w:rStyle w:val="IntenseEmphasis"/>
              </w:rPr>
              <w:t xml:space="preserve">Edit </w:t>
            </w:r>
            <w:r w:rsidR="00A65E83">
              <w:rPr>
                <w:rStyle w:val="IntenseEmphasis"/>
              </w:rPr>
              <w:t xml:space="preserve">Subject </w:t>
            </w:r>
            <w:r>
              <w:t>screen appears.</w:t>
            </w:r>
          </w:p>
          <w:p w:rsidR="00D46BCC" w:rsidRDefault="00C559EE" w:rsidP="005F2BFA">
            <w:pPr>
              <w:pStyle w:val="ListNumber"/>
            </w:pPr>
            <w:r>
              <w:t>Update the information as necessary. All fields are editable.</w:t>
            </w:r>
            <w:r w:rsidDel="00DA582B">
              <w:t xml:space="preserve"> </w:t>
            </w:r>
          </w:p>
          <w:p w:rsidR="00D46BCC" w:rsidRDefault="00D46BCC" w:rsidP="002E4AC6">
            <w:pPr>
              <w:pStyle w:val="ListNumber"/>
            </w:pPr>
            <w:r>
              <w:t>Click [</w:t>
            </w:r>
            <w:r w:rsidRPr="00D81633">
              <w:rPr>
                <w:rStyle w:val="Strong"/>
              </w:rPr>
              <w:t>Save</w:t>
            </w:r>
            <w:r>
              <w:t>].</w:t>
            </w:r>
          </w:p>
        </w:tc>
      </w:tr>
    </w:tbl>
    <w:p w:rsidR="00A94C31" w:rsidRDefault="00A94C31"/>
    <w:p w:rsidR="00A94C31" w:rsidRDefault="00A94C31" w:rsidP="00A94C31">
      <w:pPr>
        <w:pStyle w:val="Heading3"/>
      </w:pPr>
      <w:bookmarkStart w:id="54" w:name="_Toc399403431"/>
      <w:r>
        <w:t>Deleting subjects</w:t>
      </w:r>
      <w:bookmarkEnd w:id="54"/>
    </w:p>
    <w:p w:rsidR="00A94C31" w:rsidRDefault="00A94C31" w:rsidP="00A94C31">
      <w:pPr>
        <w:pStyle w:val="ProcedureIntroduction"/>
      </w:pPr>
      <w:r>
        <w:t>To delete subjects:</w:t>
      </w:r>
    </w:p>
    <w:tbl>
      <w:tblPr>
        <w:tblStyle w:val="TableProcedure"/>
        <w:tblW w:w="9360" w:type="dxa"/>
        <w:jc w:val="center"/>
        <w:tblLayout w:type="fixed"/>
        <w:tblLook w:val="04A0" w:firstRow="1" w:lastRow="0" w:firstColumn="1" w:lastColumn="0" w:noHBand="0" w:noVBand="1"/>
      </w:tblPr>
      <w:tblGrid>
        <w:gridCol w:w="9360"/>
      </w:tblGrid>
      <w:tr w:rsidR="00A94C31" w:rsidTr="00C8194D">
        <w:trPr>
          <w:jc w:val="center"/>
        </w:trPr>
        <w:tc>
          <w:tcPr>
            <w:tcW w:w="9576" w:type="dxa"/>
          </w:tcPr>
          <w:p w:rsidR="00A94C31" w:rsidRDefault="00A94C31" w:rsidP="00A94C31">
            <w:pPr>
              <w:pStyle w:val="ListNumber"/>
              <w:numPr>
                <w:ilvl w:val="0"/>
                <w:numId w:val="35"/>
              </w:numPr>
            </w:pPr>
            <w:r>
              <w:t xml:space="preserve">From the </w:t>
            </w:r>
            <w:r w:rsidRPr="00A94C31">
              <w:rPr>
                <w:i/>
              </w:rPr>
              <w:t>Settings</w:t>
            </w:r>
            <w:r>
              <w:t xml:space="preserve"> drop-down list in the Core Standards banner, select “Subject.” The </w:t>
            </w:r>
            <w:r>
              <w:rPr>
                <w:rStyle w:val="IntenseEmphasis"/>
              </w:rPr>
              <w:t>Subject</w:t>
            </w:r>
            <w:r>
              <w:t xml:space="preserve"> screen appears (see </w:t>
            </w:r>
            <w:r w:rsidRPr="00B904F4">
              <w:rPr>
                <w:rStyle w:val="CrossReference"/>
              </w:rPr>
              <w:fldChar w:fldCharType="begin"/>
            </w:r>
            <w:r w:rsidRPr="00B904F4">
              <w:rPr>
                <w:rStyle w:val="CrossReference"/>
              </w:rPr>
              <w:instrText xml:space="preserve"> REF _Ref390939883 \* MERGEFORMAT \h</w:instrText>
            </w:r>
            <w:r w:rsidRPr="00B904F4">
              <w:rPr>
                <w:rStyle w:val="CrossReference"/>
              </w:rPr>
            </w:r>
            <w:r w:rsidRPr="00B904F4">
              <w:rPr>
                <w:rStyle w:val="CrossReference"/>
              </w:rPr>
              <w:fldChar w:fldCharType="separate"/>
            </w:r>
            <w:r w:rsidR="0051068F" w:rsidRPr="00311FC1">
              <w:rPr>
                <w:rStyle w:val="CrossReference"/>
              </w:rPr>
              <w:t>Figure 6</w:t>
            </w:r>
            <w:r w:rsidRPr="00B904F4">
              <w:rPr>
                <w:rStyle w:val="CrossReference"/>
              </w:rPr>
              <w:fldChar w:fldCharType="end"/>
            </w:r>
            <w:r>
              <w:t>).</w:t>
            </w:r>
          </w:p>
          <w:p w:rsidR="00A94C31" w:rsidRDefault="00A94C31" w:rsidP="00AD0813">
            <w:pPr>
              <w:pStyle w:val="ListNumber"/>
              <w:numPr>
                <w:ilvl w:val="0"/>
                <w:numId w:val="12"/>
              </w:numPr>
            </w:pPr>
            <w:r>
              <w:t>To delete a subject, click [</w:t>
            </w:r>
            <w:r w:rsidRPr="008C6FA0">
              <w:rPr>
                <w:noProof/>
              </w:rPr>
              <w:drawing>
                <wp:inline distT="0" distB="0" distL="0" distR="0" wp14:anchorId="3E609D7B" wp14:editId="1B864C5B">
                  <wp:extent cx="182880" cy="1828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2880" cy="182880"/>
                          </a:xfrm>
                          <a:prstGeom prst="rect">
                            <a:avLst/>
                          </a:prstGeom>
                        </pic:spPr>
                      </pic:pic>
                    </a:graphicData>
                  </a:graphic>
                </wp:inline>
              </w:drawing>
            </w:r>
            <w:r>
              <w:t xml:space="preserve">] next to the required subject. Verify that the subject is no longer listed on the screen. </w:t>
            </w:r>
          </w:p>
        </w:tc>
      </w:tr>
    </w:tbl>
    <w:p w:rsidR="00A94C31" w:rsidRPr="00D70F42" w:rsidRDefault="00A94C31" w:rsidP="00A94C31"/>
    <w:tbl>
      <w:tblPr>
        <w:tblStyle w:val="TableNote"/>
        <w:tblW w:w="0" w:type="auto"/>
        <w:tblLayout w:type="fixed"/>
        <w:tblLook w:val="04A0" w:firstRow="1" w:lastRow="0" w:firstColumn="1" w:lastColumn="0" w:noHBand="0" w:noVBand="1"/>
      </w:tblPr>
      <w:tblGrid>
        <w:gridCol w:w="720"/>
        <w:gridCol w:w="8640"/>
      </w:tblGrid>
      <w:tr w:rsidR="004A3AA4" w:rsidTr="006B6A3C">
        <w:tc>
          <w:tcPr>
            <w:tcW w:w="720" w:type="dxa"/>
          </w:tcPr>
          <w:p w:rsidR="004A3AA4" w:rsidRDefault="004A3AA4" w:rsidP="006B6A3C">
            <w:pPr>
              <w:pStyle w:val="NoteIcon"/>
              <w:keepNext/>
            </w:pPr>
            <w:r>
              <w:drawing>
                <wp:inline distT="0" distB="0" distL="0" distR="0" wp14:anchorId="23CE399E" wp14:editId="398536EB">
                  <wp:extent cx="292608" cy="39319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608" cy="393192"/>
                          </a:xfrm>
                          <a:prstGeom prst="rect">
                            <a:avLst/>
                          </a:prstGeom>
                        </pic:spPr>
                      </pic:pic>
                    </a:graphicData>
                  </a:graphic>
                </wp:inline>
              </w:drawing>
            </w:r>
          </w:p>
        </w:tc>
        <w:tc>
          <w:tcPr>
            <w:tcW w:w="8640" w:type="dxa"/>
          </w:tcPr>
          <w:p w:rsidR="004A3AA4" w:rsidRDefault="004A3AA4" w:rsidP="004A3AA4">
            <w:pPr>
              <w:pStyle w:val="NoteText"/>
              <w:keepNext/>
            </w:pPr>
            <w:r w:rsidRPr="00AA6F98">
              <w:rPr>
                <w:rStyle w:val="Strong"/>
              </w:rPr>
              <w:t>Note:</w:t>
            </w:r>
            <w:r>
              <w:t xml:space="preserve"> Once a subject is associated with a publication, you cannot delete it.</w:t>
            </w:r>
          </w:p>
        </w:tc>
      </w:tr>
    </w:tbl>
    <w:p w:rsidR="00A94C31" w:rsidRDefault="00A94C31" w:rsidP="00A94C31">
      <w:pPr>
        <w:pStyle w:val="ListNumber"/>
        <w:numPr>
          <w:ilvl w:val="0"/>
          <w:numId w:val="0"/>
        </w:numPr>
        <w:ind w:left="360" w:hanging="360"/>
      </w:pPr>
    </w:p>
    <w:p w:rsidR="00FD5680" w:rsidRDefault="00A02D48" w:rsidP="00FD5680">
      <w:pPr>
        <w:pStyle w:val="Heading1"/>
      </w:pPr>
      <w:bookmarkStart w:id="55" w:name="_Ref387921173"/>
      <w:bookmarkStart w:id="56" w:name="_Toc399403432"/>
      <w:r>
        <w:t xml:space="preserve">Publication </w:t>
      </w:r>
      <w:r w:rsidR="00FD5680">
        <w:t>Tasks</w:t>
      </w:r>
      <w:bookmarkEnd w:id="55"/>
      <w:bookmarkEnd w:id="56"/>
    </w:p>
    <w:p w:rsidR="000973AC" w:rsidRDefault="000973AC" w:rsidP="000973AC">
      <w:pPr>
        <w:pStyle w:val="Heading2"/>
      </w:pPr>
      <w:bookmarkStart w:id="57" w:name="_Ref391302347"/>
      <w:bookmarkStart w:id="58" w:name="_Toc399403433"/>
      <w:r>
        <w:t>Viewing and Downloading a Publication</w:t>
      </w:r>
      <w:bookmarkEnd w:id="57"/>
      <w:bookmarkEnd w:id="58"/>
    </w:p>
    <w:p w:rsidR="000973AC" w:rsidRDefault="000973AC" w:rsidP="000973AC">
      <w:pPr>
        <w:keepNext/>
      </w:pPr>
      <w:r>
        <w:t xml:space="preserve">You can download a publication and view it in </w:t>
      </w:r>
      <w:proofErr w:type="spellStart"/>
      <w:r w:rsidR="00F21E38">
        <w:t>OpenOffice</w:t>
      </w:r>
      <w:proofErr w:type="spellEnd"/>
      <w:r>
        <w:t xml:space="preserve"> Calc.</w:t>
      </w:r>
    </w:p>
    <w:p w:rsidR="000973AC" w:rsidRDefault="000973AC" w:rsidP="000973AC">
      <w:pPr>
        <w:pStyle w:val="Caption"/>
        <w:keepNext/>
      </w:pPr>
      <w:bookmarkStart w:id="59" w:name="_Ref391284419"/>
      <w:bookmarkStart w:id="60" w:name="_Toc395188208"/>
      <w:proofErr w:type="gramStart"/>
      <w:r w:rsidRPr="003B6FD7">
        <w:t>Figure</w:t>
      </w:r>
      <w:r>
        <w:t> </w:t>
      </w:r>
      <w:fldSimple w:instr=" SEQ Figure \* ARABIC ">
        <w:r w:rsidR="0051068F">
          <w:rPr>
            <w:noProof/>
          </w:rPr>
          <w:t>7</w:t>
        </w:r>
      </w:fldSimple>
      <w:bookmarkEnd w:id="59"/>
      <w:r w:rsidRPr="003B6FD7">
        <w:t>.</w:t>
      </w:r>
      <w:proofErr w:type="gramEnd"/>
      <w:r w:rsidRPr="003B6FD7">
        <w:t xml:space="preserve"> </w:t>
      </w:r>
      <w:r>
        <w:t>View Publication Screen</w:t>
      </w:r>
      <w:bookmarkEnd w:id="60"/>
    </w:p>
    <w:p w:rsidR="000973AC" w:rsidRDefault="00A94C31" w:rsidP="000973AC">
      <w:pPr>
        <w:pStyle w:val="Image"/>
      </w:pPr>
      <w:r>
        <w:drawing>
          <wp:inline distT="0" distB="0" distL="0" distR="0" wp14:anchorId="03471AA7" wp14:editId="494572D3">
            <wp:extent cx="5486400" cy="2636520"/>
            <wp:effectExtent l="19050" t="19050" r="19050" b="114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2636520"/>
                    </a:xfrm>
                    <a:prstGeom prst="rect">
                      <a:avLst/>
                    </a:prstGeom>
                    <a:ln>
                      <a:solidFill>
                        <a:schemeClr val="bg1">
                          <a:lumMod val="65000"/>
                        </a:schemeClr>
                      </a:solidFill>
                    </a:ln>
                  </pic:spPr>
                </pic:pic>
              </a:graphicData>
            </a:graphic>
          </wp:inline>
        </w:drawing>
      </w:r>
    </w:p>
    <w:p w:rsidR="000973AC" w:rsidRDefault="000973AC" w:rsidP="000973AC">
      <w:pPr>
        <w:pStyle w:val="ProcedureIntroduction"/>
      </w:pPr>
      <w:r>
        <w:t>To view and download a publication:</w:t>
      </w:r>
    </w:p>
    <w:tbl>
      <w:tblPr>
        <w:tblStyle w:val="TableProcedure"/>
        <w:tblW w:w="9360" w:type="dxa"/>
        <w:jc w:val="center"/>
        <w:tblLayout w:type="fixed"/>
        <w:tblLook w:val="04A0" w:firstRow="1" w:lastRow="0" w:firstColumn="1" w:lastColumn="0" w:noHBand="0" w:noVBand="1"/>
      </w:tblPr>
      <w:tblGrid>
        <w:gridCol w:w="9360"/>
      </w:tblGrid>
      <w:tr w:rsidR="000973AC" w:rsidTr="002E4AC6">
        <w:trPr>
          <w:jc w:val="center"/>
        </w:trPr>
        <w:tc>
          <w:tcPr>
            <w:tcW w:w="9576" w:type="dxa"/>
          </w:tcPr>
          <w:p w:rsidR="000973AC" w:rsidRDefault="000973AC" w:rsidP="00AE2E13">
            <w:pPr>
              <w:pStyle w:val="ListNumber"/>
              <w:numPr>
                <w:ilvl w:val="0"/>
                <w:numId w:val="19"/>
              </w:numPr>
            </w:pPr>
            <w:r w:rsidRPr="00865799">
              <w:t>On the home screen, click [</w:t>
            </w:r>
            <w:r>
              <w:rPr>
                <w:rStyle w:val="Strong"/>
              </w:rPr>
              <w:t>View Existing Publication</w:t>
            </w:r>
            <w:r w:rsidRPr="00865799">
              <w:t xml:space="preserve">]. </w:t>
            </w:r>
            <w:r>
              <w:t xml:space="preserve">The </w:t>
            </w:r>
            <w:r w:rsidRPr="00C47219">
              <w:rPr>
                <w:rStyle w:val="IntenseEmphasis"/>
              </w:rPr>
              <w:t>View Existing Publication</w:t>
            </w:r>
            <w:r>
              <w:t xml:space="preserve"> screen appears.</w:t>
            </w:r>
          </w:p>
          <w:p w:rsidR="000973AC" w:rsidRDefault="000973AC" w:rsidP="00AE2E13">
            <w:pPr>
              <w:pStyle w:val="ListNumber"/>
              <w:numPr>
                <w:ilvl w:val="0"/>
                <w:numId w:val="19"/>
              </w:numPr>
            </w:pPr>
            <w:r>
              <w:t xml:space="preserve">From the </w:t>
            </w:r>
            <w:r w:rsidRPr="007D624F">
              <w:rPr>
                <w:rStyle w:val="Emphasis"/>
              </w:rPr>
              <w:t>Publisher</w:t>
            </w:r>
            <w:r>
              <w:t xml:space="preserve">, </w:t>
            </w:r>
            <w:r w:rsidRPr="007D624F">
              <w:rPr>
                <w:rStyle w:val="Emphasis"/>
              </w:rPr>
              <w:t>Subject</w:t>
            </w:r>
            <w:r>
              <w:t xml:space="preserve">, and </w:t>
            </w:r>
            <w:r w:rsidRPr="007D624F">
              <w:rPr>
                <w:rStyle w:val="Emphasis"/>
              </w:rPr>
              <w:t>Publication</w:t>
            </w:r>
            <w:r>
              <w:t xml:space="preserve"> drop-down lists, make selections </w:t>
            </w:r>
            <w:r w:rsidR="00712BC9">
              <w:t xml:space="preserve">for </w:t>
            </w:r>
            <w:r>
              <w:t>the publication you want to view.</w:t>
            </w:r>
          </w:p>
          <w:p w:rsidR="000973AC" w:rsidRDefault="000973AC" w:rsidP="006641BA">
            <w:pPr>
              <w:pStyle w:val="ListNumber"/>
            </w:pPr>
            <w:r>
              <w:t>Click [</w:t>
            </w:r>
            <w:r w:rsidRPr="00C47219">
              <w:rPr>
                <w:rStyle w:val="Strong"/>
              </w:rPr>
              <w:t>View</w:t>
            </w:r>
            <w:r>
              <w:t xml:space="preserve">]. The </w:t>
            </w:r>
            <w:r w:rsidRPr="00C47219">
              <w:rPr>
                <w:rStyle w:val="IntenseEmphasis"/>
              </w:rPr>
              <w:t>View Publication</w:t>
            </w:r>
            <w:r>
              <w:t xml:space="preserve"> screen appears (see </w:t>
            </w:r>
            <w:r w:rsidRPr="00B904F4">
              <w:rPr>
                <w:rStyle w:val="CrossReference"/>
              </w:rPr>
              <w:fldChar w:fldCharType="begin"/>
            </w:r>
            <w:r w:rsidR="00B904F4" w:rsidRPr="00B904F4">
              <w:rPr>
                <w:rStyle w:val="CrossReference"/>
              </w:rPr>
              <w:instrText xml:space="preserve"> REF _Ref391284419 \* MERGEFORMAT \h</w:instrText>
            </w:r>
            <w:r w:rsidRPr="00B904F4">
              <w:rPr>
                <w:rStyle w:val="CrossReference"/>
              </w:rPr>
            </w:r>
            <w:r w:rsidRPr="00B904F4">
              <w:rPr>
                <w:rStyle w:val="CrossReference"/>
              </w:rPr>
              <w:fldChar w:fldCharType="separate"/>
            </w:r>
            <w:r w:rsidR="0051068F" w:rsidRPr="00311FC1">
              <w:rPr>
                <w:rStyle w:val="CrossReference"/>
              </w:rPr>
              <w:t>Figure 7</w:t>
            </w:r>
            <w:r w:rsidRPr="00B904F4">
              <w:rPr>
                <w:rStyle w:val="CrossReference"/>
              </w:rPr>
              <w:fldChar w:fldCharType="end"/>
            </w:r>
            <w:r>
              <w:t>).</w:t>
            </w:r>
          </w:p>
          <w:p w:rsidR="000973AC" w:rsidRDefault="000973AC" w:rsidP="006641BA">
            <w:pPr>
              <w:pStyle w:val="ListNumber"/>
            </w:pPr>
            <w:r>
              <w:t>Review the publication’s properties by clicking the [</w:t>
            </w:r>
            <w:r w:rsidRPr="0095446C">
              <w:rPr>
                <w:rStyle w:val="Strong"/>
              </w:rPr>
              <w:t>Publisher</w:t>
            </w:r>
            <w:r>
              <w:t>], [</w:t>
            </w:r>
            <w:r w:rsidRPr="0095446C">
              <w:rPr>
                <w:rStyle w:val="Strong"/>
              </w:rPr>
              <w:t>Categories</w:t>
            </w:r>
            <w:r>
              <w:t>], [</w:t>
            </w:r>
            <w:r w:rsidRPr="0095446C">
              <w:rPr>
                <w:rStyle w:val="Strong"/>
              </w:rPr>
              <w:t>Standards</w:t>
            </w:r>
            <w:r>
              <w:t>], [</w:t>
            </w:r>
            <w:r w:rsidRPr="0095446C">
              <w:rPr>
                <w:rStyle w:val="Strong"/>
              </w:rPr>
              <w:t>SOCKS</w:t>
            </w:r>
            <w:r>
              <w:t>], and [</w:t>
            </w:r>
            <w:r w:rsidRPr="0095446C">
              <w:rPr>
                <w:rStyle w:val="Strong"/>
              </w:rPr>
              <w:t>Benchmark Grades</w:t>
            </w:r>
            <w:r w:rsidR="00B53AAC" w:rsidRPr="00BB3C4C">
              <w:rPr>
                <w:rStyle w:val="Strong"/>
                <w:b w:val="0"/>
              </w:rPr>
              <w:t>]</w:t>
            </w:r>
            <w:r w:rsidRPr="00B53AAC">
              <w:t xml:space="preserve"> tabs</w:t>
            </w:r>
            <w:r>
              <w:t>. You can use the controls at the bottom of the listing to page quickly between rows of data.</w:t>
            </w:r>
          </w:p>
          <w:p w:rsidR="000973AC" w:rsidRPr="00865799" w:rsidRDefault="000973AC" w:rsidP="006641BA">
            <w:pPr>
              <w:pStyle w:val="ListNumber"/>
            </w:pPr>
            <w:r>
              <w:t>To download the entire publication, click [</w:t>
            </w:r>
            <w:r w:rsidRPr="00917A77">
              <w:rPr>
                <w:rStyle w:val="Strong"/>
              </w:rPr>
              <w:t xml:space="preserve">Download to </w:t>
            </w:r>
            <w:proofErr w:type="spellStart"/>
            <w:r w:rsidRPr="00917A77">
              <w:rPr>
                <w:rStyle w:val="Strong"/>
              </w:rPr>
              <w:t>OpenOffice</w:t>
            </w:r>
            <w:proofErr w:type="spellEnd"/>
            <w:r>
              <w:t>].</w:t>
            </w:r>
          </w:p>
        </w:tc>
      </w:tr>
    </w:tbl>
    <w:p w:rsidR="000973AC" w:rsidRDefault="000973AC" w:rsidP="000973AC"/>
    <w:p w:rsidR="000973AC" w:rsidRDefault="000973AC" w:rsidP="000973AC">
      <w:pPr>
        <w:pStyle w:val="Heading2"/>
      </w:pPr>
      <w:bookmarkStart w:id="61" w:name="_Ref391281617"/>
      <w:bookmarkStart w:id="62" w:name="_Toc399403434"/>
      <w:r>
        <w:t>Creating a Publication</w:t>
      </w:r>
      <w:bookmarkEnd w:id="61"/>
      <w:bookmarkEnd w:id="62"/>
    </w:p>
    <w:p w:rsidR="000973AC" w:rsidRDefault="000973AC" w:rsidP="000973AC">
      <w:pPr>
        <w:keepNext/>
      </w:pPr>
      <w:r>
        <w:t xml:space="preserve">Creating a publication involves two primary steps: designing the publication in </w:t>
      </w:r>
      <w:r w:rsidR="0022608E">
        <w:t xml:space="preserve">an </w:t>
      </w:r>
      <w:proofErr w:type="spellStart"/>
      <w:r w:rsidR="00A74A9B">
        <w:t>OpenOffice</w:t>
      </w:r>
      <w:proofErr w:type="spellEnd"/>
      <w:r w:rsidR="00A74A9B">
        <w:t xml:space="preserve"> </w:t>
      </w:r>
      <w:proofErr w:type="spellStart"/>
      <w:r w:rsidR="00A74A9B">
        <w:t>Calc</w:t>
      </w:r>
      <w:proofErr w:type="spellEnd"/>
      <w:r w:rsidR="0022608E">
        <w:t xml:space="preserve"> spreadsheet</w:t>
      </w:r>
      <w:r>
        <w:t>, and then uploading the spreadsheet to Core Standards.</w:t>
      </w:r>
    </w:p>
    <w:tbl>
      <w:tblPr>
        <w:tblStyle w:val="TableNote"/>
        <w:tblW w:w="0" w:type="auto"/>
        <w:tblLayout w:type="fixed"/>
        <w:tblLook w:val="04A0" w:firstRow="1" w:lastRow="0" w:firstColumn="1" w:lastColumn="0" w:noHBand="0" w:noVBand="1"/>
      </w:tblPr>
      <w:tblGrid>
        <w:gridCol w:w="720"/>
        <w:gridCol w:w="8640"/>
      </w:tblGrid>
      <w:tr w:rsidR="009C2E3E" w:rsidTr="009C2E3E">
        <w:tc>
          <w:tcPr>
            <w:tcW w:w="720" w:type="dxa"/>
          </w:tcPr>
          <w:p w:rsidR="009C2E3E" w:rsidRDefault="009C2E3E" w:rsidP="009A30A8">
            <w:pPr>
              <w:pStyle w:val="NoteIcon"/>
              <w:keepNext/>
            </w:pPr>
            <w:r>
              <w:drawing>
                <wp:inline distT="0" distB="0" distL="0" distR="0">
                  <wp:extent cx="320040" cy="2743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 cy="274320"/>
                          </a:xfrm>
                          <a:prstGeom prst="rect">
                            <a:avLst/>
                          </a:prstGeom>
                        </pic:spPr>
                      </pic:pic>
                    </a:graphicData>
                  </a:graphic>
                </wp:inline>
              </w:drawing>
            </w:r>
          </w:p>
        </w:tc>
        <w:tc>
          <w:tcPr>
            <w:tcW w:w="8640" w:type="dxa"/>
          </w:tcPr>
          <w:p w:rsidR="009C2E3E" w:rsidRPr="009C2E3E" w:rsidRDefault="009C2E3E" w:rsidP="00D44394">
            <w:pPr>
              <w:pStyle w:val="NoteText"/>
              <w:keepNext/>
            </w:pPr>
            <w:r w:rsidRPr="009C2E3E">
              <w:rPr>
                <w:rStyle w:val="Strong"/>
              </w:rPr>
              <w:t>TIP: Creating publications from templates</w:t>
            </w:r>
            <w:r>
              <w:t xml:space="preserve"> </w:t>
            </w:r>
            <w:r w:rsidRPr="009C2E3E">
              <w:t xml:space="preserve">The best way to create a publication is to start with the sample publication provided with Core Standards. The sample is an </w:t>
            </w:r>
            <w:proofErr w:type="spellStart"/>
            <w:r w:rsidRPr="009C2E3E">
              <w:t>OpenOffice</w:t>
            </w:r>
            <w:proofErr w:type="spellEnd"/>
            <w:r w:rsidRPr="009C2E3E">
              <w:t xml:space="preserve"> spreadsheet with five tabs. Each tab has a few rows of example data. You overwrite those rows or add new rows, as required</w:t>
            </w:r>
            <w:r w:rsidR="00D44394">
              <w:t>,</w:t>
            </w:r>
            <w:r w:rsidRPr="009C2E3E">
              <w:t xml:space="preserve"> to design your publication.</w:t>
            </w:r>
          </w:p>
        </w:tc>
      </w:tr>
    </w:tbl>
    <w:p w:rsidR="0028110D" w:rsidRPr="009641F6" w:rsidRDefault="0028110D" w:rsidP="000973AC">
      <w:pPr>
        <w:keepNext/>
      </w:pPr>
    </w:p>
    <w:p w:rsidR="001314EA" w:rsidRDefault="001314EA" w:rsidP="001314EA">
      <w:pPr>
        <w:pStyle w:val="Caption"/>
        <w:keepNext/>
      </w:pPr>
      <w:bookmarkStart w:id="63" w:name="_Ref391282697"/>
      <w:bookmarkStart w:id="64" w:name="_Toc395188209"/>
      <w:proofErr w:type="gramStart"/>
      <w:r w:rsidRPr="003B6FD7">
        <w:t>Figure</w:t>
      </w:r>
      <w:r w:rsidR="00EA49E1">
        <w:t> </w:t>
      </w:r>
      <w:fldSimple w:instr=" SEQ Figure \* ARABIC ">
        <w:r w:rsidR="0051068F">
          <w:rPr>
            <w:noProof/>
          </w:rPr>
          <w:t>8</w:t>
        </w:r>
      </w:fldSimple>
      <w:bookmarkEnd w:id="63"/>
      <w:r w:rsidRPr="003B6FD7">
        <w:t>.</w:t>
      </w:r>
      <w:proofErr w:type="gramEnd"/>
      <w:r w:rsidRPr="003B6FD7">
        <w:t xml:space="preserve"> </w:t>
      </w:r>
      <w:r>
        <w:t>Copy Existing Publication Screen</w:t>
      </w:r>
      <w:bookmarkEnd w:id="64"/>
    </w:p>
    <w:p w:rsidR="001314EA" w:rsidRDefault="001314EA" w:rsidP="001314EA">
      <w:pPr>
        <w:pStyle w:val="Image"/>
      </w:pPr>
      <w:r w:rsidRPr="001314EA">
        <w:drawing>
          <wp:inline distT="0" distB="0" distL="0" distR="0" wp14:anchorId="0A833557" wp14:editId="66A20FE9">
            <wp:extent cx="5486400" cy="1625991"/>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1625991"/>
                    </a:xfrm>
                    <a:prstGeom prst="rect">
                      <a:avLst/>
                    </a:prstGeom>
                    <a:ln w="9522" cmpd="sng">
                      <a:solidFill>
                        <a:srgbClr val="A6A6A6"/>
                      </a:solidFill>
                      <a:prstDash val="solid"/>
                    </a:ln>
                  </pic:spPr>
                </pic:pic>
              </a:graphicData>
            </a:graphic>
          </wp:inline>
        </w:drawing>
      </w:r>
    </w:p>
    <w:p w:rsidR="00753CCB" w:rsidRDefault="00753CCB" w:rsidP="00863E17">
      <w:pPr>
        <w:pStyle w:val="ProcedureIntroduction"/>
      </w:pPr>
      <w:r>
        <w:t>To create a publication:</w:t>
      </w:r>
    </w:p>
    <w:tbl>
      <w:tblPr>
        <w:tblStyle w:val="TableProcedure"/>
        <w:tblW w:w="9360" w:type="dxa"/>
        <w:jc w:val="center"/>
        <w:tblLayout w:type="fixed"/>
        <w:tblLook w:val="04A0" w:firstRow="1" w:lastRow="0" w:firstColumn="1" w:lastColumn="0" w:noHBand="0" w:noVBand="1"/>
      </w:tblPr>
      <w:tblGrid>
        <w:gridCol w:w="9360"/>
      </w:tblGrid>
      <w:tr w:rsidR="00753CCB" w:rsidTr="008C1CA4">
        <w:trPr>
          <w:jc w:val="center"/>
        </w:trPr>
        <w:tc>
          <w:tcPr>
            <w:tcW w:w="9360" w:type="dxa"/>
          </w:tcPr>
          <w:p w:rsidR="000973AC" w:rsidRDefault="000973AC" w:rsidP="00AE2E13">
            <w:pPr>
              <w:pStyle w:val="ListNumber"/>
              <w:numPr>
                <w:ilvl w:val="0"/>
                <w:numId w:val="22"/>
              </w:numPr>
            </w:pPr>
            <w:bookmarkStart w:id="65" w:name="_Ref390956313"/>
            <w:r>
              <w:t>Download the publication template</w:t>
            </w:r>
            <w:r w:rsidR="00DF6E72">
              <w:t xml:space="preserve"> by clicking </w:t>
            </w:r>
            <w:r w:rsidRPr="00865799">
              <w:t>[</w:t>
            </w:r>
            <w:r w:rsidRPr="00865799">
              <w:rPr>
                <w:rStyle w:val="Strong"/>
              </w:rPr>
              <w:t>Download Sample Publication Spreadsheet</w:t>
            </w:r>
            <w:r w:rsidRPr="00865799">
              <w:t>]</w:t>
            </w:r>
            <w:r w:rsidR="00DF6E72">
              <w:t xml:space="preserve"> on the home screen</w:t>
            </w:r>
            <w:r w:rsidRPr="00865799">
              <w:t>. Your browser downloads the file. Depending on your br</w:t>
            </w:r>
            <w:r>
              <w:t>owser’s configuration, the file</w:t>
            </w:r>
            <w:r w:rsidRPr="00865799">
              <w:t xml:space="preserve"> open</w:t>
            </w:r>
            <w:r>
              <w:t>s</w:t>
            </w:r>
            <w:r w:rsidRPr="00865799">
              <w:t xml:space="preserve"> in </w:t>
            </w:r>
            <w:proofErr w:type="spellStart"/>
            <w:r w:rsidR="00F21E38">
              <w:t>OpenOffice</w:t>
            </w:r>
            <w:proofErr w:type="spellEnd"/>
            <w:r w:rsidRPr="00865799">
              <w:t xml:space="preserve"> </w:t>
            </w:r>
            <w:proofErr w:type="spellStart"/>
            <w:r w:rsidRPr="00865799">
              <w:t>Calc</w:t>
            </w:r>
            <w:proofErr w:type="spellEnd"/>
            <w:r w:rsidRPr="00865799">
              <w:t xml:space="preserve"> or </w:t>
            </w:r>
            <w:r>
              <w:t xml:space="preserve">is stored </w:t>
            </w:r>
            <w:r w:rsidRPr="00865799">
              <w:t>on your computer</w:t>
            </w:r>
            <w:r>
              <w:t>.</w:t>
            </w:r>
          </w:p>
          <w:p w:rsidR="00753CCB" w:rsidRDefault="00753CCB" w:rsidP="00456300">
            <w:pPr>
              <w:pStyle w:val="ListNumber"/>
            </w:pPr>
            <w:bookmarkStart w:id="66" w:name="_Ref391304264"/>
            <w:r>
              <w:t>D</w:t>
            </w:r>
            <w:r w:rsidR="00E36775">
              <w:t>evelop</w:t>
            </w:r>
            <w:r>
              <w:t xml:space="preserve"> </w:t>
            </w:r>
            <w:r w:rsidR="009D1B5F">
              <w:t xml:space="preserve">and save </w:t>
            </w:r>
            <w:r>
              <w:t xml:space="preserve">the publication </w:t>
            </w:r>
            <w:r w:rsidR="009D1B5F">
              <w:t xml:space="preserve">using </w:t>
            </w:r>
            <w:proofErr w:type="spellStart"/>
            <w:r w:rsidR="00F21E38">
              <w:t>OpenOffice</w:t>
            </w:r>
            <w:proofErr w:type="spellEnd"/>
            <w:r>
              <w:t xml:space="preserve"> Calc. </w:t>
            </w:r>
            <w:r w:rsidR="00E83D95">
              <w:t xml:space="preserve">Specifications </w:t>
            </w:r>
            <w:r>
              <w:t xml:space="preserve">for developing the publication </w:t>
            </w:r>
            <w:r w:rsidR="007D697C">
              <w:t xml:space="preserve">appear in </w:t>
            </w:r>
            <w:r w:rsidR="007D697C" w:rsidRPr="00B904F4">
              <w:rPr>
                <w:rStyle w:val="CrossReference"/>
              </w:rPr>
              <w:fldChar w:fldCharType="begin"/>
            </w:r>
            <w:r w:rsidR="00B904F4" w:rsidRPr="00B904F4">
              <w:rPr>
                <w:rStyle w:val="CrossReference"/>
              </w:rPr>
              <w:instrText xml:space="preserve"> REF _Ref391290621 \* MERGEFORMAT \h \r</w:instrText>
            </w:r>
            <w:r w:rsidR="007D697C" w:rsidRPr="00B904F4">
              <w:rPr>
                <w:rStyle w:val="CrossReference"/>
              </w:rPr>
            </w:r>
            <w:r w:rsidR="007D697C" w:rsidRPr="00B904F4">
              <w:rPr>
                <w:rStyle w:val="CrossReference"/>
              </w:rPr>
              <w:fldChar w:fldCharType="separate"/>
            </w:r>
            <w:r w:rsidR="0051068F">
              <w:rPr>
                <w:rStyle w:val="CrossReference"/>
              </w:rPr>
              <w:t>Appendix B</w:t>
            </w:r>
            <w:r w:rsidR="007D697C" w:rsidRPr="00B904F4">
              <w:rPr>
                <w:rStyle w:val="CrossReference"/>
              </w:rPr>
              <w:fldChar w:fldCharType="end"/>
            </w:r>
            <w:r w:rsidR="007D697C">
              <w:t xml:space="preserve">, </w:t>
            </w:r>
            <w:r w:rsidR="007D697C" w:rsidRPr="00B904F4">
              <w:rPr>
                <w:rStyle w:val="CrossReference"/>
              </w:rPr>
              <w:fldChar w:fldCharType="begin"/>
            </w:r>
            <w:r w:rsidR="00B904F4" w:rsidRPr="00B904F4">
              <w:rPr>
                <w:rStyle w:val="CrossReference"/>
              </w:rPr>
              <w:instrText xml:space="preserve"> REF _Ref391290621 \* MERGEFORMAT \h</w:instrText>
            </w:r>
            <w:r w:rsidR="007D697C" w:rsidRPr="00B904F4">
              <w:rPr>
                <w:rStyle w:val="CrossReference"/>
              </w:rPr>
            </w:r>
            <w:r w:rsidR="007D697C" w:rsidRPr="00B904F4">
              <w:rPr>
                <w:rStyle w:val="CrossReference"/>
              </w:rPr>
              <w:fldChar w:fldCharType="separate"/>
            </w:r>
            <w:r w:rsidR="0051068F" w:rsidRPr="00311FC1">
              <w:rPr>
                <w:rStyle w:val="CrossReference"/>
              </w:rPr>
              <w:t>Publication Specifications</w:t>
            </w:r>
            <w:r w:rsidR="007D697C" w:rsidRPr="00B904F4">
              <w:rPr>
                <w:rStyle w:val="CrossReference"/>
              </w:rPr>
              <w:fldChar w:fldCharType="end"/>
            </w:r>
            <w:r>
              <w:t>.</w:t>
            </w:r>
            <w:bookmarkEnd w:id="65"/>
            <w:bookmarkEnd w:id="66"/>
          </w:p>
          <w:p w:rsidR="009D1B5F" w:rsidRDefault="009D1B5F" w:rsidP="00456300">
            <w:pPr>
              <w:pStyle w:val="ListNumber"/>
            </w:pPr>
            <w:r w:rsidRPr="00865799">
              <w:t>On the home screen, click [</w:t>
            </w:r>
            <w:r>
              <w:rPr>
                <w:rStyle w:val="Strong"/>
              </w:rPr>
              <w:t xml:space="preserve">Create </w:t>
            </w:r>
            <w:r w:rsidRPr="00865799">
              <w:rPr>
                <w:rStyle w:val="Strong"/>
              </w:rPr>
              <w:t>Publication</w:t>
            </w:r>
            <w:r>
              <w:rPr>
                <w:rStyle w:val="Strong"/>
              </w:rPr>
              <w:t xml:space="preserve"> from Spreadsheet</w:t>
            </w:r>
            <w:r w:rsidRPr="00865799">
              <w:t xml:space="preserve">]. </w:t>
            </w:r>
            <w:r w:rsidR="00456300">
              <w:t xml:space="preserve">The </w:t>
            </w:r>
            <w:r w:rsidR="00456300" w:rsidRPr="00456300">
              <w:rPr>
                <w:rStyle w:val="IntenseEmphasis"/>
              </w:rPr>
              <w:t xml:space="preserve">Import Your </w:t>
            </w:r>
            <w:proofErr w:type="spellStart"/>
            <w:r w:rsidR="00456300" w:rsidRPr="00456300">
              <w:rPr>
                <w:rStyle w:val="IntenseEmphasis"/>
              </w:rPr>
              <w:t>OpenOffice</w:t>
            </w:r>
            <w:proofErr w:type="spellEnd"/>
            <w:r w:rsidR="00456300" w:rsidRPr="00456300">
              <w:rPr>
                <w:rStyle w:val="IntenseEmphasis"/>
              </w:rPr>
              <w:t xml:space="preserve"> Spreadsheet</w:t>
            </w:r>
            <w:r w:rsidR="00456300">
              <w:t xml:space="preserve"> </w:t>
            </w:r>
            <w:r>
              <w:t>screen appears.</w:t>
            </w:r>
          </w:p>
          <w:p w:rsidR="009D1B5F" w:rsidRDefault="009D1B5F" w:rsidP="00456300">
            <w:pPr>
              <w:pStyle w:val="ListNumber"/>
            </w:pPr>
            <w:r>
              <w:t xml:space="preserve">Click </w:t>
            </w:r>
            <w:r w:rsidR="00AE6243">
              <w:t>[</w:t>
            </w:r>
            <w:r w:rsidRPr="00AE6243">
              <w:rPr>
                <w:rStyle w:val="Strong"/>
              </w:rPr>
              <w:t>Browse</w:t>
            </w:r>
            <w:r w:rsidR="00AE6243">
              <w:t>]</w:t>
            </w:r>
            <w:r>
              <w:t>, and navigate to the file you saved in step </w:t>
            </w:r>
            <w:r w:rsidR="00560FB1" w:rsidRPr="00B904F4">
              <w:rPr>
                <w:rStyle w:val="CrossReference"/>
              </w:rPr>
              <w:fldChar w:fldCharType="begin"/>
            </w:r>
            <w:r w:rsidR="00B904F4" w:rsidRPr="00B904F4">
              <w:rPr>
                <w:rStyle w:val="CrossReference"/>
              </w:rPr>
              <w:instrText xml:space="preserve"> REF _Ref391304264 \* MERGEFORMAT \h \r</w:instrText>
            </w:r>
            <w:r w:rsidR="00560FB1" w:rsidRPr="00B904F4">
              <w:rPr>
                <w:rStyle w:val="CrossReference"/>
              </w:rPr>
            </w:r>
            <w:r w:rsidR="00560FB1" w:rsidRPr="00B904F4">
              <w:rPr>
                <w:rStyle w:val="CrossReference"/>
              </w:rPr>
              <w:fldChar w:fldCharType="separate"/>
            </w:r>
            <w:r w:rsidR="0051068F">
              <w:rPr>
                <w:rStyle w:val="CrossReference"/>
              </w:rPr>
              <w:t>2</w:t>
            </w:r>
            <w:r w:rsidR="00560FB1" w:rsidRPr="00B904F4">
              <w:rPr>
                <w:rStyle w:val="CrossReference"/>
              </w:rPr>
              <w:fldChar w:fldCharType="end"/>
            </w:r>
            <w:r>
              <w:t>.</w:t>
            </w:r>
          </w:p>
          <w:p w:rsidR="00753CCB" w:rsidRDefault="009D1B5F" w:rsidP="00AD02B7">
            <w:pPr>
              <w:pStyle w:val="ListNumber"/>
            </w:pPr>
            <w:r>
              <w:t>Click [</w:t>
            </w:r>
            <w:r w:rsidRPr="009D1B5F">
              <w:rPr>
                <w:rStyle w:val="Strong"/>
              </w:rPr>
              <w:t>Preview</w:t>
            </w:r>
            <w:r w:rsidR="00A92E4C">
              <w:rPr>
                <w:rStyle w:val="Strong"/>
              </w:rPr>
              <w:t xml:space="preserve"> File</w:t>
            </w:r>
            <w:r>
              <w:t>].</w:t>
            </w:r>
            <w:r w:rsidR="001314EA">
              <w:t xml:space="preserve"> </w:t>
            </w:r>
            <w:r w:rsidR="00AD02B7">
              <w:t xml:space="preserve">The </w:t>
            </w:r>
            <w:r w:rsidR="00AD02B7" w:rsidRPr="00AD02B7">
              <w:rPr>
                <w:rStyle w:val="IntenseEmphasis"/>
              </w:rPr>
              <w:t>Copy Existing Publication</w:t>
            </w:r>
            <w:r w:rsidR="00AD02B7">
              <w:t xml:space="preserve"> screen appears</w:t>
            </w:r>
            <w:r w:rsidR="001314EA">
              <w:t xml:space="preserve"> and displays a preview (see </w:t>
            </w:r>
            <w:r w:rsidR="001314EA" w:rsidRPr="00B904F4">
              <w:rPr>
                <w:rStyle w:val="CrossReference"/>
              </w:rPr>
              <w:fldChar w:fldCharType="begin"/>
            </w:r>
            <w:r w:rsidR="00B904F4" w:rsidRPr="00B904F4">
              <w:rPr>
                <w:rStyle w:val="CrossReference"/>
              </w:rPr>
              <w:instrText xml:space="preserve"> REF _Ref391282697 \* MERGEFORMAT \h</w:instrText>
            </w:r>
            <w:r w:rsidR="001314EA" w:rsidRPr="00B904F4">
              <w:rPr>
                <w:rStyle w:val="CrossReference"/>
              </w:rPr>
            </w:r>
            <w:r w:rsidR="001314EA" w:rsidRPr="00B904F4">
              <w:rPr>
                <w:rStyle w:val="CrossReference"/>
              </w:rPr>
              <w:fldChar w:fldCharType="separate"/>
            </w:r>
            <w:r w:rsidR="0051068F" w:rsidRPr="00311FC1">
              <w:rPr>
                <w:rStyle w:val="CrossReference"/>
              </w:rPr>
              <w:t>Figure 8</w:t>
            </w:r>
            <w:r w:rsidR="001314EA" w:rsidRPr="00B904F4">
              <w:rPr>
                <w:rStyle w:val="CrossReference"/>
              </w:rPr>
              <w:fldChar w:fldCharType="end"/>
            </w:r>
            <w:r w:rsidR="001314EA">
              <w:t>).</w:t>
            </w:r>
          </w:p>
          <w:p w:rsidR="00FE4D15" w:rsidRPr="00865799" w:rsidRDefault="001314EA" w:rsidP="00E9044B">
            <w:pPr>
              <w:pStyle w:val="ListNumber"/>
            </w:pPr>
            <w:r>
              <w:t>Review the preview for accuracy, and then click [</w:t>
            </w:r>
            <w:r w:rsidRPr="001314EA">
              <w:rPr>
                <w:rStyle w:val="Strong"/>
              </w:rPr>
              <w:t>Save as New Publication</w:t>
            </w:r>
            <w:r>
              <w:t>].</w:t>
            </w:r>
            <w:r w:rsidR="00F70E34">
              <w:t xml:space="preserve"> Core Standards saves the </w:t>
            </w:r>
            <w:r w:rsidR="005347AA">
              <w:t>publication</w:t>
            </w:r>
            <w:r w:rsidR="00F70E34">
              <w:t>, and</w:t>
            </w:r>
            <w:r w:rsidR="00EA49E1">
              <w:t xml:space="preserve"> makes it </w:t>
            </w:r>
            <w:r w:rsidR="00F70E34">
              <w:t>available in Test Authoring System.</w:t>
            </w:r>
          </w:p>
        </w:tc>
      </w:tr>
    </w:tbl>
    <w:p w:rsidR="00753CCB" w:rsidRDefault="00753CCB" w:rsidP="006430D0">
      <w:pPr>
        <w:keepNext/>
      </w:pPr>
    </w:p>
    <w:p w:rsidR="0036543F" w:rsidRDefault="003C15B0" w:rsidP="00074E6E">
      <w:r>
        <w:t>Core Standards assigns a</w:t>
      </w:r>
      <w:r w:rsidR="00CE7CA1">
        <w:t xml:space="preserve">n ID to the publication, and this ID appears in </w:t>
      </w:r>
      <w:r w:rsidR="00041E25">
        <w:t>Test Authoring System</w:t>
      </w:r>
      <w:r w:rsidR="00CE7CA1">
        <w:t xml:space="preserve">. </w:t>
      </w:r>
      <w:r w:rsidR="00F94A14">
        <w:t xml:space="preserve">For information about how Core Standards determines the publication ID, see </w:t>
      </w:r>
      <w:r w:rsidR="003E0584" w:rsidRPr="00B904F4">
        <w:rPr>
          <w:rStyle w:val="CrossReference"/>
        </w:rPr>
        <w:fldChar w:fldCharType="begin"/>
      </w:r>
      <w:r w:rsidR="00B904F4" w:rsidRPr="00B904F4">
        <w:rPr>
          <w:rStyle w:val="CrossReference"/>
        </w:rPr>
        <w:instrText xml:space="preserve"> REF _Ref391283717 \* MERGEFORMAT \h \r</w:instrText>
      </w:r>
      <w:r w:rsidR="003E0584" w:rsidRPr="00B904F4">
        <w:rPr>
          <w:rStyle w:val="CrossReference"/>
        </w:rPr>
      </w:r>
      <w:r w:rsidR="003E0584" w:rsidRPr="00B904F4">
        <w:rPr>
          <w:rStyle w:val="CrossReference"/>
        </w:rPr>
        <w:fldChar w:fldCharType="separate"/>
      </w:r>
      <w:r w:rsidR="0051068F">
        <w:rPr>
          <w:rStyle w:val="CrossReference"/>
        </w:rPr>
        <w:t>Appendix C</w:t>
      </w:r>
      <w:r w:rsidR="003E0584" w:rsidRPr="00B904F4">
        <w:rPr>
          <w:rStyle w:val="CrossReference"/>
        </w:rPr>
        <w:fldChar w:fldCharType="end"/>
      </w:r>
      <w:r w:rsidR="003E0584">
        <w:t xml:space="preserve">, </w:t>
      </w:r>
      <w:r w:rsidR="003E0584" w:rsidRPr="00B904F4">
        <w:rPr>
          <w:rStyle w:val="CrossReference"/>
        </w:rPr>
        <w:fldChar w:fldCharType="begin"/>
      </w:r>
      <w:r w:rsidR="00B904F4" w:rsidRPr="00B904F4">
        <w:rPr>
          <w:rStyle w:val="CrossReference"/>
        </w:rPr>
        <w:instrText xml:space="preserve"> REF _Ref391283717 \* MERGEFORMAT \h</w:instrText>
      </w:r>
      <w:r w:rsidR="003E0584" w:rsidRPr="00B904F4">
        <w:rPr>
          <w:rStyle w:val="CrossReference"/>
        </w:rPr>
      </w:r>
      <w:r w:rsidR="003E0584" w:rsidRPr="00B904F4">
        <w:rPr>
          <w:rStyle w:val="CrossReference"/>
        </w:rPr>
        <w:fldChar w:fldCharType="separate"/>
      </w:r>
      <w:r w:rsidR="0051068F" w:rsidRPr="00311FC1">
        <w:rPr>
          <w:rStyle w:val="CrossReference"/>
        </w:rPr>
        <w:t>How Core Standards Generates Publication Numbers</w:t>
      </w:r>
      <w:r w:rsidR="003E0584" w:rsidRPr="00B904F4">
        <w:rPr>
          <w:rStyle w:val="CrossReference"/>
        </w:rPr>
        <w:fldChar w:fldCharType="end"/>
      </w:r>
      <w:r w:rsidR="00F94A14">
        <w:t>.</w:t>
      </w:r>
    </w:p>
    <w:p w:rsidR="006D68D4" w:rsidRDefault="006D68D4" w:rsidP="00074E6E"/>
    <w:tbl>
      <w:tblPr>
        <w:tblStyle w:val="TableNote"/>
        <w:tblW w:w="0" w:type="auto"/>
        <w:tblLayout w:type="fixed"/>
        <w:tblLook w:val="04A0" w:firstRow="1" w:lastRow="0" w:firstColumn="1" w:lastColumn="0" w:noHBand="0" w:noVBand="1"/>
      </w:tblPr>
      <w:tblGrid>
        <w:gridCol w:w="720"/>
        <w:gridCol w:w="8640"/>
      </w:tblGrid>
      <w:tr w:rsidR="006D68D4" w:rsidRPr="009C2E3E" w:rsidTr="00C8194D">
        <w:tc>
          <w:tcPr>
            <w:tcW w:w="720" w:type="dxa"/>
          </w:tcPr>
          <w:p w:rsidR="006D68D4" w:rsidRDefault="006D68D4" w:rsidP="00C8194D">
            <w:pPr>
              <w:pStyle w:val="NoteIcon"/>
              <w:keepNext/>
            </w:pPr>
            <w:r>
              <w:drawing>
                <wp:inline distT="0" distB="0" distL="0" distR="0" wp14:anchorId="0EDD8536" wp14:editId="634C1233">
                  <wp:extent cx="205074" cy="27432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5074" cy="274320"/>
                          </a:xfrm>
                          <a:prstGeom prst="rect">
                            <a:avLst/>
                          </a:prstGeom>
                        </pic:spPr>
                      </pic:pic>
                    </a:graphicData>
                  </a:graphic>
                </wp:inline>
              </w:drawing>
            </w:r>
          </w:p>
        </w:tc>
        <w:tc>
          <w:tcPr>
            <w:tcW w:w="8640" w:type="dxa"/>
          </w:tcPr>
          <w:p w:rsidR="006D68D4" w:rsidRPr="009C2E3E" w:rsidRDefault="006D68D4" w:rsidP="006D68D4">
            <w:pPr>
              <w:pStyle w:val="NoteText"/>
              <w:keepNext/>
            </w:pPr>
            <w:r>
              <w:rPr>
                <w:rStyle w:val="Strong"/>
              </w:rPr>
              <w:t>Note:</w:t>
            </w:r>
            <w:r>
              <w:t xml:space="preserve"> Once you create a new publication, you cannot modify it. However, you can create a new version of a publication, with the Version column incremented by one. </w:t>
            </w:r>
            <w:r w:rsidRPr="006D68D4">
              <w:t xml:space="preserve">For example, if the current version is 2, </w:t>
            </w:r>
            <w:r>
              <w:t>the new version is</w:t>
            </w:r>
            <w:r w:rsidRPr="006D68D4">
              <w:t xml:space="preserve"> 3.</w:t>
            </w:r>
          </w:p>
        </w:tc>
      </w:tr>
    </w:tbl>
    <w:p w:rsidR="006D68D4" w:rsidRDefault="006D68D4" w:rsidP="00074E6E"/>
    <w:p w:rsidR="004B4E28" w:rsidRDefault="004B4E28" w:rsidP="003740BC">
      <w:pPr>
        <w:pStyle w:val="Appendix1"/>
      </w:pPr>
      <w:bookmarkStart w:id="67" w:name="_Appendix_B._Resolving"/>
      <w:bookmarkStart w:id="68" w:name="_Appendix_B:_Opening"/>
      <w:bookmarkStart w:id="69" w:name="_Toc335300723"/>
      <w:bookmarkStart w:id="70" w:name="_Toc336261689"/>
      <w:bookmarkStart w:id="71" w:name="_Toc345239415"/>
      <w:bookmarkStart w:id="72" w:name="_Ref389477450"/>
      <w:bookmarkStart w:id="73" w:name="_Ref389477454"/>
      <w:bookmarkStart w:id="74" w:name="_Toc399403435"/>
      <w:bookmarkEnd w:id="67"/>
      <w:bookmarkEnd w:id="68"/>
      <w:r>
        <w:t>Common Errors with File Uploads</w:t>
      </w:r>
      <w:bookmarkEnd w:id="69"/>
      <w:bookmarkEnd w:id="70"/>
      <w:bookmarkEnd w:id="71"/>
      <w:bookmarkEnd w:id="72"/>
      <w:bookmarkEnd w:id="73"/>
      <w:bookmarkEnd w:id="74"/>
    </w:p>
    <w:p w:rsidR="00C4055C" w:rsidRPr="00972815" w:rsidRDefault="00C4055C" w:rsidP="00C4055C">
      <w:r w:rsidRPr="00972815">
        <w:t>When processing an upload file, Core Standards generates error messages at the file level (if it cannot process the entire file) or at the record level (if it cannot process individual records). The following sections describe the error messages and how to address them.</w:t>
      </w:r>
    </w:p>
    <w:p w:rsidR="00C4055C" w:rsidRPr="00972815" w:rsidRDefault="00C4055C" w:rsidP="00C4055C">
      <w:pPr>
        <w:pStyle w:val="Heading2"/>
      </w:pPr>
      <w:bookmarkStart w:id="75" w:name="_Toc399403436"/>
      <w:r w:rsidRPr="00972815">
        <w:t>Missing required sheet &lt;name&gt; in file</w:t>
      </w:r>
      <w:bookmarkEnd w:id="75"/>
    </w:p>
    <w:p w:rsidR="00C4055C" w:rsidRPr="00972815" w:rsidRDefault="00C4055C" w:rsidP="00C4055C">
      <w:r w:rsidRPr="00972815">
        <w:rPr>
          <w:rStyle w:val="Strong"/>
        </w:rPr>
        <w:t>Cause</w:t>
      </w:r>
      <w:r w:rsidR="00293E1F">
        <w:rPr>
          <w:rStyle w:val="Strong"/>
        </w:rPr>
        <w:t>:</w:t>
      </w:r>
      <w:r w:rsidRPr="00972815">
        <w:t xml:space="preserve"> This error occurs if your file is missing one of the required sheets: Publication, Categories, Standards, </w:t>
      </w:r>
      <w:r w:rsidR="0088776F">
        <w:t>Some Other Category of Knowledge (</w:t>
      </w:r>
      <w:r w:rsidRPr="00972815">
        <w:t>SOCK</w:t>
      </w:r>
      <w:r w:rsidR="0088776F">
        <w:t>)</w:t>
      </w:r>
      <w:r w:rsidRPr="00972815">
        <w:t xml:space="preserve">, or Benchmark Grades. This error also occurs </w:t>
      </w:r>
      <w:r w:rsidR="00D44394">
        <w:t>if</w:t>
      </w:r>
      <w:r w:rsidR="00D44394" w:rsidRPr="00972815">
        <w:t xml:space="preserve"> </w:t>
      </w:r>
      <w:r w:rsidRPr="00972815">
        <w:t>one of the sheet</w:t>
      </w:r>
      <w:r w:rsidR="001C1187" w:rsidRPr="00972815">
        <w:t xml:space="preserve"> name</w:t>
      </w:r>
      <w:r w:rsidRPr="00972815">
        <w:t>s is misspelled.</w:t>
      </w:r>
    </w:p>
    <w:p w:rsidR="00C4055C" w:rsidRPr="00972815" w:rsidRDefault="00C4055C" w:rsidP="00C4055C">
      <w:r w:rsidRPr="00972815">
        <w:rPr>
          <w:rStyle w:val="Strong"/>
        </w:rPr>
        <w:t>Impact</w:t>
      </w:r>
      <w:r w:rsidR="00293E1F">
        <w:rPr>
          <w:rStyle w:val="Strong"/>
        </w:rPr>
        <w:t>:</w:t>
      </w:r>
      <w:r w:rsidRPr="00972815">
        <w:t xml:space="preserve"> When this error occurs, Core Standards imports none of the records. You must resubmit the entire file.</w:t>
      </w:r>
    </w:p>
    <w:p w:rsidR="00C4055C" w:rsidRPr="00972815" w:rsidRDefault="00C4055C" w:rsidP="00C4055C">
      <w:r w:rsidRPr="00972815">
        <w:rPr>
          <w:rStyle w:val="Strong"/>
        </w:rPr>
        <w:t>Resolution</w:t>
      </w:r>
      <w:r w:rsidR="00293E1F">
        <w:rPr>
          <w:rStyle w:val="Strong"/>
        </w:rPr>
        <w:t>:</w:t>
      </w:r>
      <w:r w:rsidRPr="00972815">
        <w:t xml:space="preserve"> Repair the file, ideally by taking a new sample and pasting your existing data into the sample. For </w:t>
      </w:r>
      <w:r w:rsidR="005347AA" w:rsidRPr="00972815">
        <w:t>information</w:t>
      </w:r>
      <w:r w:rsidRPr="00972815">
        <w:t xml:space="preserve"> about taking a new sample, see the section</w:t>
      </w:r>
      <w:r w:rsidR="00226B34" w:rsidRPr="00972815">
        <w:t xml:space="preserve"> </w:t>
      </w:r>
      <w:r w:rsidR="00226B34" w:rsidRPr="00972815">
        <w:rPr>
          <w:rStyle w:val="CrossReference"/>
        </w:rPr>
        <w:fldChar w:fldCharType="begin"/>
      </w:r>
      <w:r w:rsidR="00B904F4" w:rsidRPr="00972815">
        <w:rPr>
          <w:rStyle w:val="CrossReference"/>
        </w:rPr>
        <w:instrText xml:space="preserve"> REF _Ref391302347 \* MERGEFORMAT \h</w:instrText>
      </w:r>
      <w:r w:rsidR="00226B34" w:rsidRPr="00972815">
        <w:rPr>
          <w:rStyle w:val="CrossReference"/>
        </w:rPr>
      </w:r>
      <w:r w:rsidR="00226B34" w:rsidRPr="00972815">
        <w:rPr>
          <w:rStyle w:val="CrossReference"/>
        </w:rPr>
        <w:fldChar w:fldCharType="separate"/>
      </w:r>
      <w:r w:rsidR="0051068F" w:rsidRPr="00311FC1">
        <w:rPr>
          <w:rStyle w:val="CrossReference"/>
        </w:rPr>
        <w:t>Viewing and Downloading a Publication</w:t>
      </w:r>
      <w:r w:rsidR="00226B34" w:rsidRPr="00972815">
        <w:rPr>
          <w:rStyle w:val="CrossReference"/>
        </w:rPr>
        <w:fldChar w:fldCharType="end"/>
      </w:r>
      <w:r w:rsidRPr="00972815">
        <w:t>.</w:t>
      </w:r>
      <w:r w:rsidR="005B0128" w:rsidRPr="00972815">
        <w:t xml:space="preserve"> </w:t>
      </w:r>
    </w:p>
    <w:p w:rsidR="005A4E25" w:rsidRPr="00972815" w:rsidRDefault="005A4E25" w:rsidP="00C4055C"/>
    <w:p w:rsidR="005A4E25" w:rsidRPr="00972815" w:rsidRDefault="005A4E25" w:rsidP="005A4E25">
      <w:pPr>
        <w:pStyle w:val="SectionHeading"/>
      </w:pPr>
      <w:r w:rsidRPr="00972815">
        <w:t>These are some</w:t>
      </w:r>
      <w:r w:rsidR="00972815">
        <w:t xml:space="preserve"> other</w:t>
      </w:r>
      <w:r w:rsidRPr="00972815">
        <w:t xml:space="preserve"> common errors:</w:t>
      </w:r>
    </w:p>
    <w:p w:rsidR="005A4E25" w:rsidRPr="00972815" w:rsidRDefault="005A4E25" w:rsidP="00972815">
      <w:pPr>
        <w:pStyle w:val="ListBullet"/>
      </w:pPr>
      <w:r w:rsidRPr="00972815">
        <w:t>Having blank rows between records</w:t>
      </w:r>
    </w:p>
    <w:p w:rsidR="005A4E25" w:rsidRPr="00972815" w:rsidRDefault="005A4E25" w:rsidP="00972815">
      <w:pPr>
        <w:pStyle w:val="ListBullet"/>
      </w:pPr>
      <w:r w:rsidRPr="00972815">
        <w:t>Inserting invalid characters (refer to appropriate user guide sections for information about accepted formats)</w:t>
      </w:r>
    </w:p>
    <w:p w:rsidR="005A4E25" w:rsidRDefault="005A4E25" w:rsidP="00972815">
      <w:pPr>
        <w:pStyle w:val="ListBullet"/>
      </w:pPr>
      <w:r w:rsidRPr="00972815">
        <w:t xml:space="preserve">Uploading a file that contains </w:t>
      </w:r>
      <w:r w:rsidR="00972815">
        <w:t>a publisher, grade, or subject</w:t>
      </w:r>
      <w:r w:rsidRPr="00972815">
        <w:t xml:space="preserve"> that do</w:t>
      </w:r>
      <w:r w:rsidR="00972815">
        <w:t>es not exist in Core Standards</w:t>
      </w:r>
    </w:p>
    <w:p w:rsidR="00972815" w:rsidRPr="00972815" w:rsidRDefault="00972815" w:rsidP="00972815">
      <w:pPr>
        <w:pStyle w:val="ListBullet"/>
      </w:pPr>
      <w:r>
        <w:t>Uploading a publication version that already exists in Core Standards</w:t>
      </w:r>
    </w:p>
    <w:p w:rsidR="005A4E25" w:rsidRDefault="005A4E25" w:rsidP="005A4E25"/>
    <w:p w:rsidR="005A4E25" w:rsidRDefault="005A4E25" w:rsidP="00C4055C"/>
    <w:p w:rsidR="00FE2FC4" w:rsidRDefault="00FE2FC4" w:rsidP="00FE2FC4">
      <w:pPr>
        <w:pStyle w:val="Appendix1"/>
      </w:pPr>
      <w:bookmarkStart w:id="76" w:name="_Ref391290621"/>
      <w:bookmarkStart w:id="77" w:name="_Toc399403437"/>
      <w:r>
        <w:t>Publication Specifications</w:t>
      </w:r>
      <w:bookmarkEnd w:id="76"/>
      <w:bookmarkEnd w:id="77"/>
    </w:p>
    <w:p w:rsidR="00FE2FC4" w:rsidRDefault="00FE2FC4" w:rsidP="00FE2FC4">
      <w:r>
        <w:t xml:space="preserve">This </w:t>
      </w:r>
      <w:r w:rsidR="006F4A2C">
        <w:t xml:space="preserve">appendix </w:t>
      </w:r>
      <w:r>
        <w:t xml:space="preserve">provides </w:t>
      </w:r>
      <w:r w:rsidR="005A4E25">
        <w:t xml:space="preserve">specifications for </w:t>
      </w:r>
      <w:r w:rsidR="00200D4B">
        <w:t xml:space="preserve">composing a publication in </w:t>
      </w:r>
      <w:r w:rsidR="00F764B3">
        <w:t xml:space="preserve">a </w:t>
      </w:r>
      <w:r w:rsidR="00200D4B">
        <w:t xml:space="preserve">spreadsheet </w:t>
      </w:r>
      <w:r w:rsidR="00F764B3">
        <w:t>file</w:t>
      </w:r>
      <w:r>
        <w:t>.</w:t>
      </w:r>
      <w:r w:rsidR="00325986">
        <w:t xml:space="preserve"> </w:t>
      </w:r>
      <w:r w:rsidR="00084AE6">
        <w:t xml:space="preserve">The appendix </w:t>
      </w:r>
      <w:r w:rsidR="00325986">
        <w:t>include</w:t>
      </w:r>
      <w:r w:rsidR="00084AE6">
        <w:t>s</w:t>
      </w:r>
      <w:r w:rsidR="00325986">
        <w:t xml:space="preserve"> general specifications that apply to files and detailed specifications that apply to each tab inside the file.</w:t>
      </w:r>
      <w:r>
        <w:t xml:space="preserve"> </w:t>
      </w:r>
      <w:r w:rsidR="00761C48">
        <w:t xml:space="preserve">After you complete the publication, you upload it to Core Standards using the procedure described in the </w:t>
      </w:r>
      <w:r w:rsidR="00F30F0F">
        <w:t>section</w:t>
      </w:r>
      <w:r w:rsidR="00761C48">
        <w:t xml:space="preserve"> </w:t>
      </w:r>
      <w:r w:rsidR="00761C48" w:rsidRPr="00B904F4">
        <w:rPr>
          <w:rStyle w:val="CrossReference"/>
        </w:rPr>
        <w:fldChar w:fldCharType="begin"/>
      </w:r>
      <w:r w:rsidR="00B904F4" w:rsidRPr="00B904F4">
        <w:rPr>
          <w:rStyle w:val="CrossReference"/>
        </w:rPr>
        <w:instrText xml:space="preserve"> REF _Ref391281617 \* MERGEFORMAT \h</w:instrText>
      </w:r>
      <w:r w:rsidR="00761C48" w:rsidRPr="00B904F4">
        <w:rPr>
          <w:rStyle w:val="CrossReference"/>
        </w:rPr>
      </w:r>
      <w:r w:rsidR="00761C48" w:rsidRPr="00B904F4">
        <w:rPr>
          <w:rStyle w:val="CrossReference"/>
        </w:rPr>
        <w:fldChar w:fldCharType="separate"/>
      </w:r>
      <w:proofErr w:type="gramStart"/>
      <w:r w:rsidR="0051068F" w:rsidRPr="00311FC1">
        <w:rPr>
          <w:rStyle w:val="CrossReference"/>
        </w:rPr>
        <w:t>Creating</w:t>
      </w:r>
      <w:proofErr w:type="gramEnd"/>
      <w:r w:rsidR="0051068F" w:rsidRPr="00311FC1">
        <w:rPr>
          <w:rStyle w:val="CrossReference"/>
        </w:rPr>
        <w:t xml:space="preserve"> a Publication</w:t>
      </w:r>
      <w:r w:rsidR="00761C48" w:rsidRPr="00B904F4">
        <w:rPr>
          <w:rStyle w:val="CrossReference"/>
        </w:rPr>
        <w:fldChar w:fldCharType="end"/>
      </w:r>
      <w:r>
        <w:t>.</w:t>
      </w:r>
    </w:p>
    <w:p w:rsidR="00031CD7" w:rsidRDefault="00031CD7" w:rsidP="00FE2FC4"/>
    <w:p w:rsidR="00FE2FC4" w:rsidRDefault="00FE2FC4" w:rsidP="006F4A2C">
      <w:pPr>
        <w:pStyle w:val="Heading2"/>
      </w:pPr>
      <w:bookmarkStart w:id="78" w:name="_Toc350875570"/>
      <w:bookmarkStart w:id="79" w:name="_Toc399403438"/>
      <w:r>
        <w:t xml:space="preserve">General </w:t>
      </w:r>
      <w:bookmarkEnd w:id="78"/>
      <w:r w:rsidR="009C26E7">
        <w:t xml:space="preserve">Specifications </w:t>
      </w:r>
      <w:r w:rsidR="007F39AD">
        <w:t xml:space="preserve">for Preparing </w:t>
      </w:r>
      <w:r w:rsidR="009C26E7">
        <w:t>Publications</w:t>
      </w:r>
      <w:bookmarkEnd w:id="79"/>
    </w:p>
    <w:p w:rsidR="003C6726" w:rsidRPr="003C6726" w:rsidRDefault="00325986" w:rsidP="005A2C16">
      <w:pPr>
        <w:pStyle w:val="ListIntroduction"/>
      </w:pPr>
      <w:r>
        <w:t>The following specifications apply to files</w:t>
      </w:r>
      <w:r w:rsidR="003C6726">
        <w:t>.</w:t>
      </w:r>
    </w:p>
    <w:p w:rsidR="00FE2FC4" w:rsidRDefault="00FE2FC4" w:rsidP="006F4A2C">
      <w:pPr>
        <w:pStyle w:val="ListBullet"/>
      </w:pPr>
      <w:r>
        <w:t xml:space="preserve">Use one </w:t>
      </w:r>
      <w:r w:rsidR="006322ED">
        <w:t xml:space="preserve">file </w:t>
      </w:r>
      <w:r>
        <w:t>per publication</w:t>
      </w:r>
      <w:r w:rsidR="00233226">
        <w:t xml:space="preserve">. </w:t>
      </w:r>
      <w:r>
        <w:t xml:space="preserve">If you need to upload both Mathematics and ELA publications, use separate </w:t>
      </w:r>
      <w:r w:rsidR="00906220">
        <w:t xml:space="preserve">files </w:t>
      </w:r>
      <w:r>
        <w:t>for each.</w:t>
      </w:r>
    </w:p>
    <w:p w:rsidR="00FE2FC4" w:rsidRDefault="00FE2FC4" w:rsidP="006F4A2C">
      <w:pPr>
        <w:pStyle w:val="ListBullet"/>
      </w:pPr>
      <w:r>
        <w:t>Don’t modify the names of the spreadsheet tabs and the headings in each tab</w:t>
      </w:r>
      <w:r w:rsidR="00387F94">
        <w:t xml:space="preserve">. </w:t>
      </w:r>
      <w:r>
        <w:t xml:space="preserve">The import procedure depends on the spreadsheet tabs and headings to be spelled exactly as </w:t>
      </w:r>
      <w:r w:rsidR="00277B87">
        <w:t xml:space="preserve">in </w:t>
      </w:r>
      <w:r>
        <w:t>the template.</w:t>
      </w:r>
    </w:p>
    <w:p w:rsidR="00CD74CF" w:rsidRDefault="00FE2FC4" w:rsidP="00CD74CF">
      <w:pPr>
        <w:pStyle w:val="ListBullet"/>
      </w:pPr>
      <w:r>
        <w:t>Provide information that is as close as possible to the published standards</w:t>
      </w:r>
      <w:r w:rsidR="0062571A">
        <w:t xml:space="preserve">. Do not </w:t>
      </w:r>
      <w:r>
        <w:t xml:space="preserve">change the hierarchy, add or delete levels, change standards names, provide grades that aren’t in the standards, or apply any other change that causes the standards to deviate substantially </w:t>
      </w:r>
      <w:r w:rsidR="009E65D7">
        <w:t xml:space="preserve">from that </w:t>
      </w:r>
      <w:r>
        <w:t>published by the governing body.</w:t>
      </w:r>
    </w:p>
    <w:p w:rsidR="00CC7224" w:rsidRDefault="00C82DF8" w:rsidP="00CD74CF">
      <w:pPr>
        <w:pStyle w:val="ListBullet"/>
      </w:pPr>
      <w:r>
        <w:t xml:space="preserve">Erase </w:t>
      </w:r>
      <w:r w:rsidR="00CC7224">
        <w:t>leading or trailing blanks around values.</w:t>
      </w:r>
    </w:p>
    <w:p w:rsidR="00FE2FC4" w:rsidRDefault="00D63047" w:rsidP="00031CD7">
      <w:pPr>
        <w:pStyle w:val="Heading2"/>
        <w:pageBreakBefore/>
      </w:pPr>
      <w:bookmarkStart w:id="80" w:name="_Toc350875571"/>
      <w:bookmarkStart w:id="81" w:name="_Ref391357947"/>
      <w:bookmarkStart w:id="82" w:name="_Ref391364752"/>
      <w:bookmarkStart w:id="83" w:name="_Toc399403439"/>
      <w:r>
        <w:t xml:space="preserve">Data Entry Specifications by </w:t>
      </w:r>
      <w:r w:rsidR="00FE2FC4">
        <w:t>Workbook Tab</w:t>
      </w:r>
      <w:bookmarkEnd w:id="80"/>
      <w:bookmarkEnd w:id="81"/>
      <w:bookmarkEnd w:id="82"/>
      <w:bookmarkEnd w:id="83"/>
    </w:p>
    <w:p w:rsidR="007F3B67" w:rsidRPr="007F3B67" w:rsidRDefault="007F3B67" w:rsidP="007F3B67">
      <w:pPr>
        <w:keepNext/>
      </w:pPr>
      <w:r>
        <w:t xml:space="preserve">This section provides detailed </w:t>
      </w:r>
      <w:r w:rsidR="005347AA">
        <w:t>instructions</w:t>
      </w:r>
      <w:r>
        <w:t xml:space="preserve"> for entering data in each of the </w:t>
      </w:r>
      <w:r w:rsidR="005347AA">
        <w:t>workbook</w:t>
      </w:r>
      <w:r>
        <w:t xml:space="preserve"> tabs.</w:t>
      </w:r>
    </w:p>
    <w:p w:rsidR="00FE2FC4" w:rsidRDefault="00FE2FC4" w:rsidP="006F4A2C">
      <w:pPr>
        <w:pStyle w:val="Heading3"/>
      </w:pPr>
      <w:bookmarkStart w:id="84" w:name="_Toc350875572"/>
      <w:bookmarkStart w:id="85" w:name="_Ref391305845"/>
      <w:bookmarkStart w:id="86" w:name="_Toc399403440"/>
      <w:r>
        <w:t xml:space="preserve">Publication </w:t>
      </w:r>
      <w:r w:rsidR="006F4A2C">
        <w:t>t</w:t>
      </w:r>
      <w:r>
        <w:t>ab</w:t>
      </w:r>
      <w:bookmarkEnd w:id="84"/>
      <w:bookmarkEnd w:id="85"/>
      <w:bookmarkEnd w:id="86"/>
    </w:p>
    <w:p w:rsidR="00FE2FC4" w:rsidRDefault="00FE2FC4" w:rsidP="00CA756E">
      <w:pPr>
        <w:keepNext/>
      </w:pPr>
      <w:r>
        <w:t xml:space="preserve">The Publication tab identifies the publication. There is only one publication per template, so this </w:t>
      </w:r>
      <w:r w:rsidR="006B1A4E">
        <w:t xml:space="preserve">tab </w:t>
      </w:r>
      <w:r>
        <w:t>contain</w:t>
      </w:r>
      <w:r w:rsidR="006B1A4E">
        <w:t>s</w:t>
      </w:r>
      <w:r>
        <w:t xml:space="preserve"> only one row in addition to the header row. </w:t>
      </w:r>
      <w:r w:rsidR="00636F76" w:rsidRPr="00B904F4">
        <w:rPr>
          <w:rStyle w:val="CrossReference"/>
        </w:rPr>
        <w:fldChar w:fldCharType="begin"/>
      </w:r>
      <w:r w:rsidR="00B904F4" w:rsidRPr="00B904F4">
        <w:rPr>
          <w:rStyle w:val="CrossReference"/>
        </w:rPr>
        <w:instrText xml:space="preserve"> REF _Ref391291254 \* MERGEFORMAT \h</w:instrText>
      </w:r>
      <w:r w:rsidR="00636F76" w:rsidRPr="00B904F4">
        <w:rPr>
          <w:rStyle w:val="CrossReference"/>
        </w:rPr>
      </w:r>
      <w:r w:rsidR="00636F76" w:rsidRPr="00B904F4">
        <w:rPr>
          <w:rStyle w:val="CrossReference"/>
        </w:rPr>
        <w:fldChar w:fldCharType="separate"/>
      </w:r>
      <w:r w:rsidR="0051068F" w:rsidRPr="00311FC1">
        <w:rPr>
          <w:rStyle w:val="CrossReference"/>
        </w:rPr>
        <w:t>Table 2</w:t>
      </w:r>
      <w:r w:rsidR="00636F76" w:rsidRPr="00B904F4">
        <w:rPr>
          <w:rStyle w:val="CrossReference"/>
        </w:rPr>
        <w:fldChar w:fldCharType="end"/>
      </w:r>
      <w:r w:rsidR="00636F76">
        <w:t xml:space="preserve"> </w:t>
      </w:r>
      <w:r>
        <w:t>shows the column headings and guidelines for input.</w:t>
      </w:r>
    </w:p>
    <w:p w:rsidR="00636F76" w:rsidRDefault="00636F76" w:rsidP="00636F76">
      <w:pPr>
        <w:pStyle w:val="TableCaption"/>
      </w:pPr>
      <w:bookmarkStart w:id="87" w:name="_Ref391291254"/>
      <w:proofErr w:type="gramStart"/>
      <w:r>
        <w:t>Table </w:t>
      </w:r>
      <w:fldSimple w:instr=" SEQ Table \* ARABIC ">
        <w:r w:rsidR="0051068F">
          <w:rPr>
            <w:noProof/>
          </w:rPr>
          <w:t>2</w:t>
        </w:r>
      </w:fldSimple>
      <w:bookmarkEnd w:id="87"/>
      <w:r>
        <w:t>.</w:t>
      </w:r>
      <w:proofErr w:type="gramEnd"/>
      <w:r>
        <w:t xml:space="preserve"> Publication Tab</w:t>
      </w:r>
    </w:p>
    <w:tbl>
      <w:tblPr>
        <w:tblStyle w:val="TableGrid"/>
        <w:tblW w:w="0" w:type="auto"/>
        <w:tblLayout w:type="fixed"/>
        <w:tblLook w:val="04A0" w:firstRow="1" w:lastRow="0" w:firstColumn="1" w:lastColumn="0" w:noHBand="0" w:noVBand="1"/>
      </w:tblPr>
      <w:tblGrid>
        <w:gridCol w:w="2304"/>
        <w:gridCol w:w="3888"/>
        <w:gridCol w:w="3168"/>
      </w:tblGrid>
      <w:tr w:rsidR="00FE2FC4" w:rsidRPr="006E58F3" w:rsidTr="006C3471">
        <w:trPr>
          <w:cnfStyle w:val="100000000000" w:firstRow="1" w:lastRow="0" w:firstColumn="0" w:lastColumn="0" w:oddVBand="0" w:evenVBand="0" w:oddHBand="0" w:evenHBand="0" w:firstRowFirstColumn="0" w:firstRowLastColumn="0" w:lastRowFirstColumn="0" w:lastRowLastColumn="0"/>
          <w:tblHeader/>
        </w:trPr>
        <w:tc>
          <w:tcPr>
            <w:tcW w:w="2304" w:type="dxa"/>
          </w:tcPr>
          <w:p w:rsidR="00FE2FC4" w:rsidRPr="00AC5791" w:rsidRDefault="00FE2FC4" w:rsidP="007F3B67">
            <w:pPr>
              <w:pStyle w:val="TableHeader"/>
            </w:pPr>
            <w:r w:rsidRPr="00AC5791">
              <w:t>Column Heading</w:t>
            </w:r>
          </w:p>
        </w:tc>
        <w:tc>
          <w:tcPr>
            <w:tcW w:w="3888" w:type="dxa"/>
          </w:tcPr>
          <w:p w:rsidR="00FE2FC4" w:rsidRPr="00AC5791" w:rsidRDefault="00FE2FC4" w:rsidP="007F3B67">
            <w:pPr>
              <w:pStyle w:val="TableHeader"/>
            </w:pPr>
            <w:r w:rsidRPr="00AC5791">
              <w:t>Input Guidelines</w:t>
            </w:r>
          </w:p>
        </w:tc>
        <w:tc>
          <w:tcPr>
            <w:tcW w:w="3168" w:type="dxa"/>
          </w:tcPr>
          <w:p w:rsidR="00FE2FC4" w:rsidRPr="00AC5791" w:rsidRDefault="00FE2FC4" w:rsidP="007F3B67">
            <w:pPr>
              <w:pStyle w:val="TableHeader"/>
            </w:pPr>
            <w:r w:rsidRPr="00AC5791">
              <w:t>Example</w:t>
            </w:r>
          </w:p>
        </w:tc>
      </w:tr>
      <w:tr w:rsidR="00FE2FC4" w:rsidTr="006C3471">
        <w:tc>
          <w:tcPr>
            <w:tcW w:w="2304" w:type="dxa"/>
          </w:tcPr>
          <w:p w:rsidR="00FE2FC4" w:rsidRPr="004B511F" w:rsidRDefault="00FE2FC4" w:rsidP="00E50468">
            <w:pPr>
              <w:pStyle w:val="TableText"/>
              <w:keepNext/>
            </w:pPr>
            <w:r w:rsidRPr="004B511F">
              <w:t>PublisherName</w:t>
            </w:r>
            <w:r w:rsidRPr="00863E17">
              <w:rPr>
                <w:rStyle w:val="FootnoteReference"/>
              </w:rPr>
              <w:t>1</w:t>
            </w:r>
          </w:p>
        </w:tc>
        <w:tc>
          <w:tcPr>
            <w:tcW w:w="3888" w:type="dxa"/>
          </w:tcPr>
          <w:p w:rsidR="00FE2FC4" w:rsidRPr="00AC5791" w:rsidRDefault="00E713C4" w:rsidP="00F663D1">
            <w:pPr>
              <w:pStyle w:val="TableText"/>
              <w:keepNext/>
            </w:pPr>
            <w:r>
              <w:t xml:space="preserve">The publisher’s name, </w:t>
            </w:r>
            <w:r w:rsidR="00FE2FC4" w:rsidRPr="00AC5791">
              <w:t xml:space="preserve">typically the </w:t>
            </w:r>
            <w:r>
              <w:t xml:space="preserve">client’s </w:t>
            </w:r>
            <w:r w:rsidR="00FE2FC4" w:rsidRPr="00AC5791">
              <w:t>name</w:t>
            </w:r>
          </w:p>
        </w:tc>
        <w:tc>
          <w:tcPr>
            <w:tcW w:w="3168" w:type="dxa"/>
          </w:tcPr>
          <w:p w:rsidR="00FE2FC4" w:rsidRPr="00AC5791" w:rsidRDefault="00FE2FC4" w:rsidP="00E50468">
            <w:pPr>
              <w:pStyle w:val="TableText"/>
              <w:keepNext/>
            </w:pPr>
            <w:r w:rsidRPr="00AC5791">
              <w:t>Minnesota</w:t>
            </w:r>
          </w:p>
        </w:tc>
      </w:tr>
      <w:tr w:rsidR="00FE2FC4" w:rsidTr="006C3471">
        <w:tc>
          <w:tcPr>
            <w:tcW w:w="2304" w:type="dxa"/>
          </w:tcPr>
          <w:p w:rsidR="00FE2FC4" w:rsidRPr="004B511F" w:rsidRDefault="00FE2FC4" w:rsidP="00E50468">
            <w:pPr>
              <w:pStyle w:val="TableText"/>
              <w:keepNext/>
            </w:pPr>
            <w:r w:rsidRPr="004B511F">
              <w:t>PublicationDescription</w:t>
            </w:r>
            <w:r w:rsidRPr="00863E17">
              <w:rPr>
                <w:rStyle w:val="FootnoteReference"/>
              </w:rPr>
              <w:t>1</w:t>
            </w:r>
          </w:p>
        </w:tc>
        <w:tc>
          <w:tcPr>
            <w:tcW w:w="3888" w:type="dxa"/>
          </w:tcPr>
          <w:p w:rsidR="00FE2FC4" w:rsidRPr="00AC5791" w:rsidRDefault="00FE2FC4" w:rsidP="00F663D1">
            <w:pPr>
              <w:pStyle w:val="TableText"/>
              <w:keepNext/>
            </w:pPr>
            <w:r w:rsidRPr="00AC5791">
              <w:t>A string that fully describes the publication</w:t>
            </w:r>
          </w:p>
        </w:tc>
        <w:tc>
          <w:tcPr>
            <w:tcW w:w="3168" w:type="dxa"/>
          </w:tcPr>
          <w:p w:rsidR="00FE2FC4" w:rsidRPr="00AC5791" w:rsidRDefault="00FE2FC4" w:rsidP="00F663D1">
            <w:pPr>
              <w:pStyle w:val="TableText"/>
              <w:keepNext/>
            </w:pPr>
            <w:r w:rsidRPr="00AC5791">
              <w:t>2003 Minnesota Academic Standards Language Arts K</w:t>
            </w:r>
            <w:r w:rsidR="00F663D1">
              <w:t>–</w:t>
            </w:r>
            <w:r w:rsidRPr="00AC5791">
              <w:t>12</w:t>
            </w:r>
          </w:p>
        </w:tc>
      </w:tr>
      <w:tr w:rsidR="00FE2FC4" w:rsidTr="006C3471">
        <w:tc>
          <w:tcPr>
            <w:tcW w:w="2304" w:type="dxa"/>
          </w:tcPr>
          <w:p w:rsidR="00FE2FC4" w:rsidRPr="004B511F" w:rsidRDefault="00FE2FC4" w:rsidP="003A5F0D">
            <w:pPr>
              <w:pStyle w:val="TableText"/>
              <w:keepNext/>
            </w:pPr>
            <w:r w:rsidRPr="004B511F">
              <w:t>Subject</w:t>
            </w:r>
            <w:r w:rsidRPr="00863E17">
              <w:rPr>
                <w:rStyle w:val="FootnoteReference"/>
              </w:rPr>
              <w:t>1</w:t>
            </w:r>
          </w:p>
        </w:tc>
        <w:tc>
          <w:tcPr>
            <w:tcW w:w="3888" w:type="dxa"/>
          </w:tcPr>
          <w:p w:rsidR="00FE2FC4" w:rsidRPr="00AC5791" w:rsidRDefault="00FE2FC4" w:rsidP="00F663D1">
            <w:pPr>
              <w:pStyle w:val="TableText"/>
              <w:keepNext/>
            </w:pPr>
            <w:r>
              <w:t>The subject that this publication applies to as published by the client</w:t>
            </w:r>
          </w:p>
        </w:tc>
        <w:tc>
          <w:tcPr>
            <w:tcW w:w="3168" w:type="dxa"/>
          </w:tcPr>
          <w:p w:rsidR="00FE2FC4" w:rsidRPr="00AC5791" w:rsidRDefault="00FE2FC4" w:rsidP="003A5F0D">
            <w:pPr>
              <w:pStyle w:val="TableText"/>
              <w:keepNext/>
            </w:pPr>
            <w:r w:rsidRPr="00AC5791">
              <w:t>English Language Arts</w:t>
            </w:r>
          </w:p>
        </w:tc>
      </w:tr>
      <w:tr w:rsidR="00FE2FC4" w:rsidTr="006C3471">
        <w:tc>
          <w:tcPr>
            <w:tcW w:w="2304" w:type="dxa"/>
          </w:tcPr>
          <w:p w:rsidR="00FE2FC4" w:rsidRPr="004B511F" w:rsidRDefault="00FE2FC4" w:rsidP="00636F76">
            <w:pPr>
              <w:pStyle w:val="TableText"/>
              <w:keepNext/>
            </w:pPr>
            <w:r w:rsidRPr="004B511F">
              <w:t>Version</w:t>
            </w:r>
            <w:r w:rsidRPr="00863E17">
              <w:rPr>
                <w:rStyle w:val="FootnoteReference"/>
              </w:rPr>
              <w:t>1</w:t>
            </w:r>
          </w:p>
        </w:tc>
        <w:tc>
          <w:tcPr>
            <w:tcW w:w="3888" w:type="dxa"/>
          </w:tcPr>
          <w:p w:rsidR="00FE2FC4" w:rsidRPr="00AC5791" w:rsidRDefault="00FE2FC4" w:rsidP="00F663D1">
            <w:pPr>
              <w:pStyle w:val="TableText"/>
              <w:keepNext/>
            </w:pPr>
            <w:r>
              <w:t>The version number of this publication</w:t>
            </w:r>
          </w:p>
        </w:tc>
        <w:tc>
          <w:tcPr>
            <w:tcW w:w="3168" w:type="dxa"/>
          </w:tcPr>
          <w:p w:rsidR="00FE2FC4" w:rsidRPr="00AC5791" w:rsidRDefault="00FE2FC4" w:rsidP="00636F76">
            <w:pPr>
              <w:pStyle w:val="TableText"/>
              <w:keepNext/>
            </w:pPr>
            <w:r>
              <w:t>1</w:t>
            </w:r>
          </w:p>
        </w:tc>
      </w:tr>
    </w:tbl>
    <w:p w:rsidR="0020672F" w:rsidRDefault="0020672F" w:rsidP="00636F76">
      <w:pPr>
        <w:pStyle w:val="TableFootnote"/>
        <w:keepNext/>
      </w:pPr>
      <w:r w:rsidRPr="0020672F">
        <w:rPr>
          <w:rStyle w:val="FootnoteReference"/>
        </w:rPr>
        <w:t>1</w:t>
      </w:r>
      <w:r>
        <w:t xml:space="preserve"> </w:t>
      </w:r>
      <w:proofErr w:type="gramStart"/>
      <w:r w:rsidR="008C3D98">
        <w:t>Required field.</w:t>
      </w:r>
      <w:proofErr w:type="gramEnd"/>
    </w:p>
    <w:p w:rsidR="00D51DB9" w:rsidRDefault="00D51DB9" w:rsidP="00FE2FC4">
      <w:r>
        <w:t xml:space="preserve">The value you use for </w:t>
      </w:r>
      <w:proofErr w:type="spellStart"/>
      <w:r>
        <w:t>PublisherName</w:t>
      </w:r>
      <w:proofErr w:type="spellEnd"/>
      <w:r>
        <w:t xml:space="preserve"> must be identical to </w:t>
      </w:r>
      <w:r w:rsidR="00C77D1D">
        <w:t xml:space="preserve">one of those in the </w:t>
      </w:r>
      <w:r w:rsidR="00C77D1D" w:rsidRPr="00C77D1D">
        <w:rPr>
          <w:rStyle w:val="IntenseEmphasis"/>
        </w:rPr>
        <w:t>Publisher</w:t>
      </w:r>
      <w:r w:rsidR="00C77D1D">
        <w:t xml:space="preserve"> screen (see </w:t>
      </w:r>
      <w:r w:rsidR="00C77D1D" w:rsidRPr="00B904F4">
        <w:rPr>
          <w:rStyle w:val="CrossReference"/>
        </w:rPr>
        <w:fldChar w:fldCharType="begin"/>
      </w:r>
      <w:r w:rsidR="00B904F4" w:rsidRPr="00B904F4">
        <w:rPr>
          <w:rStyle w:val="CrossReference"/>
        </w:rPr>
        <w:instrText xml:space="preserve"> REF _Ref390932310 \* MERGEFORMAT \h</w:instrText>
      </w:r>
      <w:r w:rsidR="00C77D1D" w:rsidRPr="00B904F4">
        <w:rPr>
          <w:rStyle w:val="CrossReference"/>
        </w:rPr>
      </w:r>
      <w:r w:rsidR="00C77D1D" w:rsidRPr="00B904F4">
        <w:rPr>
          <w:rStyle w:val="CrossReference"/>
        </w:rPr>
        <w:fldChar w:fldCharType="separate"/>
      </w:r>
      <w:r w:rsidR="0051068F" w:rsidRPr="00311FC1">
        <w:rPr>
          <w:rStyle w:val="CrossReference"/>
        </w:rPr>
        <w:t>Figure 4</w:t>
      </w:r>
      <w:r w:rsidR="00C77D1D" w:rsidRPr="00B904F4">
        <w:rPr>
          <w:rStyle w:val="CrossReference"/>
        </w:rPr>
        <w:fldChar w:fldCharType="end"/>
      </w:r>
      <w:r w:rsidR="00C77D1D">
        <w:t xml:space="preserve">). If you need to add a </w:t>
      </w:r>
      <w:r w:rsidR="00B86786">
        <w:t>new publisher for a publication,</w:t>
      </w:r>
      <w:r w:rsidR="00C77D1D">
        <w:t xml:space="preserve"> follow the procedure in the </w:t>
      </w:r>
      <w:r w:rsidR="00F30F0F">
        <w:t>section</w:t>
      </w:r>
      <w:r w:rsidR="00C77D1D">
        <w:t xml:space="preserve"> </w:t>
      </w:r>
      <w:r w:rsidR="00C77D1D" w:rsidRPr="00B904F4">
        <w:rPr>
          <w:rStyle w:val="CrossReference"/>
        </w:rPr>
        <w:fldChar w:fldCharType="begin"/>
      </w:r>
      <w:r w:rsidR="00B904F4" w:rsidRPr="00B904F4">
        <w:rPr>
          <w:rStyle w:val="CrossReference"/>
        </w:rPr>
        <w:instrText xml:space="preserve"> REF _Ref391291507 \* MERGEFORMAT \h</w:instrText>
      </w:r>
      <w:r w:rsidR="00C77D1D" w:rsidRPr="00B904F4">
        <w:rPr>
          <w:rStyle w:val="CrossReference"/>
        </w:rPr>
      </w:r>
      <w:r w:rsidR="00C77D1D" w:rsidRPr="00B904F4">
        <w:rPr>
          <w:rStyle w:val="CrossReference"/>
        </w:rPr>
        <w:fldChar w:fldCharType="separate"/>
      </w:r>
      <w:proofErr w:type="gramStart"/>
      <w:r w:rsidR="0051068F" w:rsidRPr="00311FC1">
        <w:rPr>
          <w:rStyle w:val="CrossReference"/>
        </w:rPr>
        <w:t>Adding</w:t>
      </w:r>
      <w:proofErr w:type="gramEnd"/>
      <w:r w:rsidR="0051068F" w:rsidRPr="00311FC1">
        <w:rPr>
          <w:rStyle w:val="CrossReference"/>
        </w:rPr>
        <w:t xml:space="preserve"> publishers</w:t>
      </w:r>
      <w:r w:rsidR="00C77D1D" w:rsidRPr="00B904F4">
        <w:rPr>
          <w:rStyle w:val="CrossReference"/>
        </w:rPr>
        <w:fldChar w:fldCharType="end"/>
      </w:r>
      <w:r w:rsidR="00C77D1D" w:rsidRPr="00C77D1D">
        <w:t>. Similarly,</w:t>
      </w:r>
      <w:r w:rsidR="00C77D1D">
        <w:t xml:space="preserve"> the value you use for Subject must be identical to one of those in the </w:t>
      </w:r>
      <w:r w:rsidR="00C77D1D" w:rsidRPr="00CA2542">
        <w:rPr>
          <w:rStyle w:val="IntenseEmphasis"/>
        </w:rPr>
        <w:t>Subject</w:t>
      </w:r>
      <w:r w:rsidR="00C77D1D">
        <w:t xml:space="preserve"> screen</w:t>
      </w:r>
      <w:r w:rsidR="00B86786">
        <w:t xml:space="preserve"> (see </w:t>
      </w:r>
      <w:r w:rsidR="00B86786" w:rsidRPr="00B904F4">
        <w:rPr>
          <w:rStyle w:val="CrossReference"/>
        </w:rPr>
        <w:fldChar w:fldCharType="begin"/>
      </w:r>
      <w:r w:rsidR="00B904F4" w:rsidRPr="00B904F4">
        <w:rPr>
          <w:rStyle w:val="CrossReference"/>
        </w:rPr>
        <w:instrText xml:space="preserve"> REF _Ref390939883 \* MERGEFORMAT \h</w:instrText>
      </w:r>
      <w:r w:rsidR="00B86786" w:rsidRPr="00B904F4">
        <w:rPr>
          <w:rStyle w:val="CrossReference"/>
        </w:rPr>
      </w:r>
      <w:r w:rsidR="00B86786" w:rsidRPr="00B904F4">
        <w:rPr>
          <w:rStyle w:val="CrossReference"/>
        </w:rPr>
        <w:fldChar w:fldCharType="separate"/>
      </w:r>
      <w:r w:rsidR="0051068F" w:rsidRPr="00311FC1">
        <w:rPr>
          <w:rStyle w:val="CrossReference"/>
        </w:rPr>
        <w:t>Figure 6</w:t>
      </w:r>
      <w:r w:rsidR="00B86786" w:rsidRPr="00B904F4">
        <w:rPr>
          <w:rStyle w:val="CrossReference"/>
        </w:rPr>
        <w:fldChar w:fldCharType="end"/>
      </w:r>
      <w:r w:rsidR="00B86786">
        <w:t>). If you need to add a</w:t>
      </w:r>
      <w:r w:rsidR="00353725">
        <w:t xml:space="preserve"> </w:t>
      </w:r>
      <w:r w:rsidR="00B86786">
        <w:t xml:space="preserve">new </w:t>
      </w:r>
      <w:r w:rsidR="00353725">
        <w:t xml:space="preserve">subject </w:t>
      </w:r>
      <w:r w:rsidR="00B86786">
        <w:t xml:space="preserve">for a publication, follow the procedure in the section </w:t>
      </w:r>
      <w:r w:rsidR="009016A7" w:rsidRPr="00B904F4">
        <w:rPr>
          <w:rStyle w:val="CrossReference"/>
        </w:rPr>
        <w:fldChar w:fldCharType="begin"/>
      </w:r>
      <w:r w:rsidR="00B904F4" w:rsidRPr="00B904F4">
        <w:rPr>
          <w:rStyle w:val="CrossReference"/>
        </w:rPr>
        <w:instrText xml:space="preserve"> REF _Ref391306653 \* MERGEFORMAT \h</w:instrText>
      </w:r>
      <w:r w:rsidR="009016A7" w:rsidRPr="00B904F4">
        <w:rPr>
          <w:rStyle w:val="CrossReference"/>
        </w:rPr>
      </w:r>
      <w:r w:rsidR="009016A7" w:rsidRPr="00B904F4">
        <w:rPr>
          <w:rStyle w:val="CrossReference"/>
        </w:rPr>
        <w:fldChar w:fldCharType="separate"/>
      </w:r>
      <w:proofErr w:type="gramStart"/>
      <w:r w:rsidR="0051068F" w:rsidRPr="00311FC1">
        <w:rPr>
          <w:rStyle w:val="CrossReference"/>
        </w:rPr>
        <w:t>Adding</w:t>
      </w:r>
      <w:proofErr w:type="gramEnd"/>
      <w:r w:rsidR="0051068F" w:rsidRPr="00311FC1">
        <w:rPr>
          <w:rStyle w:val="CrossReference"/>
        </w:rPr>
        <w:t xml:space="preserve"> subjects</w:t>
      </w:r>
      <w:r w:rsidR="009016A7" w:rsidRPr="00B904F4">
        <w:rPr>
          <w:rStyle w:val="CrossReference"/>
        </w:rPr>
        <w:fldChar w:fldCharType="end"/>
      </w:r>
      <w:r w:rsidR="00535137" w:rsidRPr="009016A7">
        <w:t>.</w:t>
      </w:r>
    </w:p>
    <w:p w:rsidR="00C77D1D" w:rsidRPr="0020672F" w:rsidRDefault="00C77D1D" w:rsidP="00C77D1D">
      <w:bookmarkStart w:id="88" w:name="_Toc350875573"/>
      <w:bookmarkStart w:id="89" w:name="_Ref391292243"/>
      <w:r w:rsidRPr="0020672F">
        <w:t xml:space="preserve">The version number </w:t>
      </w:r>
      <w:r w:rsidR="008D62E2">
        <w:t xml:space="preserve">can be </w:t>
      </w:r>
      <w:r w:rsidRPr="0020672F">
        <w:t xml:space="preserve">incremented to add copies of the same publication </w:t>
      </w:r>
      <w:r w:rsidR="00A83F40">
        <w:t>aligned to more than one standard</w:t>
      </w:r>
      <w:r w:rsidRPr="0020672F">
        <w:t xml:space="preserve">. </w:t>
      </w:r>
      <w:r w:rsidR="00203368">
        <w:t xml:space="preserve">In addition to version numbers, state-level </w:t>
      </w:r>
      <w:r w:rsidRPr="0020672F">
        <w:t>publication</w:t>
      </w:r>
      <w:r w:rsidR="00203368">
        <w:t>s</w:t>
      </w:r>
      <w:r w:rsidRPr="0020672F">
        <w:t xml:space="preserve"> </w:t>
      </w:r>
      <w:r w:rsidR="00203368">
        <w:t xml:space="preserve">may include the year of publication in the </w:t>
      </w:r>
      <w:proofErr w:type="spellStart"/>
      <w:r w:rsidR="00203368">
        <w:t>PublicationDescription</w:t>
      </w:r>
      <w:proofErr w:type="spellEnd"/>
      <w:r w:rsidR="00203368">
        <w:t xml:space="preserve"> field</w:t>
      </w:r>
      <w:r w:rsidRPr="0020672F">
        <w:t>.</w:t>
      </w:r>
    </w:p>
    <w:p w:rsidR="00FE2FC4" w:rsidRDefault="00FE2FC4" w:rsidP="006F4A2C">
      <w:pPr>
        <w:pStyle w:val="Heading3"/>
      </w:pPr>
      <w:bookmarkStart w:id="90" w:name="_Ref391363113"/>
      <w:bookmarkStart w:id="91" w:name="_Ref391365250"/>
      <w:bookmarkStart w:id="92" w:name="_Toc399403441"/>
      <w:r>
        <w:t xml:space="preserve">Categories </w:t>
      </w:r>
      <w:r w:rsidR="006F4A2C">
        <w:t>t</w:t>
      </w:r>
      <w:r>
        <w:t>ab</w:t>
      </w:r>
      <w:bookmarkEnd w:id="88"/>
      <w:bookmarkEnd w:id="89"/>
      <w:bookmarkEnd w:id="90"/>
      <w:bookmarkEnd w:id="91"/>
      <w:bookmarkEnd w:id="92"/>
    </w:p>
    <w:p w:rsidR="00FE2FC4" w:rsidRDefault="00FE2FC4" w:rsidP="003A5F0D">
      <w:pPr>
        <w:keepNext/>
      </w:pPr>
      <w:r>
        <w:t xml:space="preserve">The Categories tab describes the standards hierarchy and names each level. This is </w:t>
      </w:r>
      <w:proofErr w:type="gramStart"/>
      <w:r>
        <w:t>client</w:t>
      </w:r>
      <w:r w:rsidR="0051168F">
        <w:t>-</w:t>
      </w:r>
      <w:r>
        <w:t xml:space="preserve"> and publication</w:t>
      </w:r>
      <w:r w:rsidR="0051168F">
        <w:t>-</w:t>
      </w:r>
      <w:r>
        <w:t>specific</w:t>
      </w:r>
      <w:proofErr w:type="gramEnd"/>
      <w:r>
        <w:t xml:space="preserve">. </w:t>
      </w:r>
      <w:r w:rsidR="00BD3737">
        <w:t>E</w:t>
      </w:r>
      <w:r w:rsidR="00CF2285">
        <w:t xml:space="preserve">ntries in this tab </w:t>
      </w:r>
      <w:r w:rsidR="00031CD7">
        <w:t>may affect the behavior of T</w:t>
      </w:r>
      <w:r w:rsidR="00BB3FE1">
        <w:t>est</w:t>
      </w:r>
      <w:r w:rsidR="00031CD7">
        <w:t xml:space="preserve"> A</w:t>
      </w:r>
      <w:r w:rsidR="00BB3FE1">
        <w:t>uthoring or other system</w:t>
      </w:r>
      <w:r w:rsidR="00EF6990">
        <w:t>s</w:t>
      </w:r>
      <w:r w:rsidR="00BB3FE1">
        <w:t xml:space="preserve"> that connect to Core Standards.</w:t>
      </w:r>
      <w:r>
        <w:t xml:space="preserve"> </w:t>
      </w:r>
      <w:r w:rsidR="002207F4">
        <w:t>Therefore, t</w:t>
      </w:r>
      <w:r>
        <w:t xml:space="preserve">he levels and names should be </w:t>
      </w:r>
      <w:r w:rsidR="002207F4">
        <w:t>familiar to users of those other systems</w:t>
      </w:r>
      <w:r>
        <w:t>.</w:t>
      </w:r>
    </w:p>
    <w:p w:rsidR="00FE2FC4" w:rsidRDefault="00C84F7D" w:rsidP="003A5F0D">
      <w:pPr>
        <w:keepNext/>
      </w:pPr>
      <w:r>
        <w:t xml:space="preserve">Each row reflects the </w:t>
      </w:r>
      <w:r w:rsidR="00530966">
        <w:t>publication’s</w:t>
      </w:r>
      <w:r w:rsidR="00C82930">
        <w:t xml:space="preserve"> </w:t>
      </w:r>
      <w:r w:rsidR="00FE2FC4">
        <w:t xml:space="preserve">hierarchy. For example, if a publication has </w:t>
      </w:r>
      <w:r w:rsidR="007A7257">
        <w:t>four</w:t>
      </w:r>
      <w:r w:rsidR="00FE2FC4">
        <w:t xml:space="preserve"> levels, row 2 </w:t>
      </w:r>
      <w:r w:rsidR="00A4732C">
        <w:t xml:space="preserve">(below the header row) </w:t>
      </w:r>
      <w:r w:rsidR="00FE2FC4">
        <w:t>reflect</w:t>
      </w:r>
      <w:r w:rsidR="00CA756E">
        <w:t>s</w:t>
      </w:r>
      <w:r w:rsidR="00FE2FC4">
        <w:t xml:space="preserve"> the highest level, </w:t>
      </w:r>
      <w:r w:rsidR="00CA756E">
        <w:t>r</w:t>
      </w:r>
      <w:r w:rsidR="00FE2FC4">
        <w:t xml:space="preserve">ow 3 the next highest level, </w:t>
      </w:r>
      <w:r w:rsidR="00037346">
        <w:t>and row 4 the lowest level</w:t>
      </w:r>
      <w:r w:rsidR="00FE2FC4">
        <w:t>.</w:t>
      </w:r>
      <w:r w:rsidR="006C3471" w:rsidRPr="006C3471">
        <w:t xml:space="preserve"> </w:t>
      </w:r>
      <w:r w:rsidR="006C3471" w:rsidRPr="00B904F4">
        <w:rPr>
          <w:rStyle w:val="CrossReference"/>
        </w:rPr>
        <w:fldChar w:fldCharType="begin"/>
      </w:r>
      <w:r w:rsidR="00B904F4" w:rsidRPr="00B904F4">
        <w:rPr>
          <w:rStyle w:val="CrossReference"/>
        </w:rPr>
        <w:instrText xml:space="preserve"> REF _Ref391291948 \* MERGEFORMAT \h</w:instrText>
      </w:r>
      <w:r w:rsidR="006C3471" w:rsidRPr="00B904F4">
        <w:rPr>
          <w:rStyle w:val="CrossReference"/>
        </w:rPr>
      </w:r>
      <w:r w:rsidR="006C3471" w:rsidRPr="00B904F4">
        <w:rPr>
          <w:rStyle w:val="CrossReference"/>
        </w:rPr>
        <w:fldChar w:fldCharType="separate"/>
      </w:r>
      <w:r w:rsidR="0051068F" w:rsidRPr="00311FC1">
        <w:rPr>
          <w:rStyle w:val="CrossReference"/>
        </w:rPr>
        <w:t>Table 3</w:t>
      </w:r>
      <w:r w:rsidR="006C3471" w:rsidRPr="00B904F4">
        <w:rPr>
          <w:rStyle w:val="CrossReference"/>
        </w:rPr>
        <w:fldChar w:fldCharType="end"/>
      </w:r>
      <w:r w:rsidR="006C3471">
        <w:t xml:space="preserve"> shows the column headings and guidelines for input.</w:t>
      </w:r>
    </w:p>
    <w:p w:rsidR="00CA756E" w:rsidRDefault="00CA756E" w:rsidP="006C3471">
      <w:pPr>
        <w:pStyle w:val="TableCaption"/>
      </w:pPr>
      <w:bookmarkStart w:id="93" w:name="_Ref391291948"/>
      <w:proofErr w:type="gramStart"/>
      <w:r>
        <w:t>Table </w:t>
      </w:r>
      <w:fldSimple w:instr=" SEQ Table \* ARABIC ">
        <w:r w:rsidR="0051068F">
          <w:rPr>
            <w:noProof/>
          </w:rPr>
          <w:t>3</w:t>
        </w:r>
      </w:fldSimple>
      <w:bookmarkEnd w:id="93"/>
      <w:r>
        <w:t>.</w:t>
      </w:r>
      <w:proofErr w:type="gramEnd"/>
      <w:r>
        <w:t xml:space="preserve"> Categories Tab</w:t>
      </w:r>
    </w:p>
    <w:tbl>
      <w:tblPr>
        <w:tblStyle w:val="TableGrid"/>
        <w:tblW w:w="0" w:type="auto"/>
        <w:tblLayout w:type="fixed"/>
        <w:tblLook w:val="04A0" w:firstRow="1" w:lastRow="0" w:firstColumn="1" w:lastColumn="0" w:noHBand="0" w:noVBand="1"/>
      </w:tblPr>
      <w:tblGrid>
        <w:gridCol w:w="2304"/>
        <w:gridCol w:w="3888"/>
        <w:gridCol w:w="3168"/>
      </w:tblGrid>
      <w:tr w:rsidR="00FE2FC4" w:rsidRPr="00AC5791" w:rsidTr="006C3471">
        <w:trPr>
          <w:cnfStyle w:val="100000000000" w:firstRow="1" w:lastRow="0" w:firstColumn="0" w:lastColumn="0" w:oddVBand="0" w:evenVBand="0" w:oddHBand="0" w:evenHBand="0" w:firstRowFirstColumn="0" w:firstRowLastColumn="0" w:lastRowFirstColumn="0" w:lastRowLastColumn="0"/>
          <w:tblHeader/>
        </w:trPr>
        <w:tc>
          <w:tcPr>
            <w:tcW w:w="2304" w:type="dxa"/>
          </w:tcPr>
          <w:p w:rsidR="00FE2FC4" w:rsidRPr="00AC5791" w:rsidRDefault="00FE2FC4" w:rsidP="00AC7B71">
            <w:pPr>
              <w:pStyle w:val="TableHeader"/>
            </w:pPr>
            <w:r w:rsidRPr="00AC5791">
              <w:t>Column Heading</w:t>
            </w:r>
          </w:p>
        </w:tc>
        <w:tc>
          <w:tcPr>
            <w:tcW w:w="3888" w:type="dxa"/>
          </w:tcPr>
          <w:p w:rsidR="00FE2FC4" w:rsidRPr="00AC5791" w:rsidRDefault="00FE2FC4" w:rsidP="00AC7B71">
            <w:pPr>
              <w:pStyle w:val="TableHeader"/>
            </w:pPr>
            <w:r w:rsidRPr="00AC5791">
              <w:t>Input Guidelines</w:t>
            </w:r>
          </w:p>
        </w:tc>
        <w:tc>
          <w:tcPr>
            <w:tcW w:w="3168" w:type="dxa"/>
          </w:tcPr>
          <w:p w:rsidR="00FE2FC4" w:rsidRPr="00AC5791" w:rsidRDefault="00FE2FC4" w:rsidP="00AC7B71">
            <w:pPr>
              <w:pStyle w:val="TableHeader"/>
            </w:pPr>
            <w:r w:rsidRPr="00AC5791">
              <w:t>Example</w:t>
            </w:r>
          </w:p>
        </w:tc>
      </w:tr>
      <w:tr w:rsidR="00FE2FC4" w:rsidRPr="00AC5791" w:rsidTr="006C3471">
        <w:tc>
          <w:tcPr>
            <w:tcW w:w="2304" w:type="dxa"/>
          </w:tcPr>
          <w:p w:rsidR="00FE2FC4" w:rsidRPr="004B511F" w:rsidRDefault="00FE2FC4" w:rsidP="006C3471">
            <w:pPr>
              <w:pStyle w:val="TableText"/>
              <w:keepNext/>
            </w:pPr>
            <w:r w:rsidRPr="00905D77">
              <w:t>Category</w:t>
            </w:r>
            <w:r w:rsidRPr="00863E17">
              <w:rPr>
                <w:rStyle w:val="FootnoteReference"/>
              </w:rPr>
              <w:t>1</w:t>
            </w:r>
          </w:p>
        </w:tc>
        <w:tc>
          <w:tcPr>
            <w:tcW w:w="3888" w:type="dxa"/>
          </w:tcPr>
          <w:p w:rsidR="00FE2FC4" w:rsidRPr="00AC5791" w:rsidRDefault="00FE2FC4" w:rsidP="00AC7B71">
            <w:pPr>
              <w:pStyle w:val="TableText"/>
            </w:pPr>
            <w:r>
              <w:t>A string that describes the content standard level</w:t>
            </w:r>
            <w:r w:rsidR="00061E80">
              <w:t>.</w:t>
            </w:r>
          </w:p>
        </w:tc>
        <w:tc>
          <w:tcPr>
            <w:tcW w:w="3168" w:type="dxa"/>
          </w:tcPr>
          <w:p w:rsidR="00FE2FC4" w:rsidRPr="00AC5791" w:rsidRDefault="0025626C" w:rsidP="00AC7B71">
            <w:pPr>
              <w:pStyle w:val="TableText"/>
            </w:pPr>
            <w:r>
              <w:t>SBAC Claim</w:t>
            </w:r>
          </w:p>
        </w:tc>
      </w:tr>
      <w:tr w:rsidR="00FE2FC4" w:rsidRPr="00AC5791" w:rsidTr="006C3471">
        <w:tc>
          <w:tcPr>
            <w:tcW w:w="2304" w:type="dxa"/>
          </w:tcPr>
          <w:p w:rsidR="00FE2FC4" w:rsidRPr="004B511F" w:rsidRDefault="00FE2FC4" w:rsidP="006C3471">
            <w:pPr>
              <w:pStyle w:val="TableText"/>
              <w:keepNext/>
            </w:pPr>
            <w:r w:rsidRPr="00905D77">
              <w:t>Tree Level</w:t>
            </w:r>
            <w:r w:rsidRPr="00863E17">
              <w:rPr>
                <w:rStyle w:val="FootnoteReference"/>
              </w:rPr>
              <w:t>1</w:t>
            </w:r>
          </w:p>
        </w:tc>
        <w:tc>
          <w:tcPr>
            <w:tcW w:w="3888" w:type="dxa"/>
          </w:tcPr>
          <w:p w:rsidR="00FE2FC4" w:rsidRPr="00AC5791" w:rsidRDefault="00FE2FC4" w:rsidP="00AC7B71">
            <w:pPr>
              <w:pStyle w:val="TableText"/>
            </w:pPr>
            <w:r>
              <w:t>An integer starting with 1 for the highest level and incremented by 1 for each subsequent level</w:t>
            </w:r>
            <w:r w:rsidR="00061E80">
              <w:t>.</w:t>
            </w:r>
          </w:p>
        </w:tc>
        <w:tc>
          <w:tcPr>
            <w:tcW w:w="3168" w:type="dxa"/>
          </w:tcPr>
          <w:p w:rsidR="00FE2FC4" w:rsidRPr="00AC5791" w:rsidRDefault="00FE2FC4" w:rsidP="00AC7B71">
            <w:pPr>
              <w:pStyle w:val="TableText"/>
            </w:pPr>
            <w:r>
              <w:t>1</w:t>
            </w:r>
          </w:p>
        </w:tc>
      </w:tr>
    </w:tbl>
    <w:p w:rsidR="00AC7B71" w:rsidRDefault="00CA756E" w:rsidP="00BB76F9">
      <w:pPr>
        <w:pStyle w:val="TableFootnote"/>
        <w:keepNext/>
      </w:pPr>
      <w:r w:rsidRPr="00CA756E">
        <w:rPr>
          <w:rStyle w:val="FootnoteReference"/>
        </w:rPr>
        <w:t>1</w:t>
      </w:r>
      <w:r>
        <w:t xml:space="preserve"> </w:t>
      </w:r>
      <w:proofErr w:type="gramStart"/>
      <w:r>
        <w:t>Required field.</w:t>
      </w:r>
      <w:proofErr w:type="gramEnd"/>
    </w:p>
    <w:p w:rsidR="00935610" w:rsidRDefault="00935610" w:rsidP="00BB76F9">
      <w:pPr>
        <w:pStyle w:val="TableFootnote"/>
        <w:keepNext/>
      </w:pPr>
    </w:p>
    <w:p w:rsidR="00FE2FC4" w:rsidRDefault="006C3471" w:rsidP="00C84F7D">
      <w:pPr>
        <w:keepNext/>
      </w:pPr>
      <w:r w:rsidRPr="00B904F4">
        <w:rPr>
          <w:rStyle w:val="CrossReference"/>
        </w:rPr>
        <w:fldChar w:fldCharType="begin"/>
      </w:r>
      <w:r w:rsidR="00B904F4" w:rsidRPr="00B904F4">
        <w:rPr>
          <w:rStyle w:val="CrossReference"/>
        </w:rPr>
        <w:instrText xml:space="preserve"> REF _Ref391291979 \* MERGEFORMAT \h</w:instrText>
      </w:r>
      <w:r w:rsidRPr="00B904F4">
        <w:rPr>
          <w:rStyle w:val="CrossReference"/>
        </w:rPr>
      </w:r>
      <w:r w:rsidRPr="00B904F4">
        <w:rPr>
          <w:rStyle w:val="CrossReference"/>
        </w:rPr>
        <w:fldChar w:fldCharType="separate"/>
      </w:r>
      <w:r w:rsidR="0051068F" w:rsidRPr="00311FC1">
        <w:rPr>
          <w:rStyle w:val="CrossReference"/>
        </w:rPr>
        <w:t>Table 4</w:t>
      </w:r>
      <w:r w:rsidRPr="00B904F4">
        <w:rPr>
          <w:rStyle w:val="CrossReference"/>
        </w:rPr>
        <w:fldChar w:fldCharType="end"/>
      </w:r>
      <w:r>
        <w:t xml:space="preserve"> is </w:t>
      </w:r>
      <w:r w:rsidR="00FE2FC4">
        <w:t>an example of a completed Categories tab</w:t>
      </w:r>
      <w:r w:rsidR="00F16BDE">
        <w:t xml:space="preserve"> for a three-level hierarchy</w:t>
      </w:r>
      <w:r w:rsidR="00FE2FC4">
        <w:t>.</w:t>
      </w:r>
    </w:p>
    <w:p w:rsidR="006C3471" w:rsidRDefault="006C3471" w:rsidP="001971C6">
      <w:pPr>
        <w:pStyle w:val="TableCaption"/>
      </w:pPr>
      <w:bookmarkStart w:id="94" w:name="_Ref391291979"/>
      <w:proofErr w:type="gramStart"/>
      <w:r>
        <w:t>Table </w:t>
      </w:r>
      <w:fldSimple w:instr=" SEQ Table \* ARABIC ">
        <w:r w:rsidR="0051068F">
          <w:rPr>
            <w:noProof/>
          </w:rPr>
          <w:t>4</w:t>
        </w:r>
      </w:fldSimple>
      <w:bookmarkEnd w:id="94"/>
      <w:r>
        <w:t>.</w:t>
      </w:r>
      <w:proofErr w:type="gramEnd"/>
      <w:r>
        <w:t xml:space="preserve"> Categories Tab Example</w:t>
      </w:r>
    </w:p>
    <w:tbl>
      <w:tblPr>
        <w:tblStyle w:val="TableGrid"/>
        <w:tblW w:w="3700" w:type="dxa"/>
        <w:tblLook w:val="04A0" w:firstRow="1" w:lastRow="0" w:firstColumn="1" w:lastColumn="0" w:noHBand="0" w:noVBand="1"/>
      </w:tblPr>
      <w:tblGrid>
        <w:gridCol w:w="2420"/>
        <w:gridCol w:w="1280"/>
      </w:tblGrid>
      <w:tr w:rsidR="00FE2FC4" w:rsidRPr="00CB7617" w:rsidTr="001102AF">
        <w:trPr>
          <w:cnfStyle w:val="100000000000" w:firstRow="1" w:lastRow="0" w:firstColumn="0" w:lastColumn="0" w:oddVBand="0" w:evenVBand="0" w:oddHBand="0" w:evenHBand="0" w:firstRowFirstColumn="0" w:firstRowLastColumn="0" w:lastRowFirstColumn="0" w:lastRowLastColumn="0"/>
          <w:trHeight w:val="20"/>
          <w:tblHeader/>
        </w:trPr>
        <w:tc>
          <w:tcPr>
            <w:tcW w:w="2420" w:type="dxa"/>
            <w:noWrap/>
            <w:hideMark/>
          </w:tcPr>
          <w:p w:rsidR="00FE2FC4" w:rsidRPr="00CB7617" w:rsidRDefault="00FE2FC4" w:rsidP="006C3471">
            <w:pPr>
              <w:pStyle w:val="TableHeader"/>
            </w:pPr>
            <w:r w:rsidRPr="00CB7617">
              <w:t>Category</w:t>
            </w:r>
          </w:p>
        </w:tc>
        <w:tc>
          <w:tcPr>
            <w:tcW w:w="1280" w:type="dxa"/>
            <w:noWrap/>
            <w:hideMark/>
          </w:tcPr>
          <w:p w:rsidR="00FE2FC4" w:rsidRPr="00CB7617" w:rsidRDefault="00FE2FC4" w:rsidP="006C3471">
            <w:pPr>
              <w:pStyle w:val="TableHeader"/>
            </w:pPr>
            <w:r w:rsidRPr="00CB7617">
              <w:t>Tree Level</w:t>
            </w:r>
          </w:p>
        </w:tc>
      </w:tr>
      <w:tr w:rsidR="00FE2FC4" w:rsidRPr="00CB7617" w:rsidTr="006C3471">
        <w:trPr>
          <w:trHeight w:val="20"/>
        </w:trPr>
        <w:tc>
          <w:tcPr>
            <w:tcW w:w="2420" w:type="dxa"/>
            <w:noWrap/>
            <w:hideMark/>
          </w:tcPr>
          <w:p w:rsidR="00FE2FC4" w:rsidRPr="00CB7617" w:rsidRDefault="00FE2FC4" w:rsidP="006C3471">
            <w:pPr>
              <w:pStyle w:val="TableText"/>
              <w:keepNext/>
            </w:pPr>
            <w:r w:rsidRPr="00CB7617">
              <w:t>SBAC Claim</w:t>
            </w:r>
          </w:p>
        </w:tc>
        <w:tc>
          <w:tcPr>
            <w:tcW w:w="1280" w:type="dxa"/>
            <w:noWrap/>
            <w:hideMark/>
          </w:tcPr>
          <w:p w:rsidR="00FE2FC4" w:rsidRPr="00CB7617" w:rsidRDefault="00FE2FC4" w:rsidP="006C3471">
            <w:pPr>
              <w:pStyle w:val="TableText"/>
              <w:keepNext/>
            </w:pPr>
            <w:r w:rsidRPr="00CB7617">
              <w:t>1</w:t>
            </w:r>
          </w:p>
        </w:tc>
      </w:tr>
      <w:tr w:rsidR="00FE2FC4" w:rsidRPr="00CB7617" w:rsidTr="006C3471">
        <w:trPr>
          <w:trHeight w:val="20"/>
        </w:trPr>
        <w:tc>
          <w:tcPr>
            <w:tcW w:w="2420" w:type="dxa"/>
            <w:noWrap/>
            <w:hideMark/>
          </w:tcPr>
          <w:p w:rsidR="00FE2FC4" w:rsidRPr="00CB7617" w:rsidRDefault="00FE2FC4" w:rsidP="006C3471">
            <w:pPr>
              <w:pStyle w:val="TableText"/>
              <w:keepNext/>
            </w:pPr>
            <w:r w:rsidRPr="00CB7617">
              <w:t>SBAC Assessment Target</w:t>
            </w:r>
          </w:p>
        </w:tc>
        <w:tc>
          <w:tcPr>
            <w:tcW w:w="1280" w:type="dxa"/>
            <w:noWrap/>
            <w:hideMark/>
          </w:tcPr>
          <w:p w:rsidR="00FE2FC4" w:rsidRPr="00CB7617" w:rsidRDefault="00FE2FC4" w:rsidP="006C3471">
            <w:pPr>
              <w:pStyle w:val="TableText"/>
              <w:keepNext/>
            </w:pPr>
            <w:r w:rsidRPr="00CB7617">
              <w:t>2</w:t>
            </w:r>
          </w:p>
        </w:tc>
      </w:tr>
      <w:tr w:rsidR="00FE2FC4" w:rsidRPr="00CB7617" w:rsidTr="006C3471">
        <w:trPr>
          <w:trHeight w:val="20"/>
        </w:trPr>
        <w:tc>
          <w:tcPr>
            <w:tcW w:w="2420" w:type="dxa"/>
            <w:noWrap/>
            <w:hideMark/>
          </w:tcPr>
          <w:p w:rsidR="00FE2FC4" w:rsidRPr="00CB7617" w:rsidRDefault="00FE2FC4" w:rsidP="006C3471">
            <w:pPr>
              <w:pStyle w:val="TableText"/>
            </w:pPr>
            <w:r w:rsidRPr="00CB7617">
              <w:t>Common Core Standard</w:t>
            </w:r>
          </w:p>
        </w:tc>
        <w:tc>
          <w:tcPr>
            <w:tcW w:w="1280" w:type="dxa"/>
            <w:noWrap/>
            <w:hideMark/>
          </w:tcPr>
          <w:p w:rsidR="00FE2FC4" w:rsidRPr="00CB7617" w:rsidRDefault="00FE2FC4" w:rsidP="006C3471">
            <w:pPr>
              <w:pStyle w:val="TableText"/>
            </w:pPr>
            <w:r w:rsidRPr="00CB7617">
              <w:t>3</w:t>
            </w:r>
          </w:p>
        </w:tc>
      </w:tr>
    </w:tbl>
    <w:p w:rsidR="00FE2FC4" w:rsidRDefault="00FE2FC4" w:rsidP="006F4A2C">
      <w:pPr>
        <w:pStyle w:val="Heading3"/>
      </w:pPr>
      <w:bookmarkStart w:id="95" w:name="_Toc350875574"/>
      <w:bookmarkStart w:id="96" w:name="_Ref391293819"/>
      <w:bookmarkStart w:id="97" w:name="_Toc399403442"/>
      <w:r>
        <w:t xml:space="preserve">Standards </w:t>
      </w:r>
      <w:r w:rsidR="006F4A2C">
        <w:t>t</w:t>
      </w:r>
      <w:r>
        <w:t>ab</w:t>
      </w:r>
      <w:bookmarkEnd w:id="95"/>
      <w:bookmarkEnd w:id="96"/>
      <w:bookmarkEnd w:id="97"/>
    </w:p>
    <w:p w:rsidR="006C3471" w:rsidRDefault="00FE2FC4" w:rsidP="00B24A8B">
      <w:pPr>
        <w:keepNext/>
      </w:pPr>
      <w:r>
        <w:t xml:space="preserve">The Standards tab </w:t>
      </w:r>
      <w:r w:rsidR="006C3471">
        <w:t xml:space="preserve">specifies </w:t>
      </w:r>
      <w:r>
        <w:t>the actual standards and the standards text.</w:t>
      </w:r>
      <w:r w:rsidR="006C3471">
        <w:t xml:space="preserve"> </w:t>
      </w:r>
      <w:r w:rsidR="006C3471" w:rsidRPr="00B904F4">
        <w:rPr>
          <w:rStyle w:val="CrossReference"/>
        </w:rPr>
        <w:fldChar w:fldCharType="begin"/>
      </w:r>
      <w:r w:rsidR="00B904F4" w:rsidRPr="00B904F4">
        <w:rPr>
          <w:rStyle w:val="CrossReference"/>
        </w:rPr>
        <w:instrText xml:space="preserve"> REF _Ref391292036 \* MERGEFORMAT \h</w:instrText>
      </w:r>
      <w:r w:rsidR="006C3471" w:rsidRPr="00B904F4">
        <w:rPr>
          <w:rStyle w:val="CrossReference"/>
        </w:rPr>
      </w:r>
      <w:r w:rsidR="006C3471" w:rsidRPr="00B904F4">
        <w:rPr>
          <w:rStyle w:val="CrossReference"/>
        </w:rPr>
        <w:fldChar w:fldCharType="separate"/>
      </w:r>
      <w:r w:rsidR="0051068F" w:rsidRPr="00311FC1">
        <w:rPr>
          <w:rStyle w:val="CrossReference"/>
        </w:rPr>
        <w:t>Table 5</w:t>
      </w:r>
      <w:r w:rsidR="006C3471" w:rsidRPr="00B904F4">
        <w:rPr>
          <w:rStyle w:val="CrossReference"/>
        </w:rPr>
        <w:fldChar w:fldCharType="end"/>
      </w:r>
      <w:r w:rsidR="006C3471">
        <w:t xml:space="preserve"> shows the column headings and guidelines for input.</w:t>
      </w:r>
    </w:p>
    <w:p w:rsidR="00FE2FC4" w:rsidRDefault="006C3471" w:rsidP="00B24A8B">
      <w:pPr>
        <w:pStyle w:val="TableCaption"/>
      </w:pPr>
      <w:bookmarkStart w:id="98" w:name="_Ref391292036"/>
      <w:proofErr w:type="gramStart"/>
      <w:r>
        <w:t>Table </w:t>
      </w:r>
      <w:fldSimple w:instr=" SEQ Table \* ARABIC ">
        <w:r w:rsidR="0051068F">
          <w:rPr>
            <w:noProof/>
          </w:rPr>
          <w:t>5</w:t>
        </w:r>
      </w:fldSimple>
      <w:bookmarkEnd w:id="98"/>
      <w:r>
        <w:t>.</w:t>
      </w:r>
      <w:proofErr w:type="gramEnd"/>
      <w:r>
        <w:t xml:space="preserve"> Standards Tab</w:t>
      </w:r>
    </w:p>
    <w:tbl>
      <w:tblPr>
        <w:tblStyle w:val="TableGrid"/>
        <w:tblW w:w="0" w:type="auto"/>
        <w:tblLayout w:type="fixed"/>
        <w:tblLook w:val="04A0" w:firstRow="1" w:lastRow="0" w:firstColumn="1" w:lastColumn="0" w:noHBand="0" w:noVBand="1"/>
      </w:tblPr>
      <w:tblGrid>
        <w:gridCol w:w="2304"/>
        <w:gridCol w:w="3888"/>
        <w:gridCol w:w="3168"/>
      </w:tblGrid>
      <w:tr w:rsidR="00FE2FC4" w:rsidRPr="00AC5791" w:rsidTr="00BB76F9">
        <w:trPr>
          <w:cnfStyle w:val="100000000000" w:firstRow="1" w:lastRow="0" w:firstColumn="0" w:lastColumn="0" w:oddVBand="0" w:evenVBand="0" w:oddHBand="0" w:evenHBand="0" w:firstRowFirstColumn="0" w:firstRowLastColumn="0" w:lastRowFirstColumn="0" w:lastRowLastColumn="0"/>
          <w:tblHeader/>
        </w:trPr>
        <w:tc>
          <w:tcPr>
            <w:tcW w:w="2304" w:type="dxa"/>
          </w:tcPr>
          <w:p w:rsidR="00FE2FC4" w:rsidRPr="00AC5791" w:rsidRDefault="00FE2FC4" w:rsidP="00356532">
            <w:pPr>
              <w:pStyle w:val="TableHeader"/>
            </w:pPr>
            <w:r w:rsidRPr="00AC5791">
              <w:t>Column Heading</w:t>
            </w:r>
          </w:p>
        </w:tc>
        <w:tc>
          <w:tcPr>
            <w:tcW w:w="3888" w:type="dxa"/>
          </w:tcPr>
          <w:p w:rsidR="00FE2FC4" w:rsidRPr="00AC5791" w:rsidRDefault="00FE2FC4" w:rsidP="00356532">
            <w:pPr>
              <w:pStyle w:val="TableHeader"/>
            </w:pPr>
            <w:r w:rsidRPr="00AC5791">
              <w:t>Input Guidelines</w:t>
            </w:r>
          </w:p>
        </w:tc>
        <w:tc>
          <w:tcPr>
            <w:tcW w:w="3168" w:type="dxa"/>
          </w:tcPr>
          <w:p w:rsidR="00FE2FC4" w:rsidRPr="00AC5791" w:rsidRDefault="00FE2FC4" w:rsidP="00356532">
            <w:pPr>
              <w:pStyle w:val="TableHeader"/>
            </w:pPr>
            <w:r w:rsidRPr="00AC5791">
              <w:t>Example</w:t>
            </w:r>
          </w:p>
        </w:tc>
      </w:tr>
      <w:tr w:rsidR="00FE2FC4" w:rsidRPr="00AC5791" w:rsidTr="00BB76F9">
        <w:tc>
          <w:tcPr>
            <w:tcW w:w="2304" w:type="dxa"/>
          </w:tcPr>
          <w:p w:rsidR="00FE2FC4" w:rsidRPr="00356532" w:rsidRDefault="00FE2FC4" w:rsidP="00176760">
            <w:pPr>
              <w:pStyle w:val="TableText"/>
              <w:keepNext/>
            </w:pPr>
            <w:r w:rsidRPr="00356532">
              <w:t>Level</w:t>
            </w:r>
            <w:r w:rsidRPr="00B24A8B">
              <w:rPr>
                <w:rStyle w:val="FootnoteReference"/>
              </w:rPr>
              <w:t>1</w:t>
            </w:r>
          </w:p>
        </w:tc>
        <w:tc>
          <w:tcPr>
            <w:tcW w:w="3888" w:type="dxa"/>
          </w:tcPr>
          <w:p w:rsidR="00FE2FC4" w:rsidRPr="00356532" w:rsidRDefault="00FE2FC4" w:rsidP="009B1E31">
            <w:pPr>
              <w:pStyle w:val="TableText"/>
              <w:keepNext/>
            </w:pPr>
            <w:r w:rsidRPr="00356532">
              <w:t>A</w:t>
            </w:r>
            <w:r w:rsidR="009B1E31">
              <w:t xml:space="preserve"> </w:t>
            </w:r>
            <w:r w:rsidRPr="00356532">
              <w:t xml:space="preserve">number </w:t>
            </w:r>
            <w:r w:rsidR="00AA6D17">
              <w:t xml:space="preserve">appearing in the Tree Level column of </w:t>
            </w:r>
            <w:r w:rsidRPr="00356532">
              <w:t>the</w:t>
            </w:r>
            <w:r w:rsidR="00356532">
              <w:t xml:space="preserve"> </w:t>
            </w:r>
            <w:r w:rsidR="00151DA8" w:rsidRPr="00B904F4">
              <w:rPr>
                <w:rStyle w:val="CrossReference"/>
              </w:rPr>
              <w:fldChar w:fldCharType="begin"/>
            </w:r>
            <w:r w:rsidR="00B904F4" w:rsidRPr="00B904F4">
              <w:rPr>
                <w:rStyle w:val="CrossReference"/>
              </w:rPr>
              <w:instrText xml:space="preserve"> REF _Ref391363113 \* MERGEFORMAT \h</w:instrText>
            </w:r>
            <w:r w:rsidR="00151DA8" w:rsidRPr="00B904F4">
              <w:rPr>
                <w:rStyle w:val="CrossReference"/>
              </w:rPr>
            </w:r>
            <w:r w:rsidR="00151DA8" w:rsidRPr="00B904F4">
              <w:rPr>
                <w:rStyle w:val="CrossReference"/>
              </w:rPr>
              <w:fldChar w:fldCharType="separate"/>
            </w:r>
            <w:r w:rsidR="0051068F" w:rsidRPr="00311FC1">
              <w:rPr>
                <w:rStyle w:val="CrossReference"/>
              </w:rPr>
              <w:t>Categories tab</w:t>
            </w:r>
            <w:r w:rsidR="00151DA8" w:rsidRPr="00B904F4">
              <w:rPr>
                <w:rStyle w:val="CrossReference"/>
              </w:rPr>
              <w:fldChar w:fldCharType="end"/>
            </w:r>
            <w:r w:rsidR="00151DA8">
              <w:t>.</w:t>
            </w:r>
            <w:r w:rsidR="00731BA6">
              <w:t xml:space="preserve"> </w:t>
            </w:r>
            <w:r w:rsidR="00902520">
              <w:t>For example, i</w:t>
            </w:r>
            <w:r w:rsidRPr="00356532">
              <w:t xml:space="preserve">f </w:t>
            </w:r>
            <w:r w:rsidR="009D1229">
              <w:t>four</w:t>
            </w:r>
            <w:r w:rsidRPr="00356532">
              <w:t xml:space="preserve"> levels </w:t>
            </w:r>
            <w:r w:rsidR="006028EC">
              <w:t xml:space="preserve">are </w:t>
            </w:r>
            <w:r w:rsidRPr="00356532">
              <w:t>defined in the Categories tab, then this column contain</w:t>
            </w:r>
            <w:r w:rsidR="00356532">
              <w:t>s</w:t>
            </w:r>
            <w:r w:rsidRPr="00356532">
              <w:t xml:space="preserve"> only the values 1, 2, 3</w:t>
            </w:r>
            <w:r w:rsidR="00356532">
              <w:t>,</w:t>
            </w:r>
            <w:r w:rsidRPr="00356532">
              <w:t xml:space="preserve"> or 4.</w:t>
            </w:r>
          </w:p>
        </w:tc>
        <w:tc>
          <w:tcPr>
            <w:tcW w:w="3168" w:type="dxa"/>
          </w:tcPr>
          <w:p w:rsidR="00FE2FC4" w:rsidRPr="00356532" w:rsidRDefault="00FE2FC4" w:rsidP="00176760">
            <w:pPr>
              <w:pStyle w:val="TableText"/>
              <w:keepNext/>
            </w:pPr>
            <w:r w:rsidRPr="00356532">
              <w:t>1</w:t>
            </w:r>
          </w:p>
        </w:tc>
      </w:tr>
      <w:tr w:rsidR="00356532" w:rsidRPr="00AC5791" w:rsidTr="00BB76F9">
        <w:tc>
          <w:tcPr>
            <w:tcW w:w="2304" w:type="dxa"/>
          </w:tcPr>
          <w:p w:rsidR="00356532" w:rsidRPr="00356532" w:rsidRDefault="00356532" w:rsidP="00356532">
            <w:pPr>
              <w:pStyle w:val="TableText"/>
            </w:pPr>
            <w:r w:rsidRPr="00356532">
              <w:t>Key</w:t>
            </w:r>
            <w:r w:rsidRPr="00B24A8B">
              <w:rPr>
                <w:rStyle w:val="FootnoteReference"/>
              </w:rPr>
              <w:t>1</w:t>
            </w:r>
          </w:p>
        </w:tc>
        <w:tc>
          <w:tcPr>
            <w:tcW w:w="3888" w:type="dxa"/>
          </w:tcPr>
          <w:p w:rsidR="00356532" w:rsidRPr="00356532" w:rsidRDefault="00356532" w:rsidP="00356532">
            <w:pPr>
              <w:pStyle w:val="TableText"/>
            </w:pPr>
            <w:r w:rsidRPr="00356532">
              <w:t>This is a pipe-delimited</w:t>
            </w:r>
            <w:r w:rsidR="00B24A8B">
              <w:rPr>
                <w:rStyle w:val="FootnoteReference"/>
              </w:rPr>
              <w:t>2</w:t>
            </w:r>
            <w:r w:rsidRPr="00356532">
              <w:t xml:space="preserve"> key value.</w:t>
            </w:r>
            <w:r w:rsidR="00F54881">
              <w:t xml:space="preserve"> Use the following syntax for differen</w:t>
            </w:r>
            <w:r w:rsidR="00054F46">
              <w:t>t</w:t>
            </w:r>
            <w:r w:rsidR="00F54881">
              <w:t xml:space="preserve"> levels.</w:t>
            </w:r>
          </w:p>
          <w:p w:rsidR="00356532" w:rsidRPr="00356532" w:rsidRDefault="00356532" w:rsidP="004C3135">
            <w:pPr>
              <w:pStyle w:val="TableTextBullet"/>
            </w:pPr>
            <w:r w:rsidRPr="00356532">
              <w:t xml:space="preserve">Level 1 </w:t>
            </w:r>
            <w:proofErr w:type="gramStart"/>
            <w:r w:rsidRPr="00356532">
              <w:t>standards</w:t>
            </w:r>
            <w:proofErr w:type="gramEnd"/>
            <w:r w:rsidRPr="00356532">
              <w:t xml:space="preserve"> have standalone key strings. </w:t>
            </w:r>
          </w:p>
          <w:p w:rsidR="00356532" w:rsidRPr="00356532" w:rsidRDefault="00356532" w:rsidP="004C3135">
            <w:pPr>
              <w:pStyle w:val="TableTextBullet"/>
            </w:pPr>
            <w:r w:rsidRPr="00356532">
              <w:t xml:space="preserve">Level 2 standards contain the key string of the first level, one pipe delimiter, and the key string of the second level. </w:t>
            </w:r>
          </w:p>
          <w:p w:rsidR="00356532" w:rsidRPr="00356532" w:rsidRDefault="00356532" w:rsidP="004C3135">
            <w:pPr>
              <w:pStyle w:val="TableTextBullet"/>
            </w:pPr>
            <w:r w:rsidRPr="00356532">
              <w:t xml:space="preserve">In general, Level </w:t>
            </w:r>
            <w:r w:rsidR="00B62A4E" w:rsidRPr="00B62A4E">
              <w:rPr>
                <w:rStyle w:val="Emphasis"/>
              </w:rPr>
              <w:t>n</w:t>
            </w:r>
            <w:r w:rsidRPr="00356532">
              <w:t xml:space="preserve"> standards contain key strings separated by </w:t>
            </w:r>
            <w:r w:rsidR="00B62A4E" w:rsidRPr="00B62A4E">
              <w:rPr>
                <w:rStyle w:val="Emphasis"/>
              </w:rPr>
              <w:t>n</w:t>
            </w:r>
            <w:r w:rsidR="00B62A4E">
              <w:t>−</w:t>
            </w:r>
            <w:r w:rsidRPr="00356532">
              <w:t>1 pipe delimiters.</w:t>
            </w:r>
          </w:p>
          <w:p w:rsidR="00356532" w:rsidRPr="00356532" w:rsidRDefault="00356532" w:rsidP="00356532">
            <w:pPr>
              <w:pStyle w:val="TableText"/>
            </w:pPr>
            <w:r w:rsidRPr="00356532">
              <w:t>Keys must be unique across the publication.</w:t>
            </w:r>
          </w:p>
          <w:p w:rsidR="00356532" w:rsidRPr="00356532" w:rsidRDefault="00356532" w:rsidP="00F46263">
            <w:pPr>
              <w:pStyle w:val="TableText"/>
            </w:pPr>
            <w:r w:rsidRPr="00356532">
              <w:t xml:space="preserve">All </w:t>
            </w:r>
            <w:r w:rsidR="005822D9">
              <w:t>Level</w:t>
            </w:r>
            <w:r w:rsidR="00F46263">
              <w:noBreakHyphen/>
            </w:r>
            <w:r w:rsidR="005822D9">
              <w:t xml:space="preserve">2 keys and lower </w:t>
            </w:r>
            <w:r w:rsidRPr="00356532">
              <w:t xml:space="preserve">must have an identifiable parent key. For example, </w:t>
            </w:r>
            <w:r w:rsidR="006313DB">
              <w:t xml:space="preserve">if there is </w:t>
            </w:r>
            <w:r w:rsidRPr="00356532">
              <w:t xml:space="preserve">a </w:t>
            </w:r>
            <w:r w:rsidR="005822D9">
              <w:t>Level</w:t>
            </w:r>
            <w:r w:rsidR="00F46263">
              <w:noBreakHyphen/>
            </w:r>
            <w:r w:rsidR="005822D9">
              <w:t xml:space="preserve">3 key </w:t>
            </w:r>
            <w:r w:rsidRPr="00356532">
              <w:t>ELA</w:t>
            </w:r>
            <w:r w:rsidR="005822D9">
              <w:noBreakHyphen/>
            </w:r>
            <w:r w:rsidRPr="00356532">
              <w:t>III|B|2</w:t>
            </w:r>
            <w:r w:rsidR="006313DB">
              <w:t>, then there must be a Level</w:t>
            </w:r>
            <w:r w:rsidR="00F46263">
              <w:noBreakHyphen/>
            </w:r>
            <w:r w:rsidR="006313DB">
              <w:t xml:space="preserve">2 key </w:t>
            </w:r>
            <w:r w:rsidRPr="00356532">
              <w:t>ELA</w:t>
            </w:r>
            <w:r w:rsidR="005822D9">
              <w:noBreakHyphen/>
            </w:r>
            <w:r w:rsidRPr="00356532">
              <w:t>III|B</w:t>
            </w:r>
            <w:r w:rsidR="00BB76F9">
              <w:t>.</w:t>
            </w:r>
          </w:p>
        </w:tc>
        <w:tc>
          <w:tcPr>
            <w:tcW w:w="3168" w:type="dxa"/>
          </w:tcPr>
          <w:p w:rsidR="00356532" w:rsidRPr="00356532" w:rsidRDefault="00356532" w:rsidP="00356532">
            <w:pPr>
              <w:pStyle w:val="TableText"/>
            </w:pPr>
            <w:r w:rsidRPr="00356532">
              <w:t xml:space="preserve">Level 1 </w:t>
            </w:r>
            <w:r w:rsidR="00E2563A" w:rsidRPr="00356532">
              <w:t>example</w:t>
            </w:r>
            <w:r w:rsidR="00E2563A">
              <w:t>:</w:t>
            </w:r>
            <w:r w:rsidRPr="00356532">
              <w:t xml:space="preserve"> ELA-III</w:t>
            </w:r>
          </w:p>
          <w:p w:rsidR="00356532" w:rsidRPr="00356532" w:rsidRDefault="00356532" w:rsidP="00356532">
            <w:pPr>
              <w:pStyle w:val="TableText"/>
            </w:pPr>
            <w:r w:rsidRPr="00356532">
              <w:t xml:space="preserve">Level 2 </w:t>
            </w:r>
            <w:r w:rsidR="00E2563A" w:rsidRPr="00356532">
              <w:t>example</w:t>
            </w:r>
            <w:r w:rsidR="00E2563A">
              <w:t>:</w:t>
            </w:r>
            <w:r w:rsidRPr="00356532">
              <w:t xml:space="preserve"> ELA-III|B</w:t>
            </w:r>
          </w:p>
          <w:p w:rsidR="00356532" w:rsidRPr="00356532" w:rsidRDefault="00356532" w:rsidP="00356532">
            <w:pPr>
              <w:pStyle w:val="TableText"/>
            </w:pPr>
            <w:r w:rsidRPr="00356532">
              <w:t xml:space="preserve">Level 3 </w:t>
            </w:r>
            <w:r w:rsidR="00E2563A" w:rsidRPr="00356532">
              <w:t>example</w:t>
            </w:r>
            <w:r w:rsidR="00E2563A">
              <w:t>:</w:t>
            </w:r>
            <w:r w:rsidR="00E2563A" w:rsidRPr="00356532">
              <w:t xml:space="preserve"> </w:t>
            </w:r>
            <w:r w:rsidRPr="00356532">
              <w:t>ELA-III|B|2</w:t>
            </w:r>
          </w:p>
          <w:p w:rsidR="00356532" w:rsidRPr="00356532" w:rsidRDefault="00356532" w:rsidP="00356532">
            <w:pPr>
              <w:pStyle w:val="TableText"/>
            </w:pPr>
            <w:r w:rsidRPr="00356532">
              <w:t xml:space="preserve">Level 4 </w:t>
            </w:r>
            <w:r w:rsidR="00E2563A" w:rsidRPr="00356532">
              <w:t>example</w:t>
            </w:r>
            <w:r w:rsidR="00E2563A">
              <w:t>:</w:t>
            </w:r>
            <w:r w:rsidR="00E2563A" w:rsidRPr="00356532">
              <w:t xml:space="preserve"> </w:t>
            </w:r>
            <w:r w:rsidRPr="00356532">
              <w:t>ELA-III|B|2|2</w:t>
            </w:r>
          </w:p>
        </w:tc>
      </w:tr>
      <w:tr w:rsidR="00FE2FC4" w:rsidRPr="00AC5791" w:rsidTr="00BB76F9">
        <w:tc>
          <w:tcPr>
            <w:tcW w:w="2304" w:type="dxa"/>
          </w:tcPr>
          <w:p w:rsidR="00FE2FC4" w:rsidRPr="00356532" w:rsidRDefault="00FE2FC4" w:rsidP="00356532">
            <w:pPr>
              <w:pStyle w:val="TableText"/>
            </w:pPr>
            <w:r w:rsidRPr="00356532">
              <w:t>Name</w:t>
            </w:r>
            <w:r w:rsidRPr="00B24A8B">
              <w:rPr>
                <w:rStyle w:val="FootnoteReference"/>
              </w:rPr>
              <w:t>1</w:t>
            </w:r>
          </w:p>
        </w:tc>
        <w:tc>
          <w:tcPr>
            <w:tcW w:w="3888" w:type="dxa"/>
          </w:tcPr>
          <w:p w:rsidR="00FE2FC4" w:rsidRPr="00356532" w:rsidRDefault="00FE2FC4" w:rsidP="005209DC">
            <w:pPr>
              <w:pStyle w:val="TableText"/>
            </w:pPr>
            <w:r w:rsidRPr="00356532">
              <w:t>This is the content standards</w:t>
            </w:r>
            <w:r w:rsidR="00307FC3">
              <w:t xml:space="preserve"> or </w:t>
            </w:r>
            <w:r w:rsidRPr="00356532">
              <w:t xml:space="preserve">benchmark name consistent with the </w:t>
            </w:r>
            <w:r w:rsidRPr="00E71B4C">
              <w:t xml:space="preserve">nomenclature used by the client. </w:t>
            </w:r>
            <w:r w:rsidR="002570A3">
              <w:t>As a best practice, enter name</w:t>
            </w:r>
            <w:r w:rsidR="00FA154C">
              <w:t>s</w:t>
            </w:r>
            <w:r w:rsidR="002570A3">
              <w:t xml:space="preserve"> that users </w:t>
            </w:r>
            <w:r w:rsidR="00B346EC">
              <w:t>of</w:t>
            </w:r>
            <w:r w:rsidR="002570A3">
              <w:t xml:space="preserve"> Test </w:t>
            </w:r>
            <w:r w:rsidR="005209DC">
              <w:t xml:space="preserve">Authoring or Item Authoring </w:t>
            </w:r>
            <w:r w:rsidR="00FA154C">
              <w:t xml:space="preserve">can </w:t>
            </w:r>
            <w:r w:rsidRPr="00356532">
              <w:t>immediately recognize.</w:t>
            </w:r>
          </w:p>
        </w:tc>
        <w:tc>
          <w:tcPr>
            <w:tcW w:w="3168" w:type="dxa"/>
          </w:tcPr>
          <w:p w:rsidR="00FE2FC4" w:rsidRPr="00356532" w:rsidRDefault="00FE2FC4" w:rsidP="00356532">
            <w:pPr>
              <w:pStyle w:val="TableText"/>
            </w:pPr>
            <w:r w:rsidRPr="00356532">
              <w:t>K.II.E.1</w:t>
            </w:r>
          </w:p>
        </w:tc>
      </w:tr>
      <w:tr w:rsidR="00FE2FC4" w:rsidRPr="00AC5791" w:rsidTr="00BB76F9">
        <w:tc>
          <w:tcPr>
            <w:tcW w:w="2304" w:type="dxa"/>
          </w:tcPr>
          <w:p w:rsidR="00FE2FC4" w:rsidRPr="00356532" w:rsidRDefault="00FE2FC4" w:rsidP="00356532">
            <w:pPr>
              <w:pStyle w:val="TableText"/>
            </w:pPr>
            <w:r w:rsidRPr="00356532">
              <w:t>Description</w:t>
            </w:r>
            <w:r w:rsidRPr="000E6A10">
              <w:rPr>
                <w:rStyle w:val="FootnoteReference"/>
              </w:rPr>
              <w:t>1</w:t>
            </w:r>
          </w:p>
        </w:tc>
        <w:tc>
          <w:tcPr>
            <w:tcW w:w="3888" w:type="dxa"/>
          </w:tcPr>
          <w:p w:rsidR="00FE2FC4" w:rsidRPr="00356532" w:rsidRDefault="00FE2FC4" w:rsidP="00CC7224">
            <w:pPr>
              <w:pStyle w:val="TableText"/>
            </w:pPr>
            <w:r w:rsidRPr="00356532">
              <w:t>This is the text of the standard as published by the client.</w:t>
            </w:r>
          </w:p>
        </w:tc>
        <w:tc>
          <w:tcPr>
            <w:tcW w:w="3168" w:type="dxa"/>
          </w:tcPr>
          <w:p w:rsidR="00FE2FC4" w:rsidRPr="00356532" w:rsidRDefault="00FE2FC4" w:rsidP="00356532">
            <w:pPr>
              <w:pStyle w:val="TableText"/>
            </w:pPr>
            <w:r w:rsidRPr="00356532">
              <w:t>Correctly form many of the uppercase and lowercase letters of the alphabet, monitor</w:t>
            </w:r>
            <w:r w:rsidR="0088776F">
              <w:t>,</w:t>
            </w:r>
            <w:r w:rsidRPr="00356532">
              <w:t xml:space="preserve"> and discuss the differences.</w:t>
            </w:r>
          </w:p>
        </w:tc>
      </w:tr>
      <w:tr w:rsidR="00FE2FC4" w:rsidRPr="00AC5791" w:rsidTr="00BB76F9">
        <w:tc>
          <w:tcPr>
            <w:tcW w:w="2304" w:type="dxa"/>
          </w:tcPr>
          <w:p w:rsidR="00FE2FC4" w:rsidRPr="00356532" w:rsidRDefault="00FE2FC4" w:rsidP="00B616B0">
            <w:pPr>
              <w:pStyle w:val="TableText"/>
              <w:keepNext/>
            </w:pPr>
            <w:proofErr w:type="spellStart"/>
            <w:r w:rsidRPr="00356532">
              <w:t>ShortName</w:t>
            </w:r>
            <w:proofErr w:type="spellEnd"/>
          </w:p>
        </w:tc>
        <w:tc>
          <w:tcPr>
            <w:tcW w:w="3888" w:type="dxa"/>
          </w:tcPr>
          <w:p w:rsidR="00FE2FC4" w:rsidRPr="00356532" w:rsidRDefault="00FE2FC4" w:rsidP="007055B2">
            <w:pPr>
              <w:pStyle w:val="TableText"/>
              <w:keepNext/>
            </w:pPr>
            <w:r w:rsidRPr="00356532">
              <w:t xml:space="preserve">An </w:t>
            </w:r>
            <w:r w:rsidR="007055B2">
              <w:t xml:space="preserve">optional, </w:t>
            </w:r>
            <w:r w:rsidRPr="00356532">
              <w:t xml:space="preserve">abbreviated description of the content level. </w:t>
            </w:r>
            <w:r w:rsidR="004B690B">
              <w:t xml:space="preserve">This name </w:t>
            </w:r>
            <w:r w:rsidRPr="00356532">
              <w:t xml:space="preserve">should reflect the nomenclature used by the client. </w:t>
            </w:r>
          </w:p>
        </w:tc>
        <w:tc>
          <w:tcPr>
            <w:tcW w:w="3168" w:type="dxa"/>
          </w:tcPr>
          <w:p w:rsidR="00FE2FC4" w:rsidRPr="00356532" w:rsidRDefault="00FE2FC4" w:rsidP="00E53D4E">
            <w:pPr>
              <w:pStyle w:val="TableText"/>
              <w:keepNext/>
            </w:pPr>
            <w:r w:rsidRPr="00356532">
              <w:t>The student will use a variety of strategies to expand reading, listening</w:t>
            </w:r>
            <w:r w:rsidR="0088776F">
              <w:t>,</w:t>
            </w:r>
            <w:r w:rsidRPr="00356532">
              <w:t xml:space="preserve"> and speaking vocabularies.</w:t>
            </w:r>
          </w:p>
        </w:tc>
      </w:tr>
    </w:tbl>
    <w:p w:rsidR="00B24A8B" w:rsidRPr="00B24A8B" w:rsidRDefault="00B24A8B" w:rsidP="00E53D4E">
      <w:pPr>
        <w:pStyle w:val="TableFootnote"/>
        <w:keepNext/>
      </w:pPr>
      <w:r w:rsidRPr="00863E17">
        <w:rPr>
          <w:rStyle w:val="FootnoteReference"/>
        </w:rPr>
        <w:t>1</w:t>
      </w:r>
      <w:proofErr w:type="gramStart"/>
      <w:r>
        <w:t>Required field</w:t>
      </w:r>
      <w:r w:rsidR="008C3D98">
        <w:t>.</w:t>
      </w:r>
      <w:proofErr w:type="gramEnd"/>
    </w:p>
    <w:p w:rsidR="00B24A8B" w:rsidRPr="00AC5791" w:rsidRDefault="00B24A8B" w:rsidP="000E6A10">
      <w:pPr>
        <w:pStyle w:val="TableFootnote"/>
        <w:keepNext/>
        <w:rPr>
          <w:rFonts w:cstheme="minorHAnsi"/>
        </w:rPr>
      </w:pPr>
      <w:r w:rsidRPr="00863E17">
        <w:rPr>
          <w:rStyle w:val="FootnoteReference"/>
        </w:rPr>
        <w:t>2</w:t>
      </w:r>
      <w:r>
        <w:t>The pipe character “|” is above the backslash key on the right side of the keyboard</w:t>
      </w:r>
      <w:r w:rsidR="00BB76F9">
        <w:t>.</w:t>
      </w:r>
    </w:p>
    <w:p w:rsidR="000E6A10" w:rsidRPr="00AC5791" w:rsidRDefault="000E6A10" w:rsidP="000E6A10">
      <w:pPr>
        <w:pStyle w:val="TableFootnote"/>
        <w:rPr>
          <w:rFonts w:cstheme="minorHAnsi"/>
        </w:rPr>
      </w:pPr>
    </w:p>
    <w:p w:rsidR="00FE2FC4" w:rsidRDefault="00B24A8B" w:rsidP="007055B2">
      <w:pPr>
        <w:keepNext/>
      </w:pPr>
      <w:r w:rsidRPr="00B904F4">
        <w:rPr>
          <w:rStyle w:val="CrossReference"/>
        </w:rPr>
        <w:fldChar w:fldCharType="begin"/>
      </w:r>
      <w:r w:rsidR="00B904F4" w:rsidRPr="00B904F4">
        <w:rPr>
          <w:rStyle w:val="CrossReference"/>
        </w:rPr>
        <w:instrText xml:space="preserve"> REF _Ref391292789 \* MERGEFORMAT \h</w:instrText>
      </w:r>
      <w:r w:rsidRPr="00B904F4">
        <w:rPr>
          <w:rStyle w:val="CrossReference"/>
        </w:rPr>
      </w:r>
      <w:r w:rsidRPr="00B904F4">
        <w:rPr>
          <w:rStyle w:val="CrossReference"/>
        </w:rPr>
        <w:fldChar w:fldCharType="separate"/>
      </w:r>
      <w:r w:rsidR="0051068F" w:rsidRPr="00311FC1">
        <w:rPr>
          <w:rStyle w:val="CrossReference"/>
        </w:rPr>
        <w:t>Table 6</w:t>
      </w:r>
      <w:r w:rsidRPr="00B904F4">
        <w:rPr>
          <w:rStyle w:val="CrossReference"/>
        </w:rPr>
        <w:fldChar w:fldCharType="end"/>
      </w:r>
      <w:r>
        <w:t xml:space="preserve"> </w:t>
      </w:r>
      <w:r w:rsidR="00C87E25">
        <w:t xml:space="preserve">is </w:t>
      </w:r>
      <w:r w:rsidR="00FE2FC4">
        <w:t>a short example of a segment of the Standards tab.</w:t>
      </w:r>
    </w:p>
    <w:p w:rsidR="00B24A8B" w:rsidRDefault="00B24A8B" w:rsidP="00050F02">
      <w:pPr>
        <w:pStyle w:val="TableCaption"/>
      </w:pPr>
      <w:bookmarkStart w:id="99" w:name="_Ref391292789"/>
      <w:proofErr w:type="gramStart"/>
      <w:r>
        <w:t>Table </w:t>
      </w:r>
      <w:fldSimple w:instr=" SEQ Table \* ARABIC ">
        <w:r w:rsidR="0051068F">
          <w:rPr>
            <w:noProof/>
          </w:rPr>
          <w:t>6</w:t>
        </w:r>
      </w:fldSimple>
      <w:bookmarkEnd w:id="99"/>
      <w:r>
        <w:t>.</w:t>
      </w:r>
      <w:proofErr w:type="gramEnd"/>
      <w:r>
        <w:t xml:space="preserve"> </w:t>
      </w:r>
      <w:r w:rsidR="001D3320">
        <w:t>Standards</w:t>
      </w:r>
      <w:r>
        <w:t xml:space="preserve"> Tab Example</w:t>
      </w:r>
    </w:p>
    <w:tbl>
      <w:tblPr>
        <w:tblStyle w:val="TableGrid"/>
        <w:tblW w:w="0" w:type="auto"/>
        <w:tblLayout w:type="fixed"/>
        <w:tblLook w:val="04A0" w:firstRow="1" w:lastRow="0" w:firstColumn="1" w:lastColumn="0" w:noHBand="0" w:noVBand="1"/>
      </w:tblPr>
      <w:tblGrid>
        <w:gridCol w:w="864"/>
        <w:gridCol w:w="1872"/>
        <w:gridCol w:w="864"/>
        <w:gridCol w:w="5760"/>
      </w:tblGrid>
      <w:tr w:rsidR="00B24A8B" w:rsidRPr="00B24A8B" w:rsidTr="00B62A4E">
        <w:trPr>
          <w:cnfStyle w:val="100000000000" w:firstRow="1" w:lastRow="0" w:firstColumn="0" w:lastColumn="0" w:oddVBand="0" w:evenVBand="0" w:oddHBand="0" w:evenHBand="0" w:firstRowFirstColumn="0" w:firstRowLastColumn="0" w:lastRowFirstColumn="0" w:lastRowLastColumn="0"/>
          <w:tblHeader/>
        </w:trPr>
        <w:tc>
          <w:tcPr>
            <w:tcW w:w="864" w:type="dxa"/>
          </w:tcPr>
          <w:p w:rsidR="00B24A8B" w:rsidRPr="00B24A8B" w:rsidRDefault="00B24A8B" w:rsidP="00B24A8B">
            <w:pPr>
              <w:pStyle w:val="TableHeader"/>
            </w:pPr>
            <w:r w:rsidRPr="00B24A8B">
              <w:t>Level</w:t>
            </w:r>
          </w:p>
        </w:tc>
        <w:tc>
          <w:tcPr>
            <w:tcW w:w="1728" w:type="dxa"/>
          </w:tcPr>
          <w:p w:rsidR="00B24A8B" w:rsidRPr="00B24A8B" w:rsidRDefault="00B24A8B" w:rsidP="00B24A8B">
            <w:pPr>
              <w:pStyle w:val="TableHeader"/>
            </w:pPr>
            <w:r w:rsidRPr="00B24A8B">
              <w:t>Key</w:t>
            </w:r>
          </w:p>
        </w:tc>
        <w:tc>
          <w:tcPr>
            <w:tcW w:w="864" w:type="dxa"/>
          </w:tcPr>
          <w:p w:rsidR="00B24A8B" w:rsidRPr="00B24A8B" w:rsidRDefault="00B24A8B" w:rsidP="00B24A8B">
            <w:pPr>
              <w:pStyle w:val="TableHeader"/>
            </w:pPr>
            <w:r w:rsidRPr="00B24A8B">
              <w:t>Name</w:t>
            </w:r>
          </w:p>
        </w:tc>
        <w:tc>
          <w:tcPr>
            <w:tcW w:w="5760" w:type="dxa"/>
          </w:tcPr>
          <w:p w:rsidR="00B24A8B" w:rsidRPr="00B24A8B" w:rsidRDefault="00B24A8B" w:rsidP="00B24A8B">
            <w:pPr>
              <w:pStyle w:val="TableHeader"/>
            </w:pPr>
            <w:r w:rsidRPr="00B24A8B">
              <w:t>Description</w:t>
            </w:r>
          </w:p>
        </w:tc>
      </w:tr>
      <w:tr w:rsidR="00B24A8B" w:rsidRPr="00B24A8B" w:rsidTr="00B62A4E">
        <w:tc>
          <w:tcPr>
            <w:tcW w:w="864" w:type="dxa"/>
          </w:tcPr>
          <w:p w:rsidR="00B24A8B" w:rsidRPr="00B24A8B" w:rsidRDefault="00B24A8B" w:rsidP="00B24A8B">
            <w:pPr>
              <w:pStyle w:val="TableText"/>
            </w:pPr>
            <w:r w:rsidRPr="00B24A8B">
              <w:t>3</w:t>
            </w:r>
          </w:p>
        </w:tc>
        <w:tc>
          <w:tcPr>
            <w:tcW w:w="1872" w:type="dxa"/>
          </w:tcPr>
          <w:p w:rsidR="00B24A8B" w:rsidRPr="00B24A8B" w:rsidRDefault="00B24A8B" w:rsidP="00B24A8B">
            <w:pPr>
              <w:pStyle w:val="TableText"/>
            </w:pPr>
            <w:r w:rsidRPr="00B24A8B">
              <w:t>4-CR|</w:t>
            </w:r>
            <w:r w:rsidR="00162B99" w:rsidRPr="00B24A8B">
              <w:t>5</w:t>
            </w:r>
            <w:r w:rsidR="00162B99">
              <w:t>–</w:t>
            </w:r>
            <w:r w:rsidR="00162B99" w:rsidRPr="00B24A8B">
              <w:t>3</w:t>
            </w:r>
            <w:r w:rsidRPr="00B24A8B">
              <w:t>|3.W.2d</w:t>
            </w:r>
          </w:p>
        </w:tc>
        <w:tc>
          <w:tcPr>
            <w:tcW w:w="864" w:type="dxa"/>
          </w:tcPr>
          <w:p w:rsidR="00B24A8B" w:rsidRPr="00B24A8B" w:rsidRDefault="00B24A8B" w:rsidP="00B24A8B">
            <w:pPr>
              <w:pStyle w:val="TableText"/>
            </w:pPr>
            <w:r w:rsidRPr="00B24A8B">
              <w:t>3.W.2d</w:t>
            </w:r>
          </w:p>
        </w:tc>
        <w:tc>
          <w:tcPr>
            <w:tcW w:w="5760" w:type="dxa"/>
          </w:tcPr>
          <w:p w:rsidR="00B24A8B" w:rsidRPr="00B24A8B" w:rsidRDefault="00B24A8B" w:rsidP="00B24A8B">
            <w:pPr>
              <w:pStyle w:val="TableText"/>
            </w:pPr>
            <w:r w:rsidRPr="00B24A8B">
              <w:t xml:space="preserve">Write informative/explanatory texts to examine a topic and convey ideas and information clearly. </w:t>
            </w:r>
            <w:r w:rsidRPr="00311FC1">
              <w:t>D)</w:t>
            </w:r>
            <w:r w:rsidRPr="00B24A8B">
              <w:t xml:space="preserve"> Provide a concluding statement or section.</w:t>
            </w:r>
          </w:p>
        </w:tc>
      </w:tr>
      <w:tr w:rsidR="00B24A8B" w:rsidRPr="00B24A8B" w:rsidTr="00B62A4E">
        <w:tc>
          <w:tcPr>
            <w:tcW w:w="864" w:type="dxa"/>
          </w:tcPr>
          <w:p w:rsidR="00B24A8B" w:rsidRPr="00B24A8B" w:rsidRDefault="00B24A8B" w:rsidP="00B24A8B">
            <w:pPr>
              <w:pStyle w:val="TableText"/>
            </w:pPr>
            <w:r w:rsidRPr="00B24A8B">
              <w:t>3</w:t>
            </w:r>
          </w:p>
        </w:tc>
        <w:tc>
          <w:tcPr>
            <w:tcW w:w="1872" w:type="dxa"/>
          </w:tcPr>
          <w:p w:rsidR="00B24A8B" w:rsidRPr="00B24A8B" w:rsidRDefault="00B24A8B" w:rsidP="00B24A8B">
            <w:pPr>
              <w:pStyle w:val="TableText"/>
            </w:pPr>
            <w:r w:rsidRPr="00B24A8B">
              <w:t>4-CR|</w:t>
            </w:r>
            <w:r w:rsidR="00162B99" w:rsidRPr="00B24A8B">
              <w:t>5</w:t>
            </w:r>
            <w:r w:rsidR="00162B99">
              <w:t>–</w:t>
            </w:r>
            <w:r w:rsidR="00162B99" w:rsidRPr="00B24A8B">
              <w:t>3</w:t>
            </w:r>
            <w:r w:rsidRPr="00B24A8B">
              <w:t>|3.W.3d</w:t>
            </w:r>
          </w:p>
        </w:tc>
        <w:tc>
          <w:tcPr>
            <w:tcW w:w="864" w:type="dxa"/>
          </w:tcPr>
          <w:p w:rsidR="00B24A8B" w:rsidRPr="00B24A8B" w:rsidRDefault="00B24A8B" w:rsidP="00B24A8B">
            <w:pPr>
              <w:pStyle w:val="TableText"/>
            </w:pPr>
            <w:r w:rsidRPr="00B24A8B">
              <w:t>3.W.3d</w:t>
            </w:r>
          </w:p>
        </w:tc>
        <w:tc>
          <w:tcPr>
            <w:tcW w:w="5760" w:type="dxa"/>
          </w:tcPr>
          <w:p w:rsidR="00B24A8B" w:rsidRPr="00B24A8B" w:rsidRDefault="00B24A8B" w:rsidP="00B24A8B">
            <w:pPr>
              <w:pStyle w:val="TableText"/>
            </w:pPr>
            <w:r w:rsidRPr="00B24A8B">
              <w:t>Write narratives to develop real or imagined experiences or events using effective technique, descriptive details, and clear event sequences. D) Provide a sense of closure.</w:t>
            </w:r>
          </w:p>
        </w:tc>
      </w:tr>
      <w:tr w:rsidR="00B24A8B" w:rsidRPr="00B24A8B" w:rsidTr="00B62A4E">
        <w:tc>
          <w:tcPr>
            <w:tcW w:w="864" w:type="dxa"/>
          </w:tcPr>
          <w:p w:rsidR="00B24A8B" w:rsidRPr="00B24A8B" w:rsidRDefault="00B24A8B" w:rsidP="00B24A8B">
            <w:pPr>
              <w:pStyle w:val="TableText"/>
            </w:pPr>
            <w:r w:rsidRPr="00B24A8B">
              <w:t>3</w:t>
            </w:r>
          </w:p>
        </w:tc>
        <w:tc>
          <w:tcPr>
            <w:tcW w:w="1872" w:type="dxa"/>
          </w:tcPr>
          <w:p w:rsidR="00B24A8B" w:rsidRPr="00B24A8B" w:rsidRDefault="00B24A8B" w:rsidP="00B24A8B">
            <w:pPr>
              <w:pStyle w:val="TableText"/>
            </w:pPr>
            <w:r w:rsidRPr="00B24A8B">
              <w:t>4-CR|</w:t>
            </w:r>
            <w:r w:rsidR="00162B99" w:rsidRPr="00B24A8B">
              <w:t>5</w:t>
            </w:r>
            <w:r w:rsidR="00162B99">
              <w:t>–</w:t>
            </w:r>
            <w:r w:rsidR="00162B99" w:rsidRPr="00B24A8B">
              <w:t>4</w:t>
            </w:r>
            <w:r w:rsidRPr="00B24A8B">
              <w:t>|4.L.3a</w:t>
            </w:r>
          </w:p>
        </w:tc>
        <w:tc>
          <w:tcPr>
            <w:tcW w:w="864" w:type="dxa"/>
          </w:tcPr>
          <w:p w:rsidR="00B24A8B" w:rsidRPr="00B24A8B" w:rsidRDefault="00B24A8B" w:rsidP="00B24A8B">
            <w:pPr>
              <w:pStyle w:val="TableText"/>
            </w:pPr>
            <w:r w:rsidRPr="00B24A8B">
              <w:t>4.L.3a</w:t>
            </w:r>
          </w:p>
        </w:tc>
        <w:tc>
          <w:tcPr>
            <w:tcW w:w="5760" w:type="dxa"/>
          </w:tcPr>
          <w:p w:rsidR="00B24A8B" w:rsidRPr="00B24A8B" w:rsidRDefault="00B24A8B" w:rsidP="00B24A8B">
            <w:pPr>
              <w:pStyle w:val="TableText"/>
            </w:pPr>
            <w:r w:rsidRPr="00B24A8B">
              <w:t>Use knowledge of language and its conventions when writing, speaking, reading, or listening. A) Choose words and phrases to convey ideas precisely.</w:t>
            </w:r>
          </w:p>
        </w:tc>
      </w:tr>
      <w:tr w:rsidR="00B24A8B" w:rsidRPr="00B24A8B" w:rsidTr="00B62A4E">
        <w:tc>
          <w:tcPr>
            <w:tcW w:w="864" w:type="dxa"/>
          </w:tcPr>
          <w:p w:rsidR="00B24A8B" w:rsidRPr="00B24A8B" w:rsidRDefault="00B24A8B" w:rsidP="00B24A8B">
            <w:pPr>
              <w:pStyle w:val="TableText"/>
            </w:pPr>
            <w:r w:rsidRPr="00B24A8B">
              <w:t>3</w:t>
            </w:r>
          </w:p>
        </w:tc>
        <w:tc>
          <w:tcPr>
            <w:tcW w:w="1872" w:type="dxa"/>
          </w:tcPr>
          <w:p w:rsidR="00B24A8B" w:rsidRPr="00B24A8B" w:rsidRDefault="00B24A8B" w:rsidP="00B24A8B">
            <w:pPr>
              <w:pStyle w:val="TableText"/>
            </w:pPr>
            <w:r w:rsidRPr="00B24A8B">
              <w:t>4-CR|</w:t>
            </w:r>
            <w:r w:rsidR="00162B99" w:rsidRPr="00B24A8B">
              <w:t>5</w:t>
            </w:r>
            <w:r w:rsidR="00162B99">
              <w:t>–</w:t>
            </w:r>
            <w:r w:rsidR="00162B99" w:rsidRPr="00B24A8B">
              <w:t>4</w:t>
            </w:r>
            <w:r w:rsidRPr="00B24A8B">
              <w:t>|4.L.6</w:t>
            </w:r>
          </w:p>
        </w:tc>
        <w:tc>
          <w:tcPr>
            <w:tcW w:w="864" w:type="dxa"/>
          </w:tcPr>
          <w:p w:rsidR="00B24A8B" w:rsidRPr="00B24A8B" w:rsidRDefault="00B24A8B" w:rsidP="00B24A8B">
            <w:pPr>
              <w:pStyle w:val="TableText"/>
            </w:pPr>
            <w:r w:rsidRPr="00B24A8B">
              <w:t>4.L.6</w:t>
            </w:r>
          </w:p>
        </w:tc>
        <w:tc>
          <w:tcPr>
            <w:tcW w:w="5760" w:type="dxa"/>
          </w:tcPr>
          <w:p w:rsidR="00B24A8B" w:rsidRPr="00B24A8B" w:rsidRDefault="00B24A8B" w:rsidP="0088776F">
            <w:pPr>
              <w:pStyle w:val="TableText"/>
            </w:pPr>
            <w:r w:rsidRPr="00B24A8B">
              <w:t>Acquire and use accurately grade-appropriate general academic and domain-specific words and phrases, including those that signal precise actions, emotions, or states of being (e.g., quizzed, whined, stammered) and that are basic to a particular topic (e.g., wildlife, conservation, endangered when discussing animal preservation).</w:t>
            </w:r>
          </w:p>
        </w:tc>
      </w:tr>
      <w:tr w:rsidR="00B24A8B" w:rsidRPr="00B24A8B" w:rsidTr="00B62A4E">
        <w:tc>
          <w:tcPr>
            <w:tcW w:w="864" w:type="dxa"/>
          </w:tcPr>
          <w:p w:rsidR="00B24A8B" w:rsidRPr="00B24A8B" w:rsidRDefault="00B24A8B" w:rsidP="00B24A8B">
            <w:pPr>
              <w:pStyle w:val="TableText"/>
            </w:pPr>
            <w:r w:rsidRPr="00B24A8B">
              <w:t>3</w:t>
            </w:r>
          </w:p>
        </w:tc>
        <w:tc>
          <w:tcPr>
            <w:tcW w:w="1872" w:type="dxa"/>
          </w:tcPr>
          <w:p w:rsidR="00B24A8B" w:rsidRPr="00B24A8B" w:rsidRDefault="00B24A8B" w:rsidP="00B24A8B">
            <w:pPr>
              <w:pStyle w:val="TableText"/>
            </w:pPr>
            <w:r w:rsidRPr="00B24A8B">
              <w:t>4-CR|</w:t>
            </w:r>
            <w:r w:rsidR="00162B99" w:rsidRPr="00B24A8B">
              <w:t>5</w:t>
            </w:r>
            <w:r w:rsidR="00162B99">
              <w:t>–</w:t>
            </w:r>
            <w:r w:rsidR="00162B99" w:rsidRPr="00B24A8B">
              <w:t>4</w:t>
            </w:r>
            <w:r w:rsidRPr="00B24A8B">
              <w:t>|4.W.2d</w:t>
            </w:r>
          </w:p>
        </w:tc>
        <w:tc>
          <w:tcPr>
            <w:tcW w:w="864" w:type="dxa"/>
          </w:tcPr>
          <w:p w:rsidR="00B24A8B" w:rsidRPr="00B24A8B" w:rsidRDefault="00B24A8B" w:rsidP="00B24A8B">
            <w:pPr>
              <w:pStyle w:val="TableText"/>
            </w:pPr>
            <w:r w:rsidRPr="00B24A8B">
              <w:t>4.W.2d</w:t>
            </w:r>
          </w:p>
        </w:tc>
        <w:tc>
          <w:tcPr>
            <w:tcW w:w="5760" w:type="dxa"/>
          </w:tcPr>
          <w:p w:rsidR="00B24A8B" w:rsidRPr="00B24A8B" w:rsidRDefault="00B24A8B" w:rsidP="00B24A8B">
            <w:pPr>
              <w:pStyle w:val="TableText"/>
            </w:pPr>
            <w:r w:rsidRPr="00B24A8B">
              <w:t>Write informative/explanatory texts to examine a topic and convey ideas and information clearly. D) Use precise language and domain-specific vocabulary to inform about or explain the topic.</w:t>
            </w:r>
          </w:p>
        </w:tc>
      </w:tr>
      <w:tr w:rsidR="00B24A8B" w:rsidRPr="00B24A8B" w:rsidTr="00B62A4E">
        <w:tc>
          <w:tcPr>
            <w:tcW w:w="864" w:type="dxa"/>
          </w:tcPr>
          <w:p w:rsidR="00B24A8B" w:rsidRPr="00B24A8B" w:rsidRDefault="00B24A8B" w:rsidP="00B24A8B">
            <w:pPr>
              <w:pStyle w:val="TableText"/>
            </w:pPr>
            <w:r w:rsidRPr="00B24A8B">
              <w:t>3</w:t>
            </w:r>
          </w:p>
        </w:tc>
        <w:tc>
          <w:tcPr>
            <w:tcW w:w="1872" w:type="dxa"/>
          </w:tcPr>
          <w:p w:rsidR="00B24A8B" w:rsidRPr="00B24A8B" w:rsidRDefault="00B24A8B" w:rsidP="00B24A8B">
            <w:pPr>
              <w:pStyle w:val="TableText"/>
            </w:pPr>
            <w:r w:rsidRPr="00B24A8B">
              <w:t>4-CR|</w:t>
            </w:r>
            <w:r w:rsidR="00162B99" w:rsidRPr="00B24A8B">
              <w:t>5</w:t>
            </w:r>
            <w:r w:rsidR="00162B99">
              <w:t>–</w:t>
            </w:r>
            <w:r w:rsidR="00162B99" w:rsidRPr="00B24A8B">
              <w:t>4</w:t>
            </w:r>
            <w:r w:rsidRPr="00B24A8B">
              <w:t>|4.W.3d</w:t>
            </w:r>
          </w:p>
        </w:tc>
        <w:tc>
          <w:tcPr>
            <w:tcW w:w="864" w:type="dxa"/>
          </w:tcPr>
          <w:p w:rsidR="00B24A8B" w:rsidRPr="00B24A8B" w:rsidRDefault="00B24A8B" w:rsidP="00B24A8B">
            <w:pPr>
              <w:pStyle w:val="TableText"/>
            </w:pPr>
            <w:r w:rsidRPr="00B24A8B">
              <w:t>4.W.3d</w:t>
            </w:r>
          </w:p>
        </w:tc>
        <w:tc>
          <w:tcPr>
            <w:tcW w:w="5760" w:type="dxa"/>
          </w:tcPr>
          <w:p w:rsidR="00B24A8B" w:rsidRPr="00B24A8B" w:rsidRDefault="00B24A8B" w:rsidP="00B24A8B">
            <w:pPr>
              <w:pStyle w:val="TableText"/>
            </w:pPr>
            <w:r w:rsidRPr="00B24A8B">
              <w:t>Write narratives to develop real or imagined experiences or events using effective technique, descriptive details, and clear event sequences. D) Use concrete words and phrases and sensory details to convey experiences and events precisely.</w:t>
            </w:r>
          </w:p>
        </w:tc>
      </w:tr>
      <w:tr w:rsidR="00B24A8B" w:rsidRPr="00B24A8B" w:rsidTr="00B62A4E">
        <w:tc>
          <w:tcPr>
            <w:tcW w:w="864" w:type="dxa"/>
          </w:tcPr>
          <w:p w:rsidR="00B24A8B" w:rsidRPr="00B24A8B" w:rsidRDefault="00B24A8B" w:rsidP="00B24A8B">
            <w:pPr>
              <w:pStyle w:val="TableText"/>
            </w:pPr>
            <w:r w:rsidRPr="00B24A8B">
              <w:t>3</w:t>
            </w:r>
          </w:p>
        </w:tc>
        <w:tc>
          <w:tcPr>
            <w:tcW w:w="1872" w:type="dxa"/>
          </w:tcPr>
          <w:p w:rsidR="00B24A8B" w:rsidRPr="00B24A8B" w:rsidRDefault="00B24A8B" w:rsidP="00B24A8B">
            <w:pPr>
              <w:pStyle w:val="TableText"/>
            </w:pPr>
            <w:r w:rsidRPr="00B24A8B">
              <w:t>4-CR|</w:t>
            </w:r>
            <w:r w:rsidR="00162B99" w:rsidRPr="00B24A8B">
              <w:t>5</w:t>
            </w:r>
            <w:r w:rsidR="00162B99">
              <w:t>–</w:t>
            </w:r>
            <w:r w:rsidR="00162B99" w:rsidRPr="00B24A8B">
              <w:t>5</w:t>
            </w:r>
            <w:r w:rsidRPr="00B24A8B">
              <w:t>|5.L.3a</w:t>
            </w:r>
          </w:p>
        </w:tc>
        <w:tc>
          <w:tcPr>
            <w:tcW w:w="864" w:type="dxa"/>
          </w:tcPr>
          <w:p w:rsidR="00B24A8B" w:rsidRPr="00B24A8B" w:rsidRDefault="00B24A8B" w:rsidP="00B24A8B">
            <w:pPr>
              <w:pStyle w:val="TableText"/>
            </w:pPr>
            <w:r w:rsidRPr="00B24A8B">
              <w:t>5.L.3a</w:t>
            </w:r>
          </w:p>
        </w:tc>
        <w:tc>
          <w:tcPr>
            <w:tcW w:w="5760" w:type="dxa"/>
          </w:tcPr>
          <w:p w:rsidR="00B24A8B" w:rsidRPr="00B24A8B" w:rsidRDefault="00B24A8B" w:rsidP="00B24A8B">
            <w:pPr>
              <w:pStyle w:val="TableText"/>
            </w:pPr>
            <w:r w:rsidRPr="00B24A8B">
              <w:t>Use knowledge of language and its conventions when writing, speaking, reading, or listening. A) Expand, combine, and reduce sentences for meaning, reader/listener interest, and style.</w:t>
            </w:r>
          </w:p>
        </w:tc>
      </w:tr>
      <w:tr w:rsidR="00B24A8B" w:rsidRPr="00B24A8B" w:rsidTr="00B62A4E">
        <w:tc>
          <w:tcPr>
            <w:tcW w:w="864" w:type="dxa"/>
          </w:tcPr>
          <w:p w:rsidR="00B24A8B" w:rsidRPr="00B24A8B" w:rsidRDefault="00B24A8B" w:rsidP="00B24A8B">
            <w:pPr>
              <w:pStyle w:val="TableText"/>
            </w:pPr>
            <w:r w:rsidRPr="00B24A8B">
              <w:t>3</w:t>
            </w:r>
          </w:p>
        </w:tc>
        <w:tc>
          <w:tcPr>
            <w:tcW w:w="1872" w:type="dxa"/>
          </w:tcPr>
          <w:p w:rsidR="00B24A8B" w:rsidRPr="00B24A8B" w:rsidRDefault="00B24A8B" w:rsidP="00B24A8B">
            <w:pPr>
              <w:pStyle w:val="TableText"/>
            </w:pPr>
            <w:r w:rsidRPr="00B24A8B">
              <w:t>4-CR|</w:t>
            </w:r>
            <w:r w:rsidR="00162B99" w:rsidRPr="00B24A8B">
              <w:t>5</w:t>
            </w:r>
            <w:r w:rsidR="00162B99">
              <w:t>–</w:t>
            </w:r>
            <w:r w:rsidR="00162B99" w:rsidRPr="00B24A8B">
              <w:t>5</w:t>
            </w:r>
            <w:r w:rsidRPr="00B24A8B">
              <w:t>|5.L.6</w:t>
            </w:r>
          </w:p>
        </w:tc>
        <w:tc>
          <w:tcPr>
            <w:tcW w:w="864" w:type="dxa"/>
          </w:tcPr>
          <w:p w:rsidR="00B24A8B" w:rsidRPr="00B24A8B" w:rsidRDefault="00B24A8B" w:rsidP="00B24A8B">
            <w:pPr>
              <w:pStyle w:val="TableText"/>
            </w:pPr>
            <w:r w:rsidRPr="00B24A8B">
              <w:t>5.L.6</w:t>
            </w:r>
          </w:p>
        </w:tc>
        <w:tc>
          <w:tcPr>
            <w:tcW w:w="5760" w:type="dxa"/>
          </w:tcPr>
          <w:p w:rsidR="00B24A8B" w:rsidRPr="00B24A8B" w:rsidRDefault="00B24A8B" w:rsidP="00B24A8B">
            <w:pPr>
              <w:pStyle w:val="TableText"/>
            </w:pPr>
            <w:r w:rsidRPr="00B24A8B">
              <w:t>Acquire and use accurately grade-appropriate general academic and domain-specific words and phrases, including those that signal contrast, addition, and other logical relationships (e.g., however, although, nevertheless, similarly, moreover, in addition).</w:t>
            </w:r>
          </w:p>
        </w:tc>
      </w:tr>
      <w:tr w:rsidR="00B24A8B" w:rsidRPr="00B24A8B" w:rsidTr="00B62A4E">
        <w:tc>
          <w:tcPr>
            <w:tcW w:w="864" w:type="dxa"/>
          </w:tcPr>
          <w:p w:rsidR="00B24A8B" w:rsidRPr="00B24A8B" w:rsidRDefault="00B24A8B" w:rsidP="00B24A8B">
            <w:pPr>
              <w:pStyle w:val="TableText"/>
            </w:pPr>
            <w:r w:rsidRPr="00B24A8B">
              <w:t>3</w:t>
            </w:r>
          </w:p>
        </w:tc>
        <w:tc>
          <w:tcPr>
            <w:tcW w:w="1872" w:type="dxa"/>
          </w:tcPr>
          <w:p w:rsidR="00B24A8B" w:rsidRPr="00B24A8B" w:rsidRDefault="00B24A8B" w:rsidP="00B24A8B">
            <w:pPr>
              <w:pStyle w:val="TableText"/>
            </w:pPr>
            <w:r w:rsidRPr="00B24A8B">
              <w:t>4-CR|</w:t>
            </w:r>
            <w:r w:rsidR="00162B99" w:rsidRPr="00B24A8B">
              <w:t>5</w:t>
            </w:r>
            <w:r w:rsidR="00162B99">
              <w:t>–</w:t>
            </w:r>
            <w:r w:rsidR="00162B99" w:rsidRPr="00B24A8B">
              <w:t>5</w:t>
            </w:r>
            <w:r w:rsidRPr="00B24A8B">
              <w:t>|5.W.2d</w:t>
            </w:r>
          </w:p>
        </w:tc>
        <w:tc>
          <w:tcPr>
            <w:tcW w:w="864" w:type="dxa"/>
          </w:tcPr>
          <w:p w:rsidR="00B24A8B" w:rsidRPr="00B24A8B" w:rsidRDefault="00B24A8B" w:rsidP="00B24A8B">
            <w:pPr>
              <w:pStyle w:val="TableText"/>
            </w:pPr>
            <w:r w:rsidRPr="00B24A8B">
              <w:t>5.W.2d</w:t>
            </w:r>
          </w:p>
        </w:tc>
        <w:tc>
          <w:tcPr>
            <w:tcW w:w="5760" w:type="dxa"/>
          </w:tcPr>
          <w:p w:rsidR="00B24A8B" w:rsidRPr="00B24A8B" w:rsidRDefault="00B24A8B" w:rsidP="00B24A8B">
            <w:pPr>
              <w:pStyle w:val="TableText"/>
            </w:pPr>
            <w:r w:rsidRPr="00B24A8B">
              <w:t>Write informative/explanatory texts to examine a topic and convey ideas and information clearly. D) Use precise language and domain-specific vocabulary to inform about or explain the topic.</w:t>
            </w:r>
          </w:p>
        </w:tc>
      </w:tr>
      <w:tr w:rsidR="00B24A8B" w:rsidRPr="00B24A8B" w:rsidTr="00B62A4E">
        <w:tc>
          <w:tcPr>
            <w:tcW w:w="864" w:type="dxa"/>
          </w:tcPr>
          <w:p w:rsidR="00B24A8B" w:rsidRPr="00B24A8B" w:rsidRDefault="00B24A8B" w:rsidP="00B24A8B">
            <w:pPr>
              <w:pStyle w:val="TableText"/>
            </w:pPr>
            <w:r w:rsidRPr="00B24A8B">
              <w:t>3</w:t>
            </w:r>
          </w:p>
        </w:tc>
        <w:tc>
          <w:tcPr>
            <w:tcW w:w="1872" w:type="dxa"/>
          </w:tcPr>
          <w:p w:rsidR="00B24A8B" w:rsidRPr="00B24A8B" w:rsidRDefault="00B24A8B" w:rsidP="00B24A8B">
            <w:pPr>
              <w:pStyle w:val="TableText"/>
            </w:pPr>
            <w:r w:rsidRPr="00B24A8B">
              <w:t>4-CR|</w:t>
            </w:r>
            <w:r w:rsidR="00162B99" w:rsidRPr="00B24A8B">
              <w:t>5</w:t>
            </w:r>
            <w:r w:rsidR="00162B99">
              <w:t>–</w:t>
            </w:r>
            <w:r w:rsidR="00162B99" w:rsidRPr="00B24A8B">
              <w:t>5</w:t>
            </w:r>
            <w:r w:rsidRPr="00B24A8B">
              <w:t>|5.W.3d</w:t>
            </w:r>
          </w:p>
        </w:tc>
        <w:tc>
          <w:tcPr>
            <w:tcW w:w="864" w:type="dxa"/>
          </w:tcPr>
          <w:p w:rsidR="00B24A8B" w:rsidRPr="00B24A8B" w:rsidRDefault="00B24A8B" w:rsidP="00B24A8B">
            <w:pPr>
              <w:pStyle w:val="TableText"/>
            </w:pPr>
            <w:r w:rsidRPr="00B24A8B">
              <w:t>5.W.3d</w:t>
            </w:r>
          </w:p>
        </w:tc>
        <w:tc>
          <w:tcPr>
            <w:tcW w:w="5760" w:type="dxa"/>
          </w:tcPr>
          <w:p w:rsidR="00B24A8B" w:rsidRPr="00B24A8B" w:rsidRDefault="00B24A8B" w:rsidP="00B24A8B">
            <w:pPr>
              <w:pStyle w:val="TableText"/>
            </w:pPr>
            <w:r w:rsidRPr="00B24A8B">
              <w:t>Write narratives to develop real or imagined experiences or events using effective technique, descriptive details, and clear event sequences. D) Use concrete words and phrases and sensory details to convey experiences and events precisely.</w:t>
            </w:r>
          </w:p>
        </w:tc>
      </w:tr>
    </w:tbl>
    <w:p w:rsidR="00FE2FC4" w:rsidRDefault="00FE2FC4" w:rsidP="006F4A2C">
      <w:pPr>
        <w:pStyle w:val="Heading3"/>
      </w:pPr>
      <w:bookmarkStart w:id="100" w:name="_Toc350875575"/>
      <w:bookmarkStart w:id="101" w:name="_Toc399403443"/>
      <w:r>
        <w:t xml:space="preserve">SOCKs </w:t>
      </w:r>
      <w:r w:rsidR="006F4A2C">
        <w:t>t</w:t>
      </w:r>
      <w:r>
        <w:t>ab</w:t>
      </w:r>
      <w:bookmarkEnd w:id="100"/>
      <w:bookmarkEnd w:id="101"/>
    </w:p>
    <w:p w:rsidR="00FE2FC4" w:rsidRDefault="000141A0" w:rsidP="00435DB9">
      <w:pPr>
        <w:keepNext/>
      </w:pPr>
      <w:r>
        <w:t xml:space="preserve">The </w:t>
      </w:r>
      <w:r w:rsidR="00FE2FC4">
        <w:t>Some Other Category of Knowledge</w:t>
      </w:r>
      <w:r>
        <w:t xml:space="preserve"> (SOCK</w:t>
      </w:r>
      <w:r w:rsidR="00651756">
        <w:t>s</w:t>
      </w:r>
      <w:r>
        <w:t xml:space="preserve">) tab contains </w:t>
      </w:r>
      <w:r w:rsidR="00FE2FC4">
        <w:t xml:space="preserve">reporting categories that are not part of the content standards hierarchy. SOCKs are not required, but if a particular category is important to the client and items are categorized or partitioned in some way using metadata that may affect the way assessment results are reported, </w:t>
      </w:r>
      <w:r w:rsidR="00604EDC">
        <w:t xml:space="preserve">create </w:t>
      </w:r>
      <w:r w:rsidR="00FE2FC4">
        <w:t>SOCKs to match each category.</w:t>
      </w:r>
      <w:r w:rsidR="00786385">
        <w:t xml:space="preserve"> </w:t>
      </w:r>
      <w:r w:rsidR="00786385" w:rsidRPr="00B904F4">
        <w:rPr>
          <w:rStyle w:val="CrossReference"/>
        </w:rPr>
        <w:fldChar w:fldCharType="begin"/>
      </w:r>
      <w:r w:rsidR="00B904F4" w:rsidRPr="00B904F4">
        <w:rPr>
          <w:rStyle w:val="CrossReference"/>
        </w:rPr>
        <w:instrText xml:space="preserve"> REF _Ref391292985 \* MERGEFORMAT \h</w:instrText>
      </w:r>
      <w:r w:rsidR="00786385" w:rsidRPr="00B904F4">
        <w:rPr>
          <w:rStyle w:val="CrossReference"/>
        </w:rPr>
      </w:r>
      <w:r w:rsidR="00786385" w:rsidRPr="00B904F4">
        <w:rPr>
          <w:rStyle w:val="CrossReference"/>
        </w:rPr>
        <w:fldChar w:fldCharType="separate"/>
      </w:r>
      <w:r w:rsidR="0051068F" w:rsidRPr="00311FC1">
        <w:rPr>
          <w:rStyle w:val="CrossReference"/>
        </w:rPr>
        <w:t>Table 7</w:t>
      </w:r>
      <w:r w:rsidR="00786385" w:rsidRPr="00B904F4">
        <w:rPr>
          <w:rStyle w:val="CrossReference"/>
        </w:rPr>
        <w:fldChar w:fldCharType="end"/>
      </w:r>
      <w:r w:rsidR="00786385">
        <w:t xml:space="preserve"> shows the column headings and guidelines for input.</w:t>
      </w:r>
    </w:p>
    <w:p w:rsidR="000141A0" w:rsidRDefault="00F77D4F" w:rsidP="00F77D4F">
      <w:pPr>
        <w:pStyle w:val="TableCaption"/>
      </w:pPr>
      <w:bookmarkStart w:id="102" w:name="_Ref391292985"/>
      <w:proofErr w:type="gramStart"/>
      <w:r>
        <w:t>Table </w:t>
      </w:r>
      <w:fldSimple w:instr=" SEQ Table \* ARABIC ">
        <w:r w:rsidR="0051068F">
          <w:rPr>
            <w:noProof/>
          </w:rPr>
          <w:t>7</w:t>
        </w:r>
      </w:fldSimple>
      <w:bookmarkEnd w:id="102"/>
      <w:r>
        <w:t>.</w:t>
      </w:r>
      <w:proofErr w:type="gramEnd"/>
      <w:r>
        <w:t xml:space="preserve"> SOCKs Tab</w:t>
      </w:r>
    </w:p>
    <w:tbl>
      <w:tblPr>
        <w:tblStyle w:val="TableGrid"/>
        <w:tblW w:w="0" w:type="auto"/>
        <w:tblLayout w:type="fixed"/>
        <w:tblLook w:val="04A0" w:firstRow="1" w:lastRow="0" w:firstColumn="1" w:lastColumn="0" w:noHBand="0" w:noVBand="1"/>
      </w:tblPr>
      <w:tblGrid>
        <w:gridCol w:w="2304"/>
        <w:gridCol w:w="3888"/>
        <w:gridCol w:w="3168"/>
      </w:tblGrid>
      <w:tr w:rsidR="00FE2FC4" w:rsidRPr="00AC5791" w:rsidTr="001102AF">
        <w:trPr>
          <w:cnfStyle w:val="100000000000" w:firstRow="1" w:lastRow="0" w:firstColumn="0" w:lastColumn="0" w:oddVBand="0" w:evenVBand="0" w:oddHBand="0" w:evenHBand="0" w:firstRowFirstColumn="0" w:firstRowLastColumn="0" w:lastRowFirstColumn="0" w:lastRowLastColumn="0"/>
          <w:tblHeader/>
        </w:trPr>
        <w:tc>
          <w:tcPr>
            <w:tcW w:w="2304" w:type="dxa"/>
          </w:tcPr>
          <w:p w:rsidR="00FE2FC4" w:rsidRPr="00AC5791" w:rsidRDefault="00FE2FC4" w:rsidP="00F77D4F">
            <w:pPr>
              <w:pStyle w:val="TableHeader"/>
            </w:pPr>
            <w:r w:rsidRPr="00AC5791">
              <w:t>Column Heading</w:t>
            </w:r>
          </w:p>
        </w:tc>
        <w:tc>
          <w:tcPr>
            <w:tcW w:w="3888" w:type="dxa"/>
          </w:tcPr>
          <w:p w:rsidR="00FE2FC4" w:rsidRPr="00AC5791" w:rsidRDefault="00FE2FC4" w:rsidP="00F77D4F">
            <w:pPr>
              <w:pStyle w:val="TableHeader"/>
            </w:pPr>
            <w:r w:rsidRPr="00AC5791">
              <w:t>Input Guidelines</w:t>
            </w:r>
          </w:p>
        </w:tc>
        <w:tc>
          <w:tcPr>
            <w:tcW w:w="3168" w:type="dxa"/>
          </w:tcPr>
          <w:p w:rsidR="00FE2FC4" w:rsidRPr="00AC5791" w:rsidRDefault="00FE2FC4" w:rsidP="00F77D4F">
            <w:pPr>
              <w:pStyle w:val="TableHeader"/>
            </w:pPr>
            <w:r w:rsidRPr="00AC5791">
              <w:t>Example</w:t>
            </w:r>
          </w:p>
        </w:tc>
      </w:tr>
      <w:tr w:rsidR="00FE2FC4" w:rsidRPr="00AC5791" w:rsidTr="00786385">
        <w:tc>
          <w:tcPr>
            <w:tcW w:w="2304" w:type="dxa"/>
          </w:tcPr>
          <w:p w:rsidR="00FE2FC4" w:rsidRPr="004B511F" w:rsidRDefault="00FE2FC4" w:rsidP="004D521A">
            <w:pPr>
              <w:pStyle w:val="TableText"/>
              <w:keepNext/>
            </w:pPr>
            <w:r w:rsidRPr="009A7D1A">
              <w:t>Knowledge Category</w:t>
            </w:r>
            <w:r w:rsidRPr="00863E17">
              <w:rPr>
                <w:rStyle w:val="FootnoteReference"/>
              </w:rPr>
              <w:t>1</w:t>
            </w:r>
          </w:p>
        </w:tc>
        <w:tc>
          <w:tcPr>
            <w:tcW w:w="3888" w:type="dxa"/>
          </w:tcPr>
          <w:p w:rsidR="00FE2FC4" w:rsidRPr="00AC5791" w:rsidRDefault="00FE2FC4" w:rsidP="004D521A">
            <w:pPr>
              <w:pStyle w:val="TableText"/>
              <w:keepNext/>
            </w:pPr>
            <w:r>
              <w:t xml:space="preserve">A string that </w:t>
            </w:r>
            <w:r w:rsidR="005347AA">
              <w:t>identifies</w:t>
            </w:r>
            <w:r>
              <w:t xml:space="preserve"> the knowledge category</w:t>
            </w:r>
          </w:p>
        </w:tc>
        <w:tc>
          <w:tcPr>
            <w:tcW w:w="3168" w:type="dxa"/>
          </w:tcPr>
          <w:p w:rsidR="00FE2FC4" w:rsidRPr="00AC5791" w:rsidRDefault="00FE2FC4" w:rsidP="004D521A">
            <w:pPr>
              <w:pStyle w:val="TableText"/>
              <w:keepNext/>
            </w:pPr>
            <w:r w:rsidRPr="009A7D1A">
              <w:t>Cognitive Level C</w:t>
            </w:r>
          </w:p>
        </w:tc>
      </w:tr>
      <w:tr w:rsidR="00FE2FC4" w:rsidRPr="00AC5791" w:rsidTr="00786385">
        <w:tc>
          <w:tcPr>
            <w:tcW w:w="2304" w:type="dxa"/>
          </w:tcPr>
          <w:p w:rsidR="00FE2FC4" w:rsidRPr="004B511F" w:rsidRDefault="00FE2FC4" w:rsidP="00255CF2">
            <w:pPr>
              <w:pStyle w:val="TableText"/>
              <w:keepNext/>
            </w:pPr>
            <w:r w:rsidRPr="009A7D1A">
              <w:t>Description</w:t>
            </w:r>
          </w:p>
        </w:tc>
        <w:tc>
          <w:tcPr>
            <w:tcW w:w="3888" w:type="dxa"/>
          </w:tcPr>
          <w:p w:rsidR="00FE2FC4" w:rsidRPr="00AC5791" w:rsidRDefault="00FE2FC4" w:rsidP="004D521A">
            <w:pPr>
              <w:pStyle w:val="TableText"/>
              <w:keepNext/>
            </w:pPr>
            <w:r>
              <w:t>A string that provides informational description</w:t>
            </w:r>
          </w:p>
        </w:tc>
        <w:tc>
          <w:tcPr>
            <w:tcW w:w="3168" w:type="dxa"/>
          </w:tcPr>
          <w:p w:rsidR="00FE2FC4" w:rsidRPr="00AC5791" w:rsidRDefault="00FE2FC4" w:rsidP="004D521A">
            <w:pPr>
              <w:pStyle w:val="TableText"/>
              <w:keepNext/>
            </w:pPr>
            <w:r w:rsidRPr="009A7D1A">
              <w:t>Cognitive Level C</w:t>
            </w:r>
          </w:p>
        </w:tc>
      </w:tr>
    </w:tbl>
    <w:p w:rsidR="00672B3F" w:rsidRDefault="00672B3F" w:rsidP="00672B3F">
      <w:pPr>
        <w:pStyle w:val="TableFootnote"/>
      </w:pPr>
      <w:r w:rsidRPr="00863E17">
        <w:rPr>
          <w:rStyle w:val="FootnoteReference"/>
        </w:rPr>
        <w:t>1</w:t>
      </w:r>
      <w:proofErr w:type="gramStart"/>
      <w:r w:rsidR="008C3D98">
        <w:t>Required field.</w:t>
      </w:r>
      <w:proofErr w:type="gramEnd"/>
    </w:p>
    <w:p w:rsidR="00FE2FC4" w:rsidRPr="003F21BA" w:rsidRDefault="00FE2FC4" w:rsidP="006F4A2C">
      <w:pPr>
        <w:pStyle w:val="Heading3"/>
      </w:pPr>
      <w:bookmarkStart w:id="103" w:name="_Toc350875576"/>
      <w:bookmarkStart w:id="104" w:name="_Toc399403444"/>
      <w:r>
        <w:t xml:space="preserve">Benchmark Grades </w:t>
      </w:r>
      <w:r w:rsidR="006F4A2C">
        <w:t>t</w:t>
      </w:r>
      <w:r>
        <w:t>ab</w:t>
      </w:r>
      <w:bookmarkEnd w:id="103"/>
      <w:bookmarkEnd w:id="104"/>
    </w:p>
    <w:p w:rsidR="00FE2FC4" w:rsidRDefault="00FE2FC4" w:rsidP="00930AF3">
      <w:pPr>
        <w:keepNext/>
      </w:pPr>
      <w:r>
        <w:t xml:space="preserve">The Benchmarks Grade tab associates a standard key defined in the </w:t>
      </w:r>
      <w:r w:rsidR="007F2EB4" w:rsidRPr="00B904F4">
        <w:rPr>
          <w:rStyle w:val="CrossReference"/>
        </w:rPr>
        <w:fldChar w:fldCharType="begin"/>
      </w:r>
      <w:r w:rsidR="00B904F4" w:rsidRPr="00B904F4">
        <w:rPr>
          <w:rStyle w:val="CrossReference"/>
        </w:rPr>
        <w:instrText xml:space="preserve"> REF _Ref391293819 \* MERGEFORMAT \h</w:instrText>
      </w:r>
      <w:r w:rsidR="007F2EB4" w:rsidRPr="00B904F4">
        <w:rPr>
          <w:rStyle w:val="CrossReference"/>
        </w:rPr>
      </w:r>
      <w:r w:rsidR="007F2EB4" w:rsidRPr="00B904F4">
        <w:rPr>
          <w:rStyle w:val="CrossReference"/>
        </w:rPr>
        <w:fldChar w:fldCharType="separate"/>
      </w:r>
      <w:r w:rsidR="0051068F" w:rsidRPr="00311FC1">
        <w:rPr>
          <w:rStyle w:val="CrossReference"/>
        </w:rPr>
        <w:t>Standards tab</w:t>
      </w:r>
      <w:r w:rsidR="007F2EB4" w:rsidRPr="00B904F4">
        <w:rPr>
          <w:rStyle w:val="CrossReference"/>
        </w:rPr>
        <w:fldChar w:fldCharType="end"/>
      </w:r>
      <w:r w:rsidR="007F2EB4">
        <w:t xml:space="preserve"> </w:t>
      </w:r>
      <w:r>
        <w:t xml:space="preserve">with a grade or a </w:t>
      </w:r>
      <w:r w:rsidR="00185CED">
        <w:t xml:space="preserve">range </w:t>
      </w:r>
      <w:r>
        <w:t xml:space="preserve">of grades. </w:t>
      </w:r>
      <w:r w:rsidR="00811CB0">
        <w:t xml:space="preserve">The value you use for Grade must be identical to one of those in the </w:t>
      </w:r>
      <w:r w:rsidR="00811CB0">
        <w:rPr>
          <w:rStyle w:val="IntenseEmphasis"/>
        </w:rPr>
        <w:t>Grade</w:t>
      </w:r>
      <w:r w:rsidR="00811CB0">
        <w:t xml:space="preserve"> screen (see </w:t>
      </w:r>
      <w:r w:rsidR="00811CB0" w:rsidRPr="00B904F4">
        <w:rPr>
          <w:rStyle w:val="CrossReference"/>
        </w:rPr>
        <w:fldChar w:fldCharType="begin"/>
      </w:r>
      <w:r w:rsidR="00B904F4" w:rsidRPr="00B904F4">
        <w:rPr>
          <w:rStyle w:val="CrossReference"/>
        </w:rPr>
        <w:instrText xml:space="preserve"> REF _Ref390939409 \* MERGEFORMAT \h</w:instrText>
      </w:r>
      <w:r w:rsidR="00811CB0" w:rsidRPr="00B904F4">
        <w:rPr>
          <w:rStyle w:val="CrossReference"/>
        </w:rPr>
      </w:r>
      <w:r w:rsidR="00811CB0" w:rsidRPr="00B904F4">
        <w:rPr>
          <w:rStyle w:val="CrossReference"/>
        </w:rPr>
        <w:fldChar w:fldCharType="separate"/>
      </w:r>
      <w:r w:rsidR="0051068F" w:rsidRPr="00311FC1">
        <w:rPr>
          <w:rStyle w:val="CrossReference"/>
        </w:rPr>
        <w:t>Figure 5</w:t>
      </w:r>
      <w:r w:rsidR="00811CB0" w:rsidRPr="00B904F4">
        <w:rPr>
          <w:rStyle w:val="CrossReference"/>
        </w:rPr>
        <w:fldChar w:fldCharType="end"/>
      </w:r>
      <w:r w:rsidR="00811CB0">
        <w:t xml:space="preserve">). If you need to add a new </w:t>
      </w:r>
      <w:r w:rsidR="00E30084">
        <w:t xml:space="preserve">grade </w:t>
      </w:r>
      <w:r w:rsidR="00811CB0">
        <w:t xml:space="preserve">for a </w:t>
      </w:r>
      <w:r w:rsidR="00E30084">
        <w:t>benchmark</w:t>
      </w:r>
      <w:r w:rsidR="00811CB0">
        <w:t>, follow the procedure in the section</w:t>
      </w:r>
      <w:r w:rsidR="00E30084">
        <w:t xml:space="preserve"> </w:t>
      </w:r>
      <w:r w:rsidR="00E30084" w:rsidRPr="00B904F4">
        <w:rPr>
          <w:rStyle w:val="CrossReference"/>
        </w:rPr>
        <w:fldChar w:fldCharType="begin"/>
      </w:r>
      <w:r w:rsidR="00B904F4" w:rsidRPr="00B904F4">
        <w:rPr>
          <w:rStyle w:val="CrossReference"/>
        </w:rPr>
        <w:instrText xml:space="preserve"> REF _Ref391358676 \* MERGEFORMAT \h</w:instrText>
      </w:r>
      <w:r w:rsidR="00E30084" w:rsidRPr="00B904F4">
        <w:rPr>
          <w:rStyle w:val="CrossReference"/>
        </w:rPr>
      </w:r>
      <w:r w:rsidR="00E30084" w:rsidRPr="00B904F4">
        <w:rPr>
          <w:rStyle w:val="CrossReference"/>
        </w:rPr>
        <w:fldChar w:fldCharType="separate"/>
      </w:r>
      <w:proofErr w:type="gramStart"/>
      <w:r w:rsidR="0051068F" w:rsidRPr="00311FC1">
        <w:rPr>
          <w:rStyle w:val="CrossReference"/>
        </w:rPr>
        <w:t>Adding</w:t>
      </w:r>
      <w:proofErr w:type="gramEnd"/>
      <w:r w:rsidR="0051068F" w:rsidRPr="00311FC1">
        <w:rPr>
          <w:rStyle w:val="CrossReference"/>
        </w:rPr>
        <w:t xml:space="preserve"> grades</w:t>
      </w:r>
      <w:r w:rsidR="00E30084" w:rsidRPr="00B904F4">
        <w:rPr>
          <w:rStyle w:val="CrossReference"/>
        </w:rPr>
        <w:fldChar w:fldCharType="end"/>
      </w:r>
      <w:r w:rsidR="00E30084" w:rsidRPr="00E30084">
        <w:t xml:space="preserve">. </w:t>
      </w:r>
      <w:r w:rsidR="0039030E">
        <w:t>Furthermore, t</w:t>
      </w:r>
      <w:r>
        <w:t xml:space="preserve">he grades must match the grades in the content standards as published by the state or governing body. </w:t>
      </w:r>
    </w:p>
    <w:p w:rsidR="00FE2FC4" w:rsidRDefault="00451A8F" w:rsidP="00047FBD">
      <w:pPr>
        <w:pStyle w:val="ListIntroduction"/>
      </w:pPr>
      <w:r>
        <w:t xml:space="preserve">You can enter multiple grades </w:t>
      </w:r>
      <w:r w:rsidR="00FE2FC4">
        <w:t>in one of the following ways:</w:t>
      </w:r>
    </w:p>
    <w:p w:rsidR="00FE2FC4" w:rsidRDefault="00FE2FC4" w:rsidP="003D0817">
      <w:pPr>
        <w:pStyle w:val="ListBullet"/>
        <w:keepNext/>
      </w:pPr>
      <w:r>
        <w:t xml:space="preserve">Use only one row for each key, and </w:t>
      </w:r>
      <w:r w:rsidR="00FA154C">
        <w:t xml:space="preserve">enter the </w:t>
      </w:r>
      <w:r w:rsidR="0039016F">
        <w:t xml:space="preserve">grades as a </w:t>
      </w:r>
      <w:r>
        <w:t xml:space="preserve">comma-separated list. </w:t>
      </w:r>
      <w:r w:rsidR="00614ED7">
        <w:t xml:space="preserve">For an example, see </w:t>
      </w:r>
      <w:r w:rsidR="00614ED7" w:rsidRPr="00B904F4">
        <w:rPr>
          <w:rStyle w:val="CrossReference"/>
        </w:rPr>
        <w:fldChar w:fldCharType="begin"/>
      </w:r>
      <w:r w:rsidR="00B904F4" w:rsidRPr="00B904F4">
        <w:rPr>
          <w:rStyle w:val="CrossReference"/>
        </w:rPr>
        <w:instrText xml:space="preserve"> REF _Ref391360431 \* MERGEFORMAT \h</w:instrText>
      </w:r>
      <w:r w:rsidR="00614ED7" w:rsidRPr="00B904F4">
        <w:rPr>
          <w:rStyle w:val="CrossReference"/>
        </w:rPr>
      </w:r>
      <w:r w:rsidR="00614ED7" w:rsidRPr="00B904F4">
        <w:rPr>
          <w:rStyle w:val="CrossReference"/>
        </w:rPr>
        <w:fldChar w:fldCharType="separate"/>
      </w:r>
      <w:r w:rsidR="0051068F" w:rsidRPr="00311FC1">
        <w:rPr>
          <w:rStyle w:val="CrossReference"/>
        </w:rPr>
        <w:t>Table 8</w:t>
      </w:r>
      <w:r w:rsidR="00614ED7" w:rsidRPr="00B904F4">
        <w:rPr>
          <w:rStyle w:val="CrossReference"/>
        </w:rPr>
        <w:fldChar w:fldCharType="end"/>
      </w:r>
      <w:r w:rsidR="00614ED7">
        <w:t>.</w:t>
      </w:r>
    </w:p>
    <w:p w:rsidR="00FE2FC4" w:rsidRDefault="0039016F" w:rsidP="00930AF3">
      <w:pPr>
        <w:pStyle w:val="ListBullet"/>
        <w:keepNext/>
      </w:pPr>
      <w:r>
        <w:t>Use one row for each grade, repeating the key in each row. For example, if a key pertains to grades 7–9, create thr</w:t>
      </w:r>
      <w:r w:rsidR="00D939CA">
        <w:t xml:space="preserve">ee rows containing the same key, and the grade changes from 7, </w:t>
      </w:r>
      <w:r w:rsidR="00162B99">
        <w:t>8,</w:t>
      </w:r>
      <w:r w:rsidR="00D939CA">
        <w:t xml:space="preserve"> and 9. </w:t>
      </w:r>
      <w:r w:rsidR="00614ED7">
        <w:t xml:space="preserve">For an example, see </w:t>
      </w:r>
      <w:r w:rsidR="00614ED7" w:rsidRPr="00B904F4">
        <w:rPr>
          <w:rStyle w:val="CrossReference"/>
        </w:rPr>
        <w:fldChar w:fldCharType="begin"/>
      </w:r>
      <w:r w:rsidR="00B904F4" w:rsidRPr="00B904F4">
        <w:rPr>
          <w:rStyle w:val="CrossReference"/>
        </w:rPr>
        <w:instrText xml:space="preserve"> REF _Ref391360451 \* MERGEFORMAT \h</w:instrText>
      </w:r>
      <w:r w:rsidR="00614ED7" w:rsidRPr="00B904F4">
        <w:rPr>
          <w:rStyle w:val="CrossReference"/>
        </w:rPr>
      </w:r>
      <w:r w:rsidR="00614ED7" w:rsidRPr="00B904F4">
        <w:rPr>
          <w:rStyle w:val="CrossReference"/>
        </w:rPr>
        <w:fldChar w:fldCharType="separate"/>
      </w:r>
      <w:r w:rsidR="0051068F" w:rsidRPr="00311FC1">
        <w:rPr>
          <w:rStyle w:val="CrossReference"/>
        </w:rPr>
        <w:t>Table 9</w:t>
      </w:r>
      <w:r w:rsidR="00614ED7" w:rsidRPr="00B904F4">
        <w:rPr>
          <w:rStyle w:val="CrossReference"/>
        </w:rPr>
        <w:fldChar w:fldCharType="end"/>
      </w:r>
      <w:r w:rsidR="00614ED7">
        <w:t>.</w:t>
      </w:r>
    </w:p>
    <w:p w:rsidR="004B690B" w:rsidRDefault="00930AF3" w:rsidP="006E5B59">
      <w:pPr>
        <w:pStyle w:val="ListBullet"/>
      </w:pPr>
      <w:r>
        <w:t xml:space="preserve">Use only one row for each key, and </w:t>
      </w:r>
      <w:r w:rsidR="00D939CA">
        <w:t>enter the grades as a range with a hyphen, such as 7</w:t>
      </w:r>
      <w:r w:rsidR="00D939CA">
        <w:noBreakHyphen/>
        <w:t xml:space="preserve">9. If you use this method, then you must also add the key individually for each </w:t>
      </w:r>
      <w:r w:rsidR="00614ED7">
        <w:t>grade in the range.</w:t>
      </w:r>
      <w:r w:rsidR="00614ED7" w:rsidRPr="00614ED7">
        <w:t xml:space="preserve"> </w:t>
      </w:r>
      <w:r w:rsidR="00614ED7">
        <w:t xml:space="preserve">For an example, see </w:t>
      </w:r>
      <w:r w:rsidR="00614ED7" w:rsidRPr="00B904F4">
        <w:rPr>
          <w:rStyle w:val="CrossReference"/>
        </w:rPr>
        <w:fldChar w:fldCharType="begin"/>
      </w:r>
      <w:r w:rsidR="00B904F4" w:rsidRPr="00B904F4">
        <w:rPr>
          <w:rStyle w:val="CrossReference"/>
        </w:rPr>
        <w:instrText xml:space="preserve"> REF _Ref391360464 \* MERGEFORMAT \h</w:instrText>
      </w:r>
      <w:r w:rsidR="00614ED7" w:rsidRPr="00B904F4">
        <w:rPr>
          <w:rStyle w:val="CrossReference"/>
        </w:rPr>
      </w:r>
      <w:r w:rsidR="00614ED7" w:rsidRPr="00B904F4">
        <w:rPr>
          <w:rStyle w:val="CrossReference"/>
        </w:rPr>
        <w:fldChar w:fldCharType="separate"/>
      </w:r>
      <w:r w:rsidR="0051068F" w:rsidRPr="00311FC1">
        <w:rPr>
          <w:rStyle w:val="CrossReference"/>
        </w:rPr>
        <w:t>Table 10</w:t>
      </w:r>
      <w:r w:rsidR="00614ED7" w:rsidRPr="00B904F4">
        <w:rPr>
          <w:rStyle w:val="CrossReference"/>
        </w:rPr>
        <w:fldChar w:fldCharType="end"/>
      </w:r>
      <w:r w:rsidR="00614ED7">
        <w:t>.</w:t>
      </w:r>
    </w:p>
    <w:p w:rsidR="00F2071C" w:rsidRDefault="00F2071C" w:rsidP="00F2071C">
      <w:pPr>
        <w:pStyle w:val="TableCaption"/>
      </w:pPr>
      <w:bookmarkStart w:id="105" w:name="_Ref391360431"/>
      <w:proofErr w:type="gramStart"/>
      <w:r>
        <w:t>Table </w:t>
      </w:r>
      <w:fldSimple w:instr=" SEQ Table \* ARABIC ">
        <w:r w:rsidR="0051068F">
          <w:rPr>
            <w:noProof/>
          </w:rPr>
          <w:t>8</w:t>
        </w:r>
      </w:fldSimple>
      <w:bookmarkEnd w:id="105"/>
      <w:r>
        <w:t>.</w:t>
      </w:r>
      <w:proofErr w:type="gramEnd"/>
      <w:r>
        <w:t xml:space="preserve"> </w:t>
      </w:r>
      <w:r w:rsidR="004B690B">
        <w:t>Benchmark</w:t>
      </w:r>
      <w:r>
        <w:t xml:space="preserve"> Grades Tab Example—</w:t>
      </w:r>
      <w:r w:rsidR="00AA50F1">
        <w:t>Comma</w:t>
      </w:r>
      <w:r>
        <w:t>-</w:t>
      </w:r>
      <w:r w:rsidR="00AA50F1">
        <w:t>Separated Grades</w:t>
      </w:r>
    </w:p>
    <w:tbl>
      <w:tblPr>
        <w:tblStyle w:val="TableGrid"/>
        <w:tblW w:w="3700" w:type="dxa"/>
        <w:tblLook w:val="04A0" w:firstRow="1" w:lastRow="0" w:firstColumn="1" w:lastColumn="0" w:noHBand="0" w:noVBand="1"/>
      </w:tblPr>
      <w:tblGrid>
        <w:gridCol w:w="2420"/>
        <w:gridCol w:w="1280"/>
      </w:tblGrid>
      <w:tr w:rsidR="00F2071C" w:rsidRPr="00CB7617" w:rsidTr="002E4AC6">
        <w:trPr>
          <w:cnfStyle w:val="100000000000" w:firstRow="1" w:lastRow="0" w:firstColumn="0" w:lastColumn="0" w:oddVBand="0" w:evenVBand="0" w:oddHBand="0" w:evenHBand="0" w:firstRowFirstColumn="0" w:firstRowLastColumn="0" w:lastRowFirstColumn="0" w:lastRowLastColumn="0"/>
          <w:trHeight w:val="20"/>
        </w:trPr>
        <w:tc>
          <w:tcPr>
            <w:tcW w:w="2420" w:type="dxa"/>
            <w:noWrap/>
            <w:hideMark/>
          </w:tcPr>
          <w:p w:rsidR="00F2071C" w:rsidRPr="00CB7617" w:rsidRDefault="00F2071C" w:rsidP="002E4AC6">
            <w:pPr>
              <w:pStyle w:val="TableHeader"/>
            </w:pPr>
            <w:r>
              <w:t>Benchmark Key</w:t>
            </w:r>
          </w:p>
        </w:tc>
        <w:tc>
          <w:tcPr>
            <w:tcW w:w="1280" w:type="dxa"/>
            <w:noWrap/>
            <w:hideMark/>
          </w:tcPr>
          <w:p w:rsidR="00F2071C" w:rsidRPr="00CB7617" w:rsidRDefault="00F2071C" w:rsidP="002E4AC6">
            <w:pPr>
              <w:pStyle w:val="TableHeader"/>
            </w:pPr>
            <w:r>
              <w:t>Grade</w:t>
            </w:r>
          </w:p>
        </w:tc>
      </w:tr>
      <w:tr w:rsidR="00F2071C" w:rsidRPr="00CB7617" w:rsidTr="002E4AC6">
        <w:trPr>
          <w:trHeight w:val="20"/>
        </w:trPr>
        <w:tc>
          <w:tcPr>
            <w:tcW w:w="2420" w:type="dxa"/>
            <w:noWrap/>
            <w:hideMark/>
          </w:tcPr>
          <w:p w:rsidR="00F2071C" w:rsidRPr="00CB7617" w:rsidRDefault="00F2071C" w:rsidP="0039016F">
            <w:pPr>
              <w:pStyle w:val="TableText"/>
            </w:pPr>
            <w:r w:rsidRPr="00F2071C">
              <w:t>1-IT|1</w:t>
            </w:r>
            <w:r w:rsidR="00162B99" w:rsidRPr="00F2071C">
              <w:t>0</w:t>
            </w:r>
            <w:r w:rsidR="00162B99">
              <w:t>–</w:t>
            </w:r>
            <w:r w:rsidR="00162B99" w:rsidRPr="00F2071C">
              <w:t>1</w:t>
            </w:r>
            <w:r w:rsidRPr="00F2071C">
              <w:t>0|10.L.5b</w:t>
            </w:r>
          </w:p>
        </w:tc>
        <w:tc>
          <w:tcPr>
            <w:tcW w:w="1280" w:type="dxa"/>
            <w:noWrap/>
            <w:hideMark/>
          </w:tcPr>
          <w:p w:rsidR="00F2071C" w:rsidRPr="00CB7617" w:rsidRDefault="00F2071C" w:rsidP="002E4AC6">
            <w:pPr>
              <w:pStyle w:val="TableText"/>
              <w:keepNext/>
            </w:pPr>
            <w:r>
              <w:t>7,8,9</w:t>
            </w:r>
          </w:p>
        </w:tc>
      </w:tr>
    </w:tbl>
    <w:p w:rsidR="00F2071C" w:rsidRDefault="00F2071C" w:rsidP="00AE1DD7"/>
    <w:p w:rsidR="00F2071C" w:rsidRDefault="00F2071C" w:rsidP="00F2071C">
      <w:pPr>
        <w:pStyle w:val="TableCaption"/>
      </w:pPr>
      <w:bookmarkStart w:id="106" w:name="_Ref391360451"/>
      <w:proofErr w:type="gramStart"/>
      <w:r>
        <w:t>Table </w:t>
      </w:r>
      <w:fldSimple w:instr=" SEQ Table \* ARABIC ">
        <w:r w:rsidR="0051068F">
          <w:rPr>
            <w:noProof/>
          </w:rPr>
          <w:t>9</w:t>
        </w:r>
      </w:fldSimple>
      <w:bookmarkEnd w:id="106"/>
      <w:r>
        <w:t>.</w:t>
      </w:r>
      <w:proofErr w:type="gramEnd"/>
      <w:r>
        <w:t xml:space="preserve"> </w:t>
      </w:r>
      <w:r w:rsidR="004B690B">
        <w:t>Benchmark</w:t>
      </w:r>
      <w:r>
        <w:t xml:space="preserve"> Grades Tab Example—</w:t>
      </w:r>
      <w:r w:rsidR="00AA50F1">
        <w:t xml:space="preserve">Repeated Key </w:t>
      </w:r>
      <w:r>
        <w:t xml:space="preserve">for </w:t>
      </w:r>
      <w:r w:rsidR="00AA50F1">
        <w:t>Individual Grade</w:t>
      </w:r>
      <w:r w:rsidR="004B690B">
        <w:t>s</w:t>
      </w:r>
    </w:p>
    <w:tbl>
      <w:tblPr>
        <w:tblStyle w:val="TableGrid"/>
        <w:tblW w:w="3700" w:type="dxa"/>
        <w:tblLook w:val="04A0" w:firstRow="1" w:lastRow="0" w:firstColumn="1" w:lastColumn="0" w:noHBand="0" w:noVBand="1"/>
      </w:tblPr>
      <w:tblGrid>
        <w:gridCol w:w="2420"/>
        <w:gridCol w:w="1280"/>
      </w:tblGrid>
      <w:tr w:rsidR="00F2071C" w:rsidRPr="00CB7617" w:rsidTr="002E4AC6">
        <w:trPr>
          <w:cnfStyle w:val="100000000000" w:firstRow="1" w:lastRow="0" w:firstColumn="0" w:lastColumn="0" w:oddVBand="0" w:evenVBand="0" w:oddHBand="0" w:evenHBand="0" w:firstRowFirstColumn="0" w:firstRowLastColumn="0" w:lastRowFirstColumn="0" w:lastRowLastColumn="0"/>
          <w:trHeight w:val="20"/>
        </w:trPr>
        <w:tc>
          <w:tcPr>
            <w:tcW w:w="2420" w:type="dxa"/>
            <w:noWrap/>
            <w:hideMark/>
          </w:tcPr>
          <w:p w:rsidR="00F2071C" w:rsidRPr="00CB7617" w:rsidRDefault="00F2071C" w:rsidP="002E4AC6">
            <w:pPr>
              <w:pStyle w:val="TableHeader"/>
            </w:pPr>
            <w:r>
              <w:t>Benchmark Key</w:t>
            </w:r>
          </w:p>
        </w:tc>
        <w:tc>
          <w:tcPr>
            <w:tcW w:w="1280" w:type="dxa"/>
            <w:noWrap/>
            <w:hideMark/>
          </w:tcPr>
          <w:p w:rsidR="00F2071C" w:rsidRPr="00CB7617" w:rsidRDefault="00F2071C" w:rsidP="002E4AC6">
            <w:pPr>
              <w:pStyle w:val="TableHeader"/>
            </w:pPr>
            <w:r>
              <w:t>Grade</w:t>
            </w:r>
          </w:p>
        </w:tc>
      </w:tr>
      <w:tr w:rsidR="00F2071C" w:rsidRPr="00CB7617" w:rsidTr="002E4AC6">
        <w:trPr>
          <w:trHeight w:val="20"/>
        </w:trPr>
        <w:tc>
          <w:tcPr>
            <w:tcW w:w="2420" w:type="dxa"/>
            <w:noWrap/>
            <w:hideMark/>
          </w:tcPr>
          <w:p w:rsidR="00F2071C" w:rsidRPr="00CB7617" w:rsidRDefault="00F2071C" w:rsidP="002E4AC6">
            <w:pPr>
              <w:pStyle w:val="TableText"/>
              <w:keepNext/>
            </w:pPr>
            <w:r w:rsidRPr="00F2071C">
              <w:t>1-IT|1</w:t>
            </w:r>
            <w:r w:rsidR="00162B99" w:rsidRPr="00F2071C">
              <w:t>0</w:t>
            </w:r>
            <w:r w:rsidR="00162B99">
              <w:t>–</w:t>
            </w:r>
            <w:r w:rsidR="00162B99" w:rsidRPr="00F2071C">
              <w:t>1</w:t>
            </w:r>
            <w:r w:rsidRPr="00F2071C">
              <w:t>0|10.L.5b</w:t>
            </w:r>
          </w:p>
        </w:tc>
        <w:tc>
          <w:tcPr>
            <w:tcW w:w="1280" w:type="dxa"/>
            <w:noWrap/>
            <w:hideMark/>
          </w:tcPr>
          <w:p w:rsidR="00F2071C" w:rsidRPr="00CB7617" w:rsidRDefault="00F2071C" w:rsidP="002E4AC6">
            <w:pPr>
              <w:pStyle w:val="TableText"/>
              <w:keepNext/>
            </w:pPr>
            <w:r>
              <w:t>7</w:t>
            </w:r>
          </w:p>
        </w:tc>
      </w:tr>
      <w:tr w:rsidR="00F2071C" w:rsidRPr="00CB7617" w:rsidTr="002E4AC6">
        <w:trPr>
          <w:trHeight w:val="20"/>
        </w:trPr>
        <w:tc>
          <w:tcPr>
            <w:tcW w:w="2420" w:type="dxa"/>
            <w:noWrap/>
          </w:tcPr>
          <w:p w:rsidR="00F2071C" w:rsidRPr="00CB7617" w:rsidRDefault="00F2071C" w:rsidP="002E4AC6">
            <w:pPr>
              <w:pStyle w:val="TableText"/>
              <w:keepNext/>
            </w:pPr>
            <w:r w:rsidRPr="00F2071C">
              <w:t>1-IT|1</w:t>
            </w:r>
            <w:r w:rsidR="00162B99" w:rsidRPr="00F2071C">
              <w:t>0</w:t>
            </w:r>
            <w:r w:rsidR="00162B99">
              <w:t>–</w:t>
            </w:r>
            <w:r w:rsidR="00162B99" w:rsidRPr="00F2071C">
              <w:t>1</w:t>
            </w:r>
            <w:r w:rsidRPr="00F2071C">
              <w:t>0|10.L.5b</w:t>
            </w:r>
          </w:p>
        </w:tc>
        <w:tc>
          <w:tcPr>
            <w:tcW w:w="1280" w:type="dxa"/>
            <w:noWrap/>
          </w:tcPr>
          <w:p w:rsidR="00F2071C" w:rsidRPr="00CB7617" w:rsidRDefault="00F2071C" w:rsidP="002E4AC6">
            <w:pPr>
              <w:pStyle w:val="TableText"/>
              <w:keepNext/>
            </w:pPr>
            <w:r>
              <w:t>8</w:t>
            </w:r>
          </w:p>
        </w:tc>
      </w:tr>
      <w:tr w:rsidR="00F2071C" w:rsidRPr="00CB7617" w:rsidTr="002E4AC6">
        <w:trPr>
          <w:trHeight w:val="20"/>
        </w:trPr>
        <w:tc>
          <w:tcPr>
            <w:tcW w:w="2420" w:type="dxa"/>
            <w:noWrap/>
          </w:tcPr>
          <w:p w:rsidR="00F2071C" w:rsidRPr="00CB7617" w:rsidRDefault="00F2071C" w:rsidP="0039016F">
            <w:pPr>
              <w:pStyle w:val="TableText"/>
            </w:pPr>
            <w:r w:rsidRPr="00F2071C">
              <w:t>1-IT|1</w:t>
            </w:r>
            <w:r w:rsidR="00162B99" w:rsidRPr="00F2071C">
              <w:t>0</w:t>
            </w:r>
            <w:r w:rsidR="00162B99">
              <w:t>–</w:t>
            </w:r>
            <w:r w:rsidR="00162B99" w:rsidRPr="00F2071C">
              <w:t>1</w:t>
            </w:r>
            <w:r w:rsidRPr="00F2071C">
              <w:t>0|10.L.5b</w:t>
            </w:r>
          </w:p>
        </w:tc>
        <w:tc>
          <w:tcPr>
            <w:tcW w:w="1280" w:type="dxa"/>
            <w:noWrap/>
          </w:tcPr>
          <w:p w:rsidR="00F2071C" w:rsidRPr="00CB7617" w:rsidRDefault="00F2071C" w:rsidP="002E4AC6">
            <w:pPr>
              <w:pStyle w:val="TableText"/>
              <w:keepNext/>
            </w:pPr>
            <w:r>
              <w:t>9</w:t>
            </w:r>
          </w:p>
        </w:tc>
      </w:tr>
    </w:tbl>
    <w:p w:rsidR="00F2071C" w:rsidRDefault="00F2071C" w:rsidP="00AE1DD7"/>
    <w:p w:rsidR="00F2071C" w:rsidRDefault="00F2071C" w:rsidP="00F2071C">
      <w:pPr>
        <w:pStyle w:val="TableCaption"/>
      </w:pPr>
      <w:bookmarkStart w:id="107" w:name="_Ref391360464"/>
      <w:proofErr w:type="gramStart"/>
      <w:r>
        <w:t>Table </w:t>
      </w:r>
      <w:fldSimple w:instr=" SEQ Table \* ARABIC ">
        <w:r w:rsidR="0051068F">
          <w:rPr>
            <w:noProof/>
          </w:rPr>
          <w:t>10</w:t>
        </w:r>
      </w:fldSimple>
      <w:bookmarkEnd w:id="107"/>
      <w:r>
        <w:t>.</w:t>
      </w:r>
      <w:proofErr w:type="gramEnd"/>
      <w:r>
        <w:t xml:space="preserve"> </w:t>
      </w:r>
      <w:r w:rsidR="004B690B">
        <w:t>Benchmark</w:t>
      </w:r>
      <w:r>
        <w:t xml:space="preserve"> Grades Tab Example—</w:t>
      </w:r>
      <w:r w:rsidR="00AA50F1">
        <w:t xml:space="preserve">Repeated Key </w:t>
      </w:r>
      <w:r>
        <w:t xml:space="preserve">for </w:t>
      </w:r>
      <w:r w:rsidR="00AA50F1">
        <w:t>Grade Band</w:t>
      </w:r>
    </w:p>
    <w:tbl>
      <w:tblPr>
        <w:tblStyle w:val="TableGrid"/>
        <w:tblW w:w="3700" w:type="dxa"/>
        <w:tblLook w:val="04A0" w:firstRow="1" w:lastRow="0" w:firstColumn="1" w:lastColumn="0" w:noHBand="0" w:noVBand="1"/>
      </w:tblPr>
      <w:tblGrid>
        <w:gridCol w:w="2420"/>
        <w:gridCol w:w="1280"/>
      </w:tblGrid>
      <w:tr w:rsidR="00F2071C" w:rsidRPr="00CB7617" w:rsidTr="0039016F">
        <w:trPr>
          <w:cnfStyle w:val="100000000000" w:firstRow="1" w:lastRow="0" w:firstColumn="0" w:lastColumn="0" w:oddVBand="0" w:evenVBand="0" w:oddHBand="0" w:evenHBand="0" w:firstRowFirstColumn="0" w:firstRowLastColumn="0" w:lastRowFirstColumn="0" w:lastRowLastColumn="0"/>
          <w:trHeight w:val="20"/>
          <w:tblHeader/>
        </w:trPr>
        <w:tc>
          <w:tcPr>
            <w:tcW w:w="2420" w:type="dxa"/>
            <w:noWrap/>
            <w:hideMark/>
          </w:tcPr>
          <w:p w:rsidR="00F2071C" w:rsidRPr="00CB7617" w:rsidRDefault="00F2071C" w:rsidP="002E4AC6">
            <w:pPr>
              <w:pStyle w:val="TableHeader"/>
            </w:pPr>
            <w:r>
              <w:t>Benchmark Key</w:t>
            </w:r>
          </w:p>
        </w:tc>
        <w:tc>
          <w:tcPr>
            <w:tcW w:w="1280" w:type="dxa"/>
            <w:noWrap/>
            <w:hideMark/>
          </w:tcPr>
          <w:p w:rsidR="00F2071C" w:rsidRPr="00CB7617" w:rsidRDefault="00F2071C" w:rsidP="002E4AC6">
            <w:pPr>
              <w:pStyle w:val="TableHeader"/>
            </w:pPr>
            <w:r>
              <w:t>Grade</w:t>
            </w:r>
          </w:p>
        </w:tc>
      </w:tr>
      <w:tr w:rsidR="00F2071C" w:rsidRPr="00CB7617" w:rsidTr="002E4AC6">
        <w:trPr>
          <w:trHeight w:val="20"/>
        </w:trPr>
        <w:tc>
          <w:tcPr>
            <w:tcW w:w="2420" w:type="dxa"/>
            <w:noWrap/>
            <w:hideMark/>
          </w:tcPr>
          <w:p w:rsidR="00F2071C" w:rsidRPr="00CB7617" w:rsidRDefault="00F2071C" w:rsidP="002E4AC6">
            <w:pPr>
              <w:pStyle w:val="TableText"/>
              <w:keepNext/>
            </w:pPr>
            <w:r w:rsidRPr="00F2071C">
              <w:t>1-IT|1</w:t>
            </w:r>
            <w:r w:rsidR="00162B99" w:rsidRPr="00F2071C">
              <w:t>0</w:t>
            </w:r>
            <w:r w:rsidR="00162B99">
              <w:t>–</w:t>
            </w:r>
            <w:r w:rsidR="00162B99" w:rsidRPr="00F2071C">
              <w:t>1</w:t>
            </w:r>
            <w:r w:rsidRPr="00F2071C">
              <w:t>0|10.L.5b</w:t>
            </w:r>
          </w:p>
        </w:tc>
        <w:tc>
          <w:tcPr>
            <w:tcW w:w="1280" w:type="dxa"/>
            <w:noWrap/>
            <w:hideMark/>
          </w:tcPr>
          <w:p w:rsidR="00F2071C" w:rsidRPr="00CB7617" w:rsidRDefault="00162B99" w:rsidP="003B7D19">
            <w:pPr>
              <w:pStyle w:val="TableText"/>
              <w:keepNext/>
            </w:pPr>
            <w:r>
              <w:t>7</w:t>
            </w:r>
            <w:r w:rsidR="003B7D19">
              <w:t>-</w:t>
            </w:r>
            <w:r>
              <w:t>9</w:t>
            </w:r>
          </w:p>
        </w:tc>
      </w:tr>
      <w:tr w:rsidR="00F2071C" w:rsidRPr="00CB7617" w:rsidTr="002E4AC6">
        <w:trPr>
          <w:trHeight w:val="20"/>
        </w:trPr>
        <w:tc>
          <w:tcPr>
            <w:tcW w:w="2420" w:type="dxa"/>
            <w:noWrap/>
            <w:hideMark/>
          </w:tcPr>
          <w:p w:rsidR="00F2071C" w:rsidRPr="00CB7617" w:rsidRDefault="00F2071C" w:rsidP="002E4AC6">
            <w:pPr>
              <w:pStyle w:val="TableText"/>
              <w:keepNext/>
            </w:pPr>
            <w:r w:rsidRPr="00F2071C">
              <w:t>1-IT|1</w:t>
            </w:r>
            <w:r w:rsidR="00162B99" w:rsidRPr="00F2071C">
              <w:t>0</w:t>
            </w:r>
            <w:r w:rsidR="00162B99">
              <w:t>–</w:t>
            </w:r>
            <w:r w:rsidR="00162B99" w:rsidRPr="00F2071C">
              <w:t>1</w:t>
            </w:r>
            <w:r w:rsidRPr="00F2071C">
              <w:t>0|10.L.5b</w:t>
            </w:r>
          </w:p>
        </w:tc>
        <w:tc>
          <w:tcPr>
            <w:tcW w:w="1280" w:type="dxa"/>
            <w:noWrap/>
            <w:hideMark/>
          </w:tcPr>
          <w:p w:rsidR="00F2071C" w:rsidRPr="00CB7617" w:rsidRDefault="00F2071C" w:rsidP="002E4AC6">
            <w:pPr>
              <w:pStyle w:val="TableText"/>
              <w:keepNext/>
            </w:pPr>
            <w:r>
              <w:t>7</w:t>
            </w:r>
          </w:p>
        </w:tc>
      </w:tr>
      <w:tr w:rsidR="00F2071C" w:rsidRPr="00CB7617" w:rsidTr="002E4AC6">
        <w:trPr>
          <w:trHeight w:val="20"/>
        </w:trPr>
        <w:tc>
          <w:tcPr>
            <w:tcW w:w="2420" w:type="dxa"/>
            <w:noWrap/>
          </w:tcPr>
          <w:p w:rsidR="00F2071C" w:rsidRPr="00CB7617" w:rsidRDefault="00F2071C" w:rsidP="002E4AC6">
            <w:pPr>
              <w:pStyle w:val="TableText"/>
              <w:keepNext/>
            </w:pPr>
            <w:r w:rsidRPr="00F2071C">
              <w:t>1-IT|1</w:t>
            </w:r>
            <w:r w:rsidR="00162B99" w:rsidRPr="00F2071C">
              <w:t>0</w:t>
            </w:r>
            <w:r w:rsidR="00162B99">
              <w:t>–</w:t>
            </w:r>
            <w:r w:rsidR="00162B99" w:rsidRPr="00F2071C">
              <w:t>1</w:t>
            </w:r>
            <w:r w:rsidRPr="00F2071C">
              <w:t>0|10.L.5b</w:t>
            </w:r>
          </w:p>
        </w:tc>
        <w:tc>
          <w:tcPr>
            <w:tcW w:w="1280" w:type="dxa"/>
            <w:noWrap/>
          </w:tcPr>
          <w:p w:rsidR="00F2071C" w:rsidRPr="00CB7617" w:rsidRDefault="00F2071C" w:rsidP="002E4AC6">
            <w:pPr>
              <w:pStyle w:val="TableText"/>
              <w:keepNext/>
            </w:pPr>
            <w:r>
              <w:t>8</w:t>
            </w:r>
          </w:p>
        </w:tc>
      </w:tr>
      <w:tr w:rsidR="00F2071C" w:rsidRPr="00CB7617" w:rsidTr="002E4AC6">
        <w:trPr>
          <w:trHeight w:val="20"/>
        </w:trPr>
        <w:tc>
          <w:tcPr>
            <w:tcW w:w="2420" w:type="dxa"/>
            <w:noWrap/>
          </w:tcPr>
          <w:p w:rsidR="00F2071C" w:rsidRPr="00CB7617" w:rsidRDefault="00F2071C" w:rsidP="002E4AC6">
            <w:pPr>
              <w:pStyle w:val="TableText"/>
              <w:keepNext/>
            </w:pPr>
            <w:r w:rsidRPr="00F2071C">
              <w:t>1-IT|1</w:t>
            </w:r>
            <w:r w:rsidR="00162B99" w:rsidRPr="00F2071C">
              <w:t>0</w:t>
            </w:r>
            <w:r w:rsidR="00162B99">
              <w:t>–</w:t>
            </w:r>
            <w:r w:rsidR="00162B99" w:rsidRPr="00F2071C">
              <w:t>1</w:t>
            </w:r>
            <w:r w:rsidRPr="00F2071C">
              <w:t>0|10.L.5b</w:t>
            </w:r>
          </w:p>
        </w:tc>
        <w:tc>
          <w:tcPr>
            <w:tcW w:w="1280" w:type="dxa"/>
            <w:noWrap/>
          </w:tcPr>
          <w:p w:rsidR="00F2071C" w:rsidRPr="00CB7617" w:rsidRDefault="00F2071C" w:rsidP="002E4AC6">
            <w:pPr>
              <w:pStyle w:val="TableText"/>
              <w:keepNext/>
            </w:pPr>
            <w:r>
              <w:t>9</w:t>
            </w:r>
          </w:p>
        </w:tc>
      </w:tr>
    </w:tbl>
    <w:p w:rsidR="00F2071C" w:rsidRDefault="00F2071C" w:rsidP="00AE1DD7"/>
    <w:p w:rsidR="00FE2FC4" w:rsidRDefault="004D521A" w:rsidP="00930AF3">
      <w:pPr>
        <w:keepNext/>
      </w:pPr>
      <w:r w:rsidRPr="00B904F4">
        <w:rPr>
          <w:rStyle w:val="CrossReference"/>
        </w:rPr>
        <w:fldChar w:fldCharType="begin"/>
      </w:r>
      <w:r w:rsidR="00B904F4" w:rsidRPr="00B904F4">
        <w:rPr>
          <w:rStyle w:val="CrossReference"/>
        </w:rPr>
        <w:instrText xml:space="preserve"> REF _Ref391293091 \* MERGEFORMAT \h</w:instrText>
      </w:r>
      <w:r w:rsidRPr="00B904F4">
        <w:rPr>
          <w:rStyle w:val="CrossReference"/>
        </w:rPr>
      </w:r>
      <w:r w:rsidRPr="00B904F4">
        <w:rPr>
          <w:rStyle w:val="CrossReference"/>
        </w:rPr>
        <w:fldChar w:fldCharType="separate"/>
      </w:r>
      <w:r w:rsidR="0051068F" w:rsidRPr="00311FC1">
        <w:rPr>
          <w:rStyle w:val="CrossReference"/>
        </w:rPr>
        <w:t>Table 11</w:t>
      </w:r>
      <w:r w:rsidRPr="00B904F4">
        <w:rPr>
          <w:rStyle w:val="CrossReference"/>
        </w:rPr>
        <w:fldChar w:fldCharType="end"/>
      </w:r>
      <w:r>
        <w:t xml:space="preserve"> shows the column headings and guidelines for input.</w:t>
      </w:r>
    </w:p>
    <w:p w:rsidR="00FE2FC4" w:rsidRDefault="004D521A" w:rsidP="00B460E6">
      <w:pPr>
        <w:pStyle w:val="TableCaption"/>
      </w:pPr>
      <w:bookmarkStart w:id="108" w:name="_Ref391293091"/>
      <w:proofErr w:type="gramStart"/>
      <w:r>
        <w:t>Table </w:t>
      </w:r>
      <w:fldSimple w:instr=" SEQ Table \* ARABIC ">
        <w:r w:rsidR="0051068F">
          <w:rPr>
            <w:noProof/>
          </w:rPr>
          <w:t>11</w:t>
        </w:r>
      </w:fldSimple>
      <w:bookmarkEnd w:id="108"/>
      <w:r>
        <w:t>.</w:t>
      </w:r>
      <w:proofErr w:type="gramEnd"/>
      <w:r>
        <w:t xml:space="preserve"> Benchmark Grades Tab</w:t>
      </w:r>
    </w:p>
    <w:tbl>
      <w:tblPr>
        <w:tblStyle w:val="TableGrid"/>
        <w:tblW w:w="0" w:type="auto"/>
        <w:tblLayout w:type="fixed"/>
        <w:tblLook w:val="04A0" w:firstRow="1" w:lastRow="0" w:firstColumn="1" w:lastColumn="0" w:noHBand="0" w:noVBand="1"/>
      </w:tblPr>
      <w:tblGrid>
        <w:gridCol w:w="2304"/>
        <w:gridCol w:w="3892"/>
        <w:gridCol w:w="3168"/>
      </w:tblGrid>
      <w:tr w:rsidR="00FE2FC4" w:rsidRPr="00AC5791" w:rsidTr="00C80B95">
        <w:trPr>
          <w:cnfStyle w:val="100000000000" w:firstRow="1" w:lastRow="0" w:firstColumn="0" w:lastColumn="0" w:oddVBand="0" w:evenVBand="0" w:oddHBand="0" w:evenHBand="0" w:firstRowFirstColumn="0" w:firstRowLastColumn="0" w:lastRowFirstColumn="0" w:lastRowLastColumn="0"/>
        </w:trPr>
        <w:tc>
          <w:tcPr>
            <w:tcW w:w="2304" w:type="dxa"/>
          </w:tcPr>
          <w:p w:rsidR="00FE2FC4" w:rsidRPr="00AC5791" w:rsidRDefault="00FE2FC4" w:rsidP="004D521A">
            <w:pPr>
              <w:pStyle w:val="TableHeader"/>
            </w:pPr>
            <w:r w:rsidRPr="00AC5791">
              <w:t>Column Heading</w:t>
            </w:r>
          </w:p>
        </w:tc>
        <w:tc>
          <w:tcPr>
            <w:tcW w:w="3892" w:type="dxa"/>
          </w:tcPr>
          <w:p w:rsidR="00FE2FC4" w:rsidRPr="00AC5791" w:rsidRDefault="00FE2FC4" w:rsidP="004D521A">
            <w:pPr>
              <w:pStyle w:val="TableHeader"/>
            </w:pPr>
            <w:r w:rsidRPr="00AC5791">
              <w:t>Input Guidelines</w:t>
            </w:r>
          </w:p>
        </w:tc>
        <w:tc>
          <w:tcPr>
            <w:tcW w:w="3168" w:type="dxa"/>
          </w:tcPr>
          <w:p w:rsidR="00FE2FC4" w:rsidRPr="00AC5791" w:rsidRDefault="00FE2FC4" w:rsidP="004D521A">
            <w:pPr>
              <w:pStyle w:val="TableHeader"/>
            </w:pPr>
            <w:r w:rsidRPr="00AC5791">
              <w:t>Example</w:t>
            </w:r>
          </w:p>
        </w:tc>
      </w:tr>
      <w:tr w:rsidR="00FE2FC4" w:rsidRPr="00AC5791" w:rsidTr="00C80B95">
        <w:tc>
          <w:tcPr>
            <w:tcW w:w="2304" w:type="dxa"/>
          </w:tcPr>
          <w:p w:rsidR="00FE2FC4" w:rsidRPr="004B511F" w:rsidRDefault="00FE2FC4" w:rsidP="006E13B3">
            <w:pPr>
              <w:pStyle w:val="TableText"/>
              <w:keepNext/>
            </w:pPr>
            <w:r w:rsidRPr="00164B49">
              <w:t>Benchmark Key</w:t>
            </w:r>
            <w:r w:rsidRPr="001532D5">
              <w:rPr>
                <w:rStyle w:val="FootnoteReference"/>
              </w:rPr>
              <w:t>1</w:t>
            </w:r>
          </w:p>
        </w:tc>
        <w:tc>
          <w:tcPr>
            <w:tcW w:w="3892" w:type="dxa"/>
          </w:tcPr>
          <w:p w:rsidR="00FE2FC4" w:rsidRPr="00AC5791" w:rsidRDefault="00FE2FC4" w:rsidP="00CB0CC2">
            <w:pPr>
              <w:pStyle w:val="TableText"/>
              <w:keepNext/>
            </w:pPr>
            <w:r>
              <w:t xml:space="preserve">A benchmark key defined in the </w:t>
            </w:r>
            <w:r w:rsidR="00807ED3" w:rsidRPr="00B904F4">
              <w:rPr>
                <w:rStyle w:val="CrossReference"/>
              </w:rPr>
              <w:fldChar w:fldCharType="begin"/>
            </w:r>
            <w:r w:rsidR="00B904F4" w:rsidRPr="00B904F4">
              <w:rPr>
                <w:rStyle w:val="CrossReference"/>
              </w:rPr>
              <w:instrText xml:space="preserve"> REF _Ref391293819 \* MERGEFORMAT \h</w:instrText>
            </w:r>
            <w:r w:rsidR="00807ED3" w:rsidRPr="00B904F4">
              <w:rPr>
                <w:rStyle w:val="CrossReference"/>
              </w:rPr>
            </w:r>
            <w:r w:rsidR="00807ED3" w:rsidRPr="00B904F4">
              <w:rPr>
                <w:rStyle w:val="CrossReference"/>
              </w:rPr>
              <w:fldChar w:fldCharType="separate"/>
            </w:r>
            <w:r w:rsidR="0051068F" w:rsidRPr="00311FC1">
              <w:rPr>
                <w:rStyle w:val="CrossReference"/>
              </w:rPr>
              <w:t>Standards tab</w:t>
            </w:r>
            <w:r w:rsidR="00807ED3" w:rsidRPr="00B904F4">
              <w:rPr>
                <w:rStyle w:val="CrossReference"/>
              </w:rPr>
              <w:fldChar w:fldCharType="end"/>
            </w:r>
            <w:r>
              <w:t>. The key value must exactly match the key in the Standards tab, or the standards import fail</w:t>
            </w:r>
            <w:r w:rsidR="00CB0CC2">
              <w:t>s</w:t>
            </w:r>
            <w:r>
              <w:t>.</w:t>
            </w:r>
          </w:p>
        </w:tc>
        <w:tc>
          <w:tcPr>
            <w:tcW w:w="3168" w:type="dxa"/>
          </w:tcPr>
          <w:p w:rsidR="00FE2FC4" w:rsidRPr="00AC5791" w:rsidRDefault="00FE2FC4" w:rsidP="006E13B3">
            <w:pPr>
              <w:pStyle w:val="TableText"/>
              <w:keepNext/>
            </w:pPr>
            <w:r w:rsidRPr="00A63FC3">
              <w:t>ELA-II|B|</w:t>
            </w:r>
            <w:r w:rsidR="00162B99" w:rsidRPr="00A63FC3">
              <w:t>9</w:t>
            </w:r>
            <w:r w:rsidR="00162B99">
              <w:t>–</w:t>
            </w:r>
            <w:r w:rsidR="00162B99" w:rsidRPr="00A63FC3">
              <w:t>1</w:t>
            </w:r>
            <w:r w:rsidRPr="00A63FC3">
              <w:t>2|5</w:t>
            </w:r>
          </w:p>
        </w:tc>
      </w:tr>
      <w:tr w:rsidR="00FE2FC4" w:rsidRPr="00AC5791" w:rsidTr="00C80B95">
        <w:tc>
          <w:tcPr>
            <w:tcW w:w="2304" w:type="dxa"/>
          </w:tcPr>
          <w:p w:rsidR="00FE2FC4" w:rsidRPr="004B511F" w:rsidRDefault="00FE2FC4" w:rsidP="006E13B3">
            <w:pPr>
              <w:pStyle w:val="TableText"/>
              <w:keepNext/>
            </w:pPr>
            <w:r w:rsidRPr="00164B49">
              <w:t>Grade</w:t>
            </w:r>
            <w:r w:rsidRPr="00863E17">
              <w:rPr>
                <w:rStyle w:val="FootnoteReference"/>
              </w:rPr>
              <w:t>1</w:t>
            </w:r>
          </w:p>
        </w:tc>
        <w:tc>
          <w:tcPr>
            <w:tcW w:w="3892" w:type="dxa"/>
          </w:tcPr>
          <w:p w:rsidR="00FE2FC4" w:rsidRDefault="00FE2FC4" w:rsidP="006E13B3">
            <w:pPr>
              <w:pStyle w:val="TableText"/>
              <w:keepNext/>
            </w:pPr>
            <w:r>
              <w:t>A single grade</w:t>
            </w:r>
            <w:r w:rsidR="00B923F5">
              <w:t>,</w:t>
            </w:r>
            <w:r>
              <w:t xml:space="preserve"> a comma-delimited list of grades</w:t>
            </w:r>
            <w:r w:rsidR="00B923F5">
              <w:t xml:space="preserve">, or a grade range </w:t>
            </w:r>
            <w:r>
              <w:t>from the following set: KG, 1</w:t>
            </w:r>
            <w:r w:rsidR="00B923F5">
              <w:t xml:space="preserve">, </w:t>
            </w:r>
            <w:r>
              <w:t>2</w:t>
            </w:r>
            <w:r w:rsidR="00B923F5">
              <w:t xml:space="preserve">, </w:t>
            </w:r>
            <w:r>
              <w:t>3</w:t>
            </w:r>
            <w:r w:rsidR="00B923F5">
              <w:t xml:space="preserve">, </w:t>
            </w:r>
            <w:r>
              <w:t>4</w:t>
            </w:r>
            <w:r w:rsidR="00B923F5">
              <w:t xml:space="preserve">, </w:t>
            </w:r>
            <w:r>
              <w:t>5</w:t>
            </w:r>
            <w:r w:rsidR="00B923F5">
              <w:t xml:space="preserve">, </w:t>
            </w:r>
            <w:r>
              <w:t>6</w:t>
            </w:r>
            <w:r w:rsidR="00B923F5">
              <w:t xml:space="preserve">, </w:t>
            </w:r>
            <w:r>
              <w:t>7</w:t>
            </w:r>
            <w:r w:rsidR="00B923F5">
              <w:t xml:space="preserve">, </w:t>
            </w:r>
            <w:r>
              <w:t>8</w:t>
            </w:r>
            <w:r w:rsidR="00B923F5">
              <w:t xml:space="preserve">, </w:t>
            </w:r>
            <w:r>
              <w:t>9</w:t>
            </w:r>
            <w:r w:rsidR="00B923F5">
              <w:t xml:space="preserve">, </w:t>
            </w:r>
            <w:r>
              <w:t>10</w:t>
            </w:r>
            <w:r w:rsidR="00B923F5">
              <w:t xml:space="preserve">, </w:t>
            </w:r>
            <w:r>
              <w:t>11</w:t>
            </w:r>
            <w:r w:rsidR="00B923F5">
              <w:t xml:space="preserve">, and </w:t>
            </w:r>
            <w:r>
              <w:t>12</w:t>
            </w:r>
            <w:r w:rsidR="00B923F5">
              <w:t>.</w:t>
            </w:r>
          </w:p>
          <w:p w:rsidR="00FE2FC4" w:rsidRPr="00AC5791" w:rsidRDefault="00FE2FC4" w:rsidP="00B923F5">
            <w:pPr>
              <w:pStyle w:val="TableText"/>
              <w:keepNext/>
            </w:pPr>
            <w:r>
              <w:t>Other values must be explicitly represented by</w:t>
            </w:r>
            <w:r w:rsidR="00FD53EE">
              <w:t xml:space="preserve"> </w:t>
            </w:r>
            <w:r>
              <w:t>the content standards</w:t>
            </w:r>
            <w:r w:rsidR="00B923F5">
              <w:t>.</w:t>
            </w:r>
          </w:p>
        </w:tc>
        <w:tc>
          <w:tcPr>
            <w:tcW w:w="3168" w:type="dxa"/>
          </w:tcPr>
          <w:p w:rsidR="00FE2FC4" w:rsidRDefault="00FE2FC4" w:rsidP="006E13B3">
            <w:pPr>
              <w:pStyle w:val="TableText"/>
              <w:keepNext/>
            </w:pPr>
            <w:r>
              <w:t>5</w:t>
            </w:r>
          </w:p>
          <w:p w:rsidR="00FE2FC4" w:rsidRPr="00AC5791" w:rsidRDefault="00FE2FC4" w:rsidP="006E13B3">
            <w:pPr>
              <w:pStyle w:val="TableText"/>
              <w:keepNext/>
            </w:pPr>
            <w:r>
              <w:t>1,2,3,4,5,6</w:t>
            </w:r>
          </w:p>
        </w:tc>
      </w:tr>
    </w:tbl>
    <w:p w:rsidR="004D521A" w:rsidRDefault="004D521A" w:rsidP="001B5BC5">
      <w:pPr>
        <w:pStyle w:val="TableFootnote"/>
        <w:keepNext/>
      </w:pPr>
      <w:r w:rsidRPr="001532D5">
        <w:rPr>
          <w:rStyle w:val="FootnoteReference"/>
        </w:rPr>
        <w:t>1</w:t>
      </w:r>
      <w:proofErr w:type="gramStart"/>
      <w:r w:rsidR="008C3D98">
        <w:t>Required field.</w:t>
      </w:r>
      <w:proofErr w:type="gramEnd"/>
    </w:p>
    <w:p w:rsidR="00037DFA" w:rsidRDefault="00037DFA" w:rsidP="00037DFA">
      <w:pPr>
        <w:pStyle w:val="Heading2"/>
      </w:pPr>
      <w:bookmarkStart w:id="109" w:name="_Ref391293540"/>
      <w:bookmarkStart w:id="110" w:name="_Toc399403445"/>
      <w:bookmarkStart w:id="111" w:name="_Toc350875577"/>
      <w:r>
        <w:t>Escape Sequences</w:t>
      </w:r>
      <w:bookmarkEnd w:id="109"/>
      <w:r w:rsidR="002570A3">
        <w:t xml:space="preserve"> for Special Characters</w:t>
      </w:r>
      <w:bookmarkEnd w:id="110"/>
    </w:p>
    <w:p w:rsidR="00037DFA" w:rsidRPr="00037DFA" w:rsidRDefault="00037DFA" w:rsidP="00143EFE">
      <w:pPr>
        <w:keepNext/>
      </w:pPr>
      <w:r>
        <w:t xml:space="preserve">Any of the </w:t>
      </w:r>
      <w:r w:rsidR="00850DF2">
        <w:t xml:space="preserve">text fields </w:t>
      </w:r>
      <w:r w:rsidR="005347AA">
        <w:t>described</w:t>
      </w:r>
      <w:r w:rsidR="00850DF2">
        <w:t xml:space="preserve"> in </w:t>
      </w:r>
      <w:r w:rsidR="00143EFE">
        <w:t xml:space="preserve">the section </w:t>
      </w:r>
      <w:r w:rsidR="00143EFE" w:rsidRPr="00B904F4">
        <w:rPr>
          <w:rStyle w:val="CrossReference"/>
        </w:rPr>
        <w:fldChar w:fldCharType="begin"/>
      </w:r>
      <w:r w:rsidR="00B904F4" w:rsidRPr="00B904F4">
        <w:rPr>
          <w:rStyle w:val="CrossReference"/>
        </w:rPr>
        <w:instrText xml:space="preserve"> REF _Ref391364752 \* MERGEFORMAT \h</w:instrText>
      </w:r>
      <w:r w:rsidR="00143EFE" w:rsidRPr="00B904F4">
        <w:rPr>
          <w:rStyle w:val="CrossReference"/>
        </w:rPr>
      </w:r>
      <w:r w:rsidR="00143EFE" w:rsidRPr="00B904F4">
        <w:rPr>
          <w:rStyle w:val="CrossReference"/>
        </w:rPr>
        <w:fldChar w:fldCharType="separate"/>
      </w:r>
      <w:r w:rsidR="0051068F" w:rsidRPr="00311FC1">
        <w:rPr>
          <w:rStyle w:val="CrossReference"/>
        </w:rPr>
        <w:t>Data Entry Specifications by Workbook Tab</w:t>
      </w:r>
      <w:r w:rsidR="00143EFE" w:rsidRPr="00B904F4">
        <w:rPr>
          <w:rStyle w:val="CrossReference"/>
        </w:rPr>
        <w:fldChar w:fldCharType="end"/>
      </w:r>
      <w:r w:rsidR="00143EFE">
        <w:t xml:space="preserve"> </w:t>
      </w:r>
      <w:r w:rsidR="00850DF2">
        <w:t xml:space="preserve">can include special characters such as single or double quotes. </w:t>
      </w:r>
      <w:r w:rsidR="00850DF2" w:rsidRPr="00B904F4">
        <w:rPr>
          <w:rStyle w:val="CrossReference"/>
        </w:rPr>
        <w:fldChar w:fldCharType="begin"/>
      </w:r>
      <w:r w:rsidR="00B904F4" w:rsidRPr="00B904F4">
        <w:rPr>
          <w:rStyle w:val="CrossReference"/>
        </w:rPr>
        <w:instrText xml:space="preserve"> REF _Ref391293433 \* MERGEFORMAT \h</w:instrText>
      </w:r>
      <w:r w:rsidR="00850DF2" w:rsidRPr="00B904F4">
        <w:rPr>
          <w:rStyle w:val="CrossReference"/>
        </w:rPr>
      </w:r>
      <w:r w:rsidR="00850DF2" w:rsidRPr="00B904F4">
        <w:rPr>
          <w:rStyle w:val="CrossReference"/>
        </w:rPr>
        <w:fldChar w:fldCharType="separate"/>
      </w:r>
      <w:r w:rsidR="0051068F" w:rsidRPr="00311FC1">
        <w:rPr>
          <w:rStyle w:val="CrossReference"/>
        </w:rPr>
        <w:t>Table 12</w:t>
      </w:r>
      <w:r w:rsidR="00850DF2" w:rsidRPr="00B904F4">
        <w:rPr>
          <w:rStyle w:val="CrossReference"/>
        </w:rPr>
        <w:fldChar w:fldCharType="end"/>
      </w:r>
      <w:r w:rsidR="00850DF2">
        <w:t xml:space="preserve"> lists the special </w:t>
      </w:r>
      <w:r w:rsidR="005347AA">
        <w:t>characters</w:t>
      </w:r>
      <w:r w:rsidR="00850DF2">
        <w:t xml:space="preserve"> and how to escape them in </w:t>
      </w:r>
      <w:r w:rsidR="00E92B7B">
        <w:t>the spreadsheet.</w:t>
      </w:r>
    </w:p>
    <w:p w:rsidR="00037DFA" w:rsidRDefault="00037DFA" w:rsidP="00037DFA">
      <w:pPr>
        <w:pStyle w:val="TableCaption"/>
      </w:pPr>
      <w:bookmarkStart w:id="112" w:name="_Ref391293433"/>
      <w:proofErr w:type="gramStart"/>
      <w:r>
        <w:t>Table </w:t>
      </w:r>
      <w:fldSimple w:instr=" SEQ Table \* ARABIC ">
        <w:r w:rsidR="0051068F">
          <w:rPr>
            <w:noProof/>
          </w:rPr>
          <w:t>12</w:t>
        </w:r>
      </w:fldSimple>
      <w:bookmarkEnd w:id="112"/>
      <w:r>
        <w:t>.</w:t>
      </w:r>
      <w:proofErr w:type="gramEnd"/>
      <w:r>
        <w:t xml:space="preserve"> </w:t>
      </w:r>
      <w:r w:rsidR="005347AA">
        <w:t>Escape</w:t>
      </w:r>
      <w:r>
        <w:t xml:space="preserve"> Sequences for Special Characters</w:t>
      </w:r>
    </w:p>
    <w:tbl>
      <w:tblPr>
        <w:tblStyle w:val="TableGrid"/>
        <w:tblW w:w="0" w:type="auto"/>
        <w:tblLook w:val="04A0" w:firstRow="1" w:lastRow="0" w:firstColumn="1" w:lastColumn="0" w:noHBand="0" w:noVBand="1"/>
        <w:tblDescription w:val="Special Character Escape Sequences"/>
      </w:tblPr>
      <w:tblGrid>
        <w:gridCol w:w="2313"/>
        <w:gridCol w:w="5201"/>
      </w:tblGrid>
      <w:tr w:rsidR="00037DFA" w:rsidRPr="00102A8D" w:rsidTr="00C80B95">
        <w:trPr>
          <w:cnfStyle w:val="100000000000" w:firstRow="1" w:lastRow="0" w:firstColumn="0" w:lastColumn="0" w:oddVBand="0" w:evenVBand="0" w:oddHBand="0" w:evenHBand="0" w:firstRowFirstColumn="0" w:firstRowLastColumn="0" w:lastRowFirstColumn="0" w:lastRowLastColumn="0"/>
          <w:trHeight w:val="20"/>
          <w:tblHeader/>
        </w:trPr>
        <w:tc>
          <w:tcPr>
            <w:tcW w:w="2313" w:type="dxa"/>
            <w:hideMark/>
          </w:tcPr>
          <w:p w:rsidR="00037DFA" w:rsidRPr="006D0B01" w:rsidRDefault="00037DFA" w:rsidP="002E4AC6">
            <w:pPr>
              <w:pStyle w:val="TableHeader"/>
            </w:pPr>
            <w:r w:rsidRPr="006D0B01">
              <w:t>Escape Sequence</w:t>
            </w:r>
          </w:p>
        </w:tc>
        <w:tc>
          <w:tcPr>
            <w:tcW w:w="5201" w:type="dxa"/>
            <w:hideMark/>
          </w:tcPr>
          <w:p w:rsidR="00037DFA" w:rsidRPr="006D0B01" w:rsidRDefault="00037DFA" w:rsidP="002E4AC6">
            <w:pPr>
              <w:pStyle w:val="TableHeader"/>
            </w:pPr>
            <w:r w:rsidRPr="006D0B01">
              <w:t>Character Represented by Sequence</w:t>
            </w:r>
          </w:p>
        </w:tc>
      </w:tr>
      <w:tr w:rsidR="00037DFA" w:rsidRPr="00102A8D" w:rsidTr="00037DFA">
        <w:trPr>
          <w:trHeight w:val="20"/>
        </w:trPr>
        <w:tc>
          <w:tcPr>
            <w:tcW w:w="2313" w:type="dxa"/>
            <w:hideMark/>
          </w:tcPr>
          <w:p w:rsidR="00037DFA" w:rsidRPr="006D0B01" w:rsidRDefault="00037DFA" w:rsidP="00B923F5">
            <w:pPr>
              <w:pStyle w:val="TableText"/>
              <w:keepNext/>
            </w:pPr>
            <w:r w:rsidRPr="006D0B01">
              <w:t>\'</w:t>
            </w:r>
          </w:p>
        </w:tc>
        <w:tc>
          <w:tcPr>
            <w:tcW w:w="5201" w:type="dxa"/>
            <w:hideMark/>
          </w:tcPr>
          <w:p w:rsidR="00037DFA" w:rsidRPr="006D0B01" w:rsidRDefault="00037DFA" w:rsidP="003B7D19">
            <w:pPr>
              <w:pStyle w:val="TableText"/>
              <w:keepNext/>
            </w:pPr>
            <w:r w:rsidRPr="006D0B01">
              <w:t>A single quote (') character</w:t>
            </w:r>
          </w:p>
        </w:tc>
      </w:tr>
      <w:tr w:rsidR="00037DFA" w:rsidRPr="00102A8D" w:rsidTr="00037DFA">
        <w:trPr>
          <w:trHeight w:val="20"/>
        </w:trPr>
        <w:tc>
          <w:tcPr>
            <w:tcW w:w="2313" w:type="dxa"/>
            <w:hideMark/>
          </w:tcPr>
          <w:p w:rsidR="00037DFA" w:rsidRPr="006D0B01" w:rsidRDefault="00037DFA" w:rsidP="00B923F5">
            <w:pPr>
              <w:pStyle w:val="TableText"/>
              <w:keepNext/>
            </w:pPr>
            <w:r w:rsidRPr="006D0B01">
              <w:t>\"</w:t>
            </w:r>
          </w:p>
        </w:tc>
        <w:tc>
          <w:tcPr>
            <w:tcW w:w="5201" w:type="dxa"/>
            <w:hideMark/>
          </w:tcPr>
          <w:p w:rsidR="00037DFA" w:rsidRPr="006D0B01" w:rsidRDefault="00037DFA" w:rsidP="003B7D19">
            <w:pPr>
              <w:pStyle w:val="TableText"/>
              <w:keepNext/>
            </w:pPr>
            <w:r w:rsidRPr="006D0B01">
              <w:t>A double quote (") character</w:t>
            </w:r>
          </w:p>
        </w:tc>
      </w:tr>
      <w:tr w:rsidR="00037DFA" w:rsidRPr="00102A8D" w:rsidTr="00037DFA">
        <w:trPr>
          <w:trHeight w:val="20"/>
        </w:trPr>
        <w:tc>
          <w:tcPr>
            <w:tcW w:w="2313" w:type="dxa"/>
            <w:hideMark/>
          </w:tcPr>
          <w:p w:rsidR="00037DFA" w:rsidRPr="006D0B01" w:rsidRDefault="00037DFA" w:rsidP="00B923F5">
            <w:pPr>
              <w:pStyle w:val="TableText"/>
              <w:keepNext/>
            </w:pPr>
            <w:r w:rsidRPr="006D0B01">
              <w:t>\b</w:t>
            </w:r>
          </w:p>
        </w:tc>
        <w:tc>
          <w:tcPr>
            <w:tcW w:w="5201" w:type="dxa"/>
            <w:hideMark/>
          </w:tcPr>
          <w:p w:rsidR="00037DFA" w:rsidRPr="006D0B01" w:rsidRDefault="00037DFA" w:rsidP="003B7D19">
            <w:pPr>
              <w:pStyle w:val="TableText"/>
              <w:keepNext/>
            </w:pPr>
            <w:r w:rsidRPr="006D0B01">
              <w:t>A backspace character</w:t>
            </w:r>
          </w:p>
        </w:tc>
      </w:tr>
      <w:tr w:rsidR="00037DFA" w:rsidRPr="00102A8D" w:rsidTr="00037DFA">
        <w:trPr>
          <w:trHeight w:val="20"/>
        </w:trPr>
        <w:tc>
          <w:tcPr>
            <w:tcW w:w="2313" w:type="dxa"/>
            <w:hideMark/>
          </w:tcPr>
          <w:p w:rsidR="00037DFA" w:rsidRPr="006D0B01" w:rsidRDefault="00037DFA" w:rsidP="00B923F5">
            <w:pPr>
              <w:pStyle w:val="TableText"/>
              <w:keepNext/>
            </w:pPr>
            <w:r w:rsidRPr="006D0B01">
              <w:t>\t</w:t>
            </w:r>
          </w:p>
        </w:tc>
        <w:tc>
          <w:tcPr>
            <w:tcW w:w="5201" w:type="dxa"/>
            <w:hideMark/>
          </w:tcPr>
          <w:p w:rsidR="00037DFA" w:rsidRPr="006D0B01" w:rsidRDefault="00037DFA" w:rsidP="003B7D19">
            <w:pPr>
              <w:pStyle w:val="TableText"/>
              <w:keepNext/>
            </w:pPr>
            <w:r w:rsidRPr="006D0B01">
              <w:t>A tab character</w:t>
            </w:r>
          </w:p>
        </w:tc>
      </w:tr>
      <w:tr w:rsidR="00037DFA" w:rsidRPr="00102A8D" w:rsidTr="00037DFA">
        <w:trPr>
          <w:trHeight w:val="20"/>
        </w:trPr>
        <w:tc>
          <w:tcPr>
            <w:tcW w:w="2313" w:type="dxa"/>
            <w:hideMark/>
          </w:tcPr>
          <w:p w:rsidR="00037DFA" w:rsidRPr="006D0B01" w:rsidRDefault="00037DFA" w:rsidP="00B923F5">
            <w:pPr>
              <w:pStyle w:val="TableText"/>
              <w:keepNext/>
            </w:pPr>
            <w:r w:rsidRPr="006D0B01">
              <w:t>\\</w:t>
            </w:r>
          </w:p>
        </w:tc>
        <w:tc>
          <w:tcPr>
            <w:tcW w:w="5201" w:type="dxa"/>
            <w:hideMark/>
          </w:tcPr>
          <w:p w:rsidR="00037DFA" w:rsidRPr="006D0B01" w:rsidRDefault="00037DFA" w:rsidP="003B7D19">
            <w:pPr>
              <w:pStyle w:val="TableText"/>
              <w:keepNext/>
            </w:pPr>
            <w:r w:rsidRPr="006D0B01">
              <w:t>A backslash (\) character</w:t>
            </w:r>
          </w:p>
        </w:tc>
      </w:tr>
      <w:tr w:rsidR="00037DFA" w:rsidRPr="00102A8D" w:rsidTr="00037DFA">
        <w:trPr>
          <w:trHeight w:val="20"/>
        </w:trPr>
        <w:tc>
          <w:tcPr>
            <w:tcW w:w="2313" w:type="dxa"/>
            <w:hideMark/>
          </w:tcPr>
          <w:p w:rsidR="00037DFA" w:rsidRPr="006D0B01" w:rsidRDefault="00037DFA" w:rsidP="00B923F5">
            <w:pPr>
              <w:pStyle w:val="TableText"/>
              <w:keepNext/>
            </w:pPr>
            <w:r w:rsidRPr="006D0B01">
              <w:t>\%</w:t>
            </w:r>
          </w:p>
        </w:tc>
        <w:tc>
          <w:tcPr>
            <w:tcW w:w="5201" w:type="dxa"/>
            <w:hideMark/>
          </w:tcPr>
          <w:p w:rsidR="00037DFA" w:rsidRPr="006D0B01" w:rsidRDefault="00037DFA" w:rsidP="003B7D19">
            <w:pPr>
              <w:pStyle w:val="TableText"/>
              <w:keepNext/>
            </w:pPr>
            <w:r w:rsidRPr="006D0B01">
              <w:t>A </w:t>
            </w:r>
            <w:r w:rsidR="004F2C26">
              <w:t>percent (</w:t>
            </w:r>
            <w:r w:rsidRPr="006D0B01">
              <w:t>%</w:t>
            </w:r>
            <w:r w:rsidR="004F2C26">
              <w:t>)</w:t>
            </w:r>
            <w:r w:rsidRPr="006D0B01">
              <w:t xml:space="preserve"> character </w:t>
            </w:r>
          </w:p>
        </w:tc>
      </w:tr>
      <w:tr w:rsidR="00037DFA" w:rsidRPr="00102A8D" w:rsidTr="00037DFA">
        <w:trPr>
          <w:trHeight w:val="20"/>
        </w:trPr>
        <w:tc>
          <w:tcPr>
            <w:tcW w:w="2313" w:type="dxa"/>
            <w:hideMark/>
          </w:tcPr>
          <w:p w:rsidR="00037DFA" w:rsidRPr="006D0B01" w:rsidRDefault="00037DFA" w:rsidP="002E4AC6">
            <w:pPr>
              <w:pStyle w:val="TableText"/>
            </w:pPr>
            <w:r w:rsidRPr="006D0B01">
              <w:t>\_</w:t>
            </w:r>
          </w:p>
        </w:tc>
        <w:tc>
          <w:tcPr>
            <w:tcW w:w="5201" w:type="dxa"/>
            <w:hideMark/>
          </w:tcPr>
          <w:p w:rsidR="00037DFA" w:rsidRPr="006D0B01" w:rsidRDefault="00037DFA" w:rsidP="003B7D19">
            <w:pPr>
              <w:pStyle w:val="TableText"/>
            </w:pPr>
            <w:r w:rsidRPr="006D0B01">
              <w:t>A</w:t>
            </w:r>
            <w:r w:rsidR="004F2C26">
              <w:t>n underscore</w:t>
            </w:r>
            <w:r w:rsidRPr="006D0B01">
              <w:t> </w:t>
            </w:r>
            <w:r w:rsidR="004F2C26">
              <w:t>(</w:t>
            </w:r>
            <w:r w:rsidRPr="006D0B01">
              <w:t>_</w:t>
            </w:r>
            <w:r w:rsidR="004F2C26">
              <w:t>)</w:t>
            </w:r>
            <w:r w:rsidRPr="006D0B01">
              <w:t xml:space="preserve"> character </w:t>
            </w:r>
          </w:p>
        </w:tc>
      </w:tr>
    </w:tbl>
    <w:p w:rsidR="00037DFA" w:rsidRDefault="00037DFA" w:rsidP="002D4A99"/>
    <w:p w:rsidR="00FE2FC4" w:rsidRDefault="00FE2FC4" w:rsidP="006F4A2C">
      <w:pPr>
        <w:pStyle w:val="Heading2"/>
      </w:pPr>
      <w:bookmarkStart w:id="113" w:name="_Toc399403446"/>
      <w:r>
        <w:t>Validation Rules</w:t>
      </w:r>
      <w:bookmarkEnd w:id="111"/>
      <w:bookmarkEnd w:id="113"/>
    </w:p>
    <w:p w:rsidR="002D4A99" w:rsidRDefault="002D4A99" w:rsidP="00554CEA">
      <w:pPr>
        <w:keepNext/>
      </w:pPr>
      <w:r>
        <w:t xml:space="preserve">When uploading a file, Core Standards makes </w:t>
      </w:r>
      <w:r w:rsidR="00256FB3">
        <w:t>the following validation checks:</w:t>
      </w:r>
    </w:p>
    <w:p w:rsidR="00FE2FC4" w:rsidRPr="00102A8D" w:rsidRDefault="002D4A99" w:rsidP="00554CEA">
      <w:pPr>
        <w:pStyle w:val="ListBullet"/>
        <w:keepNext/>
      </w:pPr>
      <w:r>
        <w:t xml:space="preserve">The uploaded file is </w:t>
      </w:r>
      <w:r w:rsidR="00FE2FC4" w:rsidRPr="00102A8D">
        <w:t xml:space="preserve">an OpenOffice Calc spreadsheet with </w:t>
      </w:r>
      <w:proofErr w:type="gramStart"/>
      <w:r w:rsidR="00FE2FC4" w:rsidRPr="00102A8D">
        <w:t>a</w:t>
      </w:r>
      <w:proofErr w:type="gramEnd"/>
      <w:r w:rsidR="00FE2FC4" w:rsidRPr="00102A8D">
        <w:t xml:space="preserve"> .ods exten</w:t>
      </w:r>
      <w:r w:rsidR="00FE2FC4">
        <w:t>s</w:t>
      </w:r>
      <w:r w:rsidR="00FE2FC4" w:rsidRPr="00102A8D">
        <w:t>ion.</w:t>
      </w:r>
    </w:p>
    <w:p w:rsidR="00FE2FC4" w:rsidRDefault="00FE2FC4" w:rsidP="001532D5">
      <w:pPr>
        <w:pStyle w:val="ListBullet"/>
      </w:pPr>
      <w:r>
        <w:t xml:space="preserve">Any special characters </w:t>
      </w:r>
      <w:r w:rsidR="00DA3E90">
        <w:t xml:space="preserve">are properly escaped as </w:t>
      </w:r>
      <w:r w:rsidR="005347AA">
        <w:t>described</w:t>
      </w:r>
      <w:r w:rsidR="00DA3E90">
        <w:t xml:space="preserve"> in the section </w:t>
      </w:r>
      <w:r w:rsidR="00DA3E90" w:rsidRPr="00B904F4">
        <w:rPr>
          <w:rStyle w:val="CrossReference"/>
        </w:rPr>
        <w:fldChar w:fldCharType="begin"/>
      </w:r>
      <w:r w:rsidR="00B904F4" w:rsidRPr="00B904F4">
        <w:rPr>
          <w:rStyle w:val="CrossReference"/>
        </w:rPr>
        <w:instrText xml:space="preserve"> REF _Ref391293540 \* MERGEFORMAT \h</w:instrText>
      </w:r>
      <w:r w:rsidR="00DA3E90" w:rsidRPr="00B904F4">
        <w:rPr>
          <w:rStyle w:val="CrossReference"/>
        </w:rPr>
      </w:r>
      <w:r w:rsidR="00DA3E90" w:rsidRPr="00B904F4">
        <w:rPr>
          <w:rStyle w:val="CrossReference"/>
        </w:rPr>
        <w:fldChar w:fldCharType="separate"/>
      </w:r>
      <w:r w:rsidR="0051068F" w:rsidRPr="00311FC1">
        <w:rPr>
          <w:rStyle w:val="CrossReference"/>
        </w:rPr>
        <w:t>Escape Sequences</w:t>
      </w:r>
      <w:r w:rsidR="00DA3E90" w:rsidRPr="00B904F4">
        <w:rPr>
          <w:rStyle w:val="CrossReference"/>
        </w:rPr>
        <w:fldChar w:fldCharType="end"/>
      </w:r>
      <w:r w:rsidR="00DA3E90">
        <w:t>.</w:t>
      </w:r>
      <w:r>
        <w:t xml:space="preserve"> </w:t>
      </w:r>
    </w:p>
    <w:p w:rsidR="00FE2FC4" w:rsidRPr="00102A8D" w:rsidRDefault="000E63C8" w:rsidP="00037DFA">
      <w:pPr>
        <w:pStyle w:val="ListBullet"/>
      </w:pPr>
      <w:r>
        <w:t>A</w:t>
      </w:r>
      <w:r w:rsidR="00FE2FC4" w:rsidRPr="00102A8D">
        <w:t>ll required spreadsheet tabs are present and are named as expected</w:t>
      </w:r>
      <w:r>
        <w:t>.</w:t>
      </w:r>
    </w:p>
    <w:p w:rsidR="00FE2FC4" w:rsidRPr="00102A8D" w:rsidRDefault="000E63C8" w:rsidP="00037DFA">
      <w:pPr>
        <w:pStyle w:val="ListBullet"/>
      </w:pPr>
      <w:r>
        <w:t>A</w:t>
      </w:r>
      <w:r w:rsidR="00FE2FC4" w:rsidRPr="00102A8D">
        <w:t>ll required columns in each required tab are present and are named as expected</w:t>
      </w:r>
      <w:r w:rsidR="0073284A">
        <w:t>.</w:t>
      </w:r>
    </w:p>
    <w:p w:rsidR="00FE2FC4" w:rsidRPr="00102A8D" w:rsidRDefault="0073284A" w:rsidP="0073284A">
      <w:pPr>
        <w:pStyle w:val="ListBullet"/>
        <w:keepNext/>
      </w:pPr>
      <w:r>
        <w:t xml:space="preserve">For the </w:t>
      </w:r>
      <w:r w:rsidR="00FE2FC4" w:rsidRPr="00102A8D">
        <w:t xml:space="preserve">Publication </w:t>
      </w:r>
      <w:r>
        <w:t>t</w:t>
      </w:r>
      <w:r w:rsidR="00FE2FC4" w:rsidRPr="00102A8D">
        <w:t>ab</w:t>
      </w:r>
      <w:r>
        <w:t>:</w:t>
      </w:r>
    </w:p>
    <w:p w:rsidR="00FE2FC4" w:rsidRDefault="00FE2FC4" w:rsidP="0073284A">
      <w:pPr>
        <w:pStyle w:val="ListBullet2"/>
        <w:keepNext/>
      </w:pPr>
      <w:r w:rsidRPr="00102A8D">
        <w:t xml:space="preserve">All </w:t>
      </w:r>
      <w:r>
        <w:t xml:space="preserve">required columns </w:t>
      </w:r>
      <w:r w:rsidR="00554CEA">
        <w:t xml:space="preserve">are </w:t>
      </w:r>
      <w:r w:rsidR="0073284A">
        <w:t>filled in.</w:t>
      </w:r>
    </w:p>
    <w:p w:rsidR="00FE2FC4" w:rsidRDefault="00FE2FC4" w:rsidP="0073284A">
      <w:pPr>
        <w:pStyle w:val="ListBullet2"/>
        <w:keepNext/>
      </w:pPr>
      <w:r>
        <w:t xml:space="preserve">The Publisher </w:t>
      </w:r>
      <w:r w:rsidR="00554CEA">
        <w:t xml:space="preserve">exists in the </w:t>
      </w:r>
      <w:r w:rsidR="00651756">
        <w:t>Graphical User Interface (</w:t>
      </w:r>
      <w:r w:rsidR="00554CEA">
        <w:t>GUI</w:t>
      </w:r>
      <w:r w:rsidR="00651756">
        <w:t>)</w:t>
      </w:r>
      <w:r w:rsidR="00554CEA">
        <w:t xml:space="preserve"> </w:t>
      </w:r>
      <w:r w:rsidR="0073284A">
        <w:t xml:space="preserve">as described in the section </w:t>
      </w:r>
      <w:r w:rsidR="0073284A" w:rsidRPr="00B904F4">
        <w:rPr>
          <w:rStyle w:val="CrossReference"/>
        </w:rPr>
        <w:fldChar w:fldCharType="begin"/>
      </w:r>
      <w:r w:rsidR="00B904F4" w:rsidRPr="00B904F4">
        <w:rPr>
          <w:rStyle w:val="CrossReference"/>
        </w:rPr>
        <w:instrText xml:space="preserve"> REF _Ref391293668 \* MERGEFORMAT \h</w:instrText>
      </w:r>
      <w:r w:rsidR="0073284A" w:rsidRPr="00B904F4">
        <w:rPr>
          <w:rStyle w:val="CrossReference"/>
        </w:rPr>
      </w:r>
      <w:r w:rsidR="0073284A" w:rsidRPr="00B904F4">
        <w:rPr>
          <w:rStyle w:val="CrossReference"/>
        </w:rPr>
        <w:fldChar w:fldCharType="separate"/>
      </w:r>
      <w:r w:rsidR="0051068F" w:rsidRPr="00311FC1">
        <w:rPr>
          <w:rStyle w:val="CrossReference"/>
        </w:rPr>
        <w:t>Adding publishers</w:t>
      </w:r>
      <w:r w:rsidR="0073284A" w:rsidRPr="00B904F4">
        <w:rPr>
          <w:rStyle w:val="CrossReference"/>
        </w:rPr>
        <w:fldChar w:fldCharType="end"/>
      </w:r>
      <w:r w:rsidR="0073284A">
        <w:t>.</w:t>
      </w:r>
    </w:p>
    <w:p w:rsidR="00FE2FC4" w:rsidRPr="00102A8D" w:rsidRDefault="00FE2FC4" w:rsidP="0073284A">
      <w:pPr>
        <w:pStyle w:val="ListBullet2"/>
        <w:keepNext/>
      </w:pPr>
      <w:r>
        <w:t xml:space="preserve">The Subject </w:t>
      </w:r>
      <w:r w:rsidR="00554CEA">
        <w:t xml:space="preserve">exists in the GUI </w:t>
      </w:r>
      <w:r w:rsidR="0073284A">
        <w:t xml:space="preserve">as described in the section </w:t>
      </w:r>
      <w:r w:rsidR="0073284A" w:rsidRPr="00B904F4">
        <w:rPr>
          <w:rStyle w:val="CrossReference"/>
        </w:rPr>
        <w:fldChar w:fldCharType="begin"/>
      </w:r>
      <w:r w:rsidR="00B904F4" w:rsidRPr="00B904F4">
        <w:rPr>
          <w:rStyle w:val="CrossReference"/>
        </w:rPr>
        <w:instrText xml:space="preserve"> REF _Ref391293702 \* MERGEFORMAT \h</w:instrText>
      </w:r>
      <w:r w:rsidR="0073284A" w:rsidRPr="00B904F4">
        <w:rPr>
          <w:rStyle w:val="CrossReference"/>
        </w:rPr>
      </w:r>
      <w:r w:rsidR="0073284A" w:rsidRPr="00B904F4">
        <w:rPr>
          <w:rStyle w:val="CrossReference"/>
        </w:rPr>
        <w:fldChar w:fldCharType="separate"/>
      </w:r>
      <w:r w:rsidR="0051068F" w:rsidRPr="00311FC1">
        <w:rPr>
          <w:rStyle w:val="CrossReference"/>
        </w:rPr>
        <w:t>Adding subjects</w:t>
      </w:r>
      <w:r w:rsidR="0073284A" w:rsidRPr="00B904F4">
        <w:rPr>
          <w:rStyle w:val="CrossReference"/>
        </w:rPr>
        <w:fldChar w:fldCharType="end"/>
      </w:r>
      <w:r w:rsidR="0073284A">
        <w:t>.</w:t>
      </w:r>
    </w:p>
    <w:p w:rsidR="00FE2FC4" w:rsidRPr="00102A8D" w:rsidRDefault="00FE2FC4" w:rsidP="00037DFA">
      <w:pPr>
        <w:pStyle w:val="ListBullet2"/>
      </w:pPr>
      <w:r w:rsidRPr="00102A8D">
        <w:t xml:space="preserve">Version must be </w:t>
      </w:r>
      <w:r w:rsidR="00A931FC">
        <w:t>whole numbers</w:t>
      </w:r>
      <w:r>
        <w:t>, and no other publications with the same Publisher</w:t>
      </w:r>
      <w:r w:rsidR="003E5BFD">
        <w:t>-Subject-Version number already exist.</w:t>
      </w:r>
    </w:p>
    <w:p w:rsidR="00FE2FC4" w:rsidRPr="00102A8D" w:rsidRDefault="0073284A" w:rsidP="0073284A">
      <w:pPr>
        <w:pStyle w:val="ListBullet"/>
        <w:keepNext/>
      </w:pPr>
      <w:r>
        <w:t xml:space="preserve">For the </w:t>
      </w:r>
      <w:r w:rsidR="00FE2FC4" w:rsidRPr="00102A8D">
        <w:t>Categories tab</w:t>
      </w:r>
      <w:r>
        <w:t>:</w:t>
      </w:r>
    </w:p>
    <w:p w:rsidR="00FE2FC4" w:rsidRDefault="00FE2FC4" w:rsidP="0073284A">
      <w:pPr>
        <w:pStyle w:val="ListBullet2"/>
        <w:keepNext/>
      </w:pPr>
      <w:r w:rsidRPr="00102A8D">
        <w:t xml:space="preserve">All </w:t>
      </w:r>
      <w:r>
        <w:t xml:space="preserve">required columns </w:t>
      </w:r>
      <w:r w:rsidR="003E5BFD">
        <w:t>must be filled in.</w:t>
      </w:r>
    </w:p>
    <w:p w:rsidR="00FE2FC4" w:rsidRDefault="00FE2FC4" w:rsidP="0073284A">
      <w:pPr>
        <w:pStyle w:val="ListBullet2"/>
        <w:keepNext/>
      </w:pPr>
      <w:r>
        <w:t>At least one level</w:t>
      </w:r>
      <w:r w:rsidR="00F1469D">
        <w:t xml:space="preserve"> is present</w:t>
      </w:r>
      <w:r w:rsidR="003E5BFD">
        <w:t>.</w:t>
      </w:r>
    </w:p>
    <w:p w:rsidR="00FE2FC4" w:rsidRDefault="00FE2FC4" w:rsidP="00037DFA">
      <w:pPr>
        <w:pStyle w:val="ListBullet2"/>
      </w:pPr>
      <w:r>
        <w:t xml:space="preserve">Tree </w:t>
      </w:r>
      <w:r w:rsidR="003E5BFD">
        <w:t>l</w:t>
      </w:r>
      <w:r>
        <w:t>evel values must be numeric, start at 1</w:t>
      </w:r>
      <w:r w:rsidR="00F1469D">
        <w:t>,</w:t>
      </w:r>
      <w:r>
        <w:t xml:space="preserve"> and be sequential</w:t>
      </w:r>
      <w:r w:rsidR="003E5BFD">
        <w:t>.</w:t>
      </w:r>
    </w:p>
    <w:p w:rsidR="00FE2FC4" w:rsidRDefault="0073284A" w:rsidP="0073284A">
      <w:pPr>
        <w:pStyle w:val="ListBullet"/>
        <w:keepNext/>
      </w:pPr>
      <w:r>
        <w:t xml:space="preserve">For the </w:t>
      </w:r>
      <w:r w:rsidR="00FE2FC4">
        <w:t>Standards tab</w:t>
      </w:r>
      <w:r>
        <w:t>:</w:t>
      </w:r>
    </w:p>
    <w:p w:rsidR="00887789" w:rsidRDefault="00887789" w:rsidP="00887789">
      <w:pPr>
        <w:pStyle w:val="ListBullet2"/>
        <w:keepNext/>
      </w:pPr>
      <w:r w:rsidRPr="00102A8D">
        <w:t xml:space="preserve">All </w:t>
      </w:r>
      <w:r>
        <w:t>required columns must be filled in.</w:t>
      </w:r>
    </w:p>
    <w:p w:rsidR="00FE2FC4" w:rsidRDefault="00FE2FC4" w:rsidP="0073284A">
      <w:pPr>
        <w:pStyle w:val="ListBullet2"/>
        <w:keepNext/>
      </w:pPr>
      <w:r>
        <w:t xml:space="preserve">Level must be numeric and must correspond to the levels in the </w:t>
      </w:r>
      <w:r w:rsidR="00B43D45" w:rsidRPr="00B904F4">
        <w:rPr>
          <w:rStyle w:val="CrossReference"/>
        </w:rPr>
        <w:fldChar w:fldCharType="begin"/>
      </w:r>
      <w:r w:rsidR="00B904F4" w:rsidRPr="00B904F4">
        <w:rPr>
          <w:rStyle w:val="CrossReference"/>
        </w:rPr>
        <w:instrText xml:space="preserve"> REF _Ref391365250 \* MERGEFORMAT \h</w:instrText>
      </w:r>
      <w:r w:rsidR="00B43D45" w:rsidRPr="00B904F4">
        <w:rPr>
          <w:rStyle w:val="CrossReference"/>
        </w:rPr>
      </w:r>
      <w:r w:rsidR="00B43D45" w:rsidRPr="00B904F4">
        <w:rPr>
          <w:rStyle w:val="CrossReference"/>
        </w:rPr>
        <w:fldChar w:fldCharType="separate"/>
      </w:r>
      <w:r w:rsidR="0051068F" w:rsidRPr="00311FC1">
        <w:rPr>
          <w:rStyle w:val="CrossReference"/>
        </w:rPr>
        <w:t>Categories tab</w:t>
      </w:r>
      <w:r w:rsidR="00B43D45" w:rsidRPr="00B904F4">
        <w:rPr>
          <w:rStyle w:val="CrossReference"/>
        </w:rPr>
        <w:fldChar w:fldCharType="end"/>
      </w:r>
      <w:r w:rsidR="003E5BFD">
        <w:t>.</w:t>
      </w:r>
    </w:p>
    <w:p w:rsidR="00FE2FC4" w:rsidRDefault="00FE2FC4" w:rsidP="0073284A">
      <w:pPr>
        <w:pStyle w:val="ListBullet2"/>
        <w:keepNext/>
      </w:pPr>
      <w:r>
        <w:t>Keys must be unique across the publications</w:t>
      </w:r>
      <w:r w:rsidR="003E5BFD">
        <w:t>.</w:t>
      </w:r>
    </w:p>
    <w:p w:rsidR="00FE2FC4" w:rsidRDefault="00FE2FC4" w:rsidP="0073284A">
      <w:pPr>
        <w:pStyle w:val="ListBullet2"/>
        <w:keepNext/>
      </w:pPr>
      <w:r>
        <w:t xml:space="preserve">Keys for every level defined in the </w:t>
      </w:r>
      <w:r w:rsidR="00B43D45">
        <w:t xml:space="preserve">Categories tab </w:t>
      </w:r>
      <w:r w:rsidR="003E5BFD">
        <w:t xml:space="preserve">are </w:t>
      </w:r>
      <w:r>
        <w:t>defined</w:t>
      </w:r>
      <w:r w:rsidR="003E5BFD">
        <w:t>.</w:t>
      </w:r>
    </w:p>
    <w:p w:rsidR="00FE2FC4" w:rsidRDefault="00FE2FC4" w:rsidP="0073284A">
      <w:pPr>
        <w:pStyle w:val="ListBullet2"/>
        <w:keepNext/>
      </w:pPr>
      <w:r>
        <w:t>Every level</w:t>
      </w:r>
      <w:r w:rsidR="00F526BF">
        <w:noBreakHyphen/>
      </w:r>
      <w:r>
        <w:t>2 key and above must have a parent: for example, if a level 3 key “</w:t>
      </w:r>
      <w:r w:rsidRPr="00F67241">
        <w:t>1</w:t>
      </w:r>
      <w:r w:rsidR="007C20A1">
        <w:noBreakHyphen/>
      </w:r>
      <w:r w:rsidRPr="00F67241">
        <w:t>LT|1</w:t>
      </w:r>
      <w:r w:rsidR="007C20A1">
        <w:noBreakHyphen/>
      </w:r>
      <w:r w:rsidRPr="00F67241">
        <w:t>10|10.RL.3</w:t>
      </w:r>
      <w:r>
        <w:t>” is defined, there must be a level 2 key “1</w:t>
      </w:r>
      <w:r w:rsidR="007C20A1">
        <w:noBreakHyphen/>
      </w:r>
      <w:r>
        <w:t>LT|1</w:t>
      </w:r>
      <w:r w:rsidR="007C20A1">
        <w:noBreakHyphen/>
      </w:r>
      <w:r>
        <w:t>10”</w:t>
      </w:r>
      <w:r w:rsidR="00B17CC4">
        <w:t>.</w:t>
      </w:r>
    </w:p>
    <w:p w:rsidR="00FE2FC4" w:rsidRDefault="00FE2FC4" w:rsidP="0073284A">
      <w:pPr>
        <w:pStyle w:val="ListBullet2"/>
        <w:keepNext/>
      </w:pPr>
      <w:r>
        <w:t>The pipe character (“|”) cannot be used for any other purpose except as a delimiter separating the individual parts of a key</w:t>
      </w:r>
      <w:r w:rsidR="00B17CC4">
        <w:t>.</w:t>
      </w:r>
    </w:p>
    <w:p w:rsidR="00FE2FC4" w:rsidRDefault="00FE2FC4" w:rsidP="00037DFA">
      <w:pPr>
        <w:pStyle w:val="ListBullet2"/>
      </w:pPr>
      <w:r>
        <w:t>At least one standard is required</w:t>
      </w:r>
      <w:r w:rsidR="00B17CC4">
        <w:t>.</w:t>
      </w:r>
    </w:p>
    <w:p w:rsidR="00FE2FC4" w:rsidRDefault="0073284A" w:rsidP="0073284A">
      <w:pPr>
        <w:pStyle w:val="ListBullet"/>
        <w:keepNext/>
      </w:pPr>
      <w:r>
        <w:t xml:space="preserve">For the </w:t>
      </w:r>
      <w:r w:rsidR="00FE2FC4">
        <w:t>SOCKs</w:t>
      </w:r>
      <w:r w:rsidR="00FD53EE">
        <w:t xml:space="preserve"> </w:t>
      </w:r>
      <w:r w:rsidR="00FE2FC4">
        <w:t>tab</w:t>
      </w:r>
      <w:r>
        <w:t>:</w:t>
      </w:r>
    </w:p>
    <w:p w:rsidR="00FE2FC4" w:rsidRDefault="00FE2FC4" w:rsidP="00037DFA">
      <w:pPr>
        <w:pStyle w:val="ListBullet2"/>
      </w:pPr>
      <w:r>
        <w:t>All SOCKs are optional. They are not required, and they are</w:t>
      </w:r>
      <w:r w:rsidR="00FD53EE">
        <w:t xml:space="preserve"> </w:t>
      </w:r>
      <w:r>
        <w:t>free</w:t>
      </w:r>
      <w:r w:rsidR="00B17CC4">
        <w:t>-</w:t>
      </w:r>
      <w:r>
        <w:t>form strings</w:t>
      </w:r>
      <w:r w:rsidR="004E50A0">
        <w:t>.</w:t>
      </w:r>
    </w:p>
    <w:p w:rsidR="00FE2FC4" w:rsidRDefault="0073284A" w:rsidP="0073284A">
      <w:pPr>
        <w:pStyle w:val="ListBullet"/>
        <w:keepNext/>
      </w:pPr>
      <w:r>
        <w:t xml:space="preserve">For the </w:t>
      </w:r>
      <w:r w:rsidR="00FE2FC4">
        <w:t>Benchmark Grades</w:t>
      </w:r>
      <w:r>
        <w:t xml:space="preserve"> tab:</w:t>
      </w:r>
    </w:p>
    <w:p w:rsidR="00FE2FC4" w:rsidRDefault="00FE2FC4" w:rsidP="0073284A">
      <w:pPr>
        <w:pStyle w:val="ListBullet2"/>
        <w:keepNext/>
      </w:pPr>
      <w:r>
        <w:t>Must have at least one record</w:t>
      </w:r>
      <w:r w:rsidR="00B17CC4">
        <w:t>.</w:t>
      </w:r>
    </w:p>
    <w:p w:rsidR="00FE2FC4" w:rsidRDefault="00FE2FC4" w:rsidP="0073284A">
      <w:pPr>
        <w:pStyle w:val="ListBullet2"/>
        <w:keepNext/>
      </w:pPr>
      <w:r>
        <w:t>Must have both a key and a grade</w:t>
      </w:r>
      <w:r w:rsidR="00B17CC4">
        <w:t>.</w:t>
      </w:r>
    </w:p>
    <w:p w:rsidR="00FE2FC4" w:rsidRDefault="00FE2FC4" w:rsidP="0073284A">
      <w:pPr>
        <w:pStyle w:val="ListBullet2"/>
        <w:keepNext/>
      </w:pPr>
      <w:r>
        <w:t xml:space="preserve">All keys in this tab must be defined in the </w:t>
      </w:r>
      <w:r w:rsidR="00B17CC4" w:rsidRPr="00B904F4">
        <w:rPr>
          <w:rStyle w:val="CrossReference"/>
        </w:rPr>
        <w:fldChar w:fldCharType="begin"/>
      </w:r>
      <w:r w:rsidR="00B904F4" w:rsidRPr="00B904F4">
        <w:rPr>
          <w:rStyle w:val="CrossReference"/>
        </w:rPr>
        <w:instrText xml:space="preserve"> REF _Ref391293819 \* MERGEFORMAT \h</w:instrText>
      </w:r>
      <w:r w:rsidR="00B17CC4" w:rsidRPr="00B904F4">
        <w:rPr>
          <w:rStyle w:val="CrossReference"/>
        </w:rPr>
      </w:r>
      <w:r w:rsidR="00B17CC4" w:rsidRPr="00B904F4">
        <w:rPr>
          <w:rStyle w:val="CrossReference"/>
        </w:rPr>
        <w:fldChar w:fldCharType="separate"/>
      </w:r>
      <w:r w:rsidR="0051068F" w:rsidRPr="00311FC1">
        <w:rPr>
          <w:rStyle w:val="CrossReference"/>
        </w:rPr>
        <w:t>Standards tab</w:t>
      </w:r>
      <w:r w:rsidR="00B17CC4" w:rsidRPr="00B904F4">
        <w:rPr>
          <w:rStyle w:val="CrossReference"/>
        </w:rPr>
        <w:fldChar w:fldCharType="end"/>
      </w:r>
      <w:r w:rsidR="00B17CC4">
        <w:t>.</w:t>
      </w:r>
    </w:p>
    <w:p w:rsidR="00FE2FC4" w:rsidRDefault="00FE2FC4" w:rsidP="0073284A">
      <w:pPr>
        <w:pStyle w:val="ListBullet2"/>
        <w:keepNext/>
      </w:pPr>
      <w:r>
        <w:t>Only the lowest level keys need to be associated with a grade; the upload process automatically associate</w:t>
      </w:r>
      <w:r w:rsidR="002965A0">
        <w:t>s</w:t>
      </w:r>
      <w:r>
        <w:t xml:space="preserve"> </w:t>
      </w:r>
      <w:r w:rsidR="004F57FA">
        <w:t>the</w:t>
      </w:r>
      <w:r w:rsidR="00AE0B64">
        <w:t xml:space="preserve"> </w:t>
      </w:r>
      <w:r>
        <w:t xml:space="preserve">parent keys </w:t>
      </w:r>
      <w:r w:rsidR="004F57FA">
        <w:t xml:space="preserve">to </w:t>
      </w:r>
      <w:r>
        <w:t xml:space="preserve">every grade </w:t>
      </w:r>
      <w:r w:rsidR="00F87FA6">
        <w:t xml:space="preserve">associated with </w:t>
      </w:r>
      <w:r w:rsidR="00703E8E">
        <w:t xml:space="preserve">that </w:t>
      </w:r>
      <w:r w:rsidR="007F5025">
        <w:t>parent’s children</w:t>
      </w:r>
      <w:r w:rsidR="00F87FA6">
        <w:t xml:space="preserve">. </w:t>
      </w:r>
    </w:p>
    <w:p w:rsidR="00FE2FC4" w:rsidRDefault="00FE2FC4" w:rsidP="0073284A">
      <w:pPr>
        <w:pStyle w:val="ListBullet2"/>
      </w:pPr>
      <w:r>
        <w:t xml:space="preserve">All grades must be added </w:t>
      </w:r>
      <w:r w:rsidR="004B031A">
        <w:t xml:space="preserve">as described in the section </w:t>
      </w:r>
      <w:r w:rsidR="004B031A" w:rsidRPr="00B904F4">
        <w:rPr>
          <w:rStyle w:val="CrossReference"/>
        </w:rPr>
        <w:fldChar w:fldCharType="begin"/>
      </w:r>
      <w:r w:rsidR="00B904F4" w:rsidRPr="00B904F4">
        <w:rPr>
          <w:rStyle w:val="CrossReference"/>
        </w:rPr>
        <w:instrText xml:space="preserve"> REF _Ref391291508 \* MERGEFORMAT \h</w:instrText>
      </w:r>
      <w:r w:rsidR="004B031A" w:rsidRPr="00B904F4">
        <w:rPr>
          <w:rStyle w:val="CrossReference"/>
        </w:rPr>
      </w:r>
      <w:r w:rsidR="004B031A" w:rsidRPr="00B904F4">
        <w:rPr>
          <w:rStyle w:val="CrossReference"/>
        </w:rPr>
        <w:fldChar w:fldCharType="separate"/>
      </w:r>
      <w:r w:rsidR="0051068F" w:rsidRPr="00311FC1">
        <w:rPr>
          <w:rStyle w:val="CrossReference"/>
        </w:rPr>
        <w:t>Adding grades</w:t>
      </w:r>
      <w:r w:rsidR="004B031A" w:rsidRPr="00B904F4">
        <w:rPr>
          <w:rStyle w:val="CrossReference"/>
        </w:rPr>
        <w:fldChar w:fldCharType="end"/>
      </w:r>
      <w:r w:rsidR="0073284A">
        <w:t>.</w:t>
      </w:r>
    </w:p>
    <w:p w:rsidR="006E562A" w:rsidRDefault="006E562A" w:rsidP="006E562A">
      <w:pPr>
        <w:pStyle w:val="Appendix1"/>
      </w:pPr>
      <w:bookmarkStart w:id="114" w:name="_Ref391283717"/>
      <w:bookmarkStart w:id="115" w:name="_Toc399403447"/>
      <w:r>
        <w:t>How Core Standards Generates Publication Numbers</w:t>
      </w:r>
      <w:bookmarkEnd w:id="114"/>
      <w:bookmarkEnd w:id="115"/>
    </w:p>
    <w:p w:rsidR="006E562A" w:rsidRDefault="006E562A" w:rsidP="006E562A">
      <w:pPr>
        <w:keepNext/>
      </w:pPr>
      <w:r>
        <w:t xml:space="preserve">When you upload a publication, Core Standards assigns an ID to it. Test Authoring users associate their tests to this publication ID. </w:t>
      </w:r>
      <w:r w:rsidRPr="00B904F4">
        <w:rPr>
          <w:rStyle w:val="CrossReference"/>
        </w:rPr>
        <w:fldChar w:fldCharType="begin"/>
      </w:r>
      <w:r w:rsidR="00B904F4" w:rsidRPr="00B904F4">
        <w:rPr>
          <w:rStyle w:val="CrossReference"/>
        </w:rPr>
        <w:instrText xml:space="preserve"> REF _Ref391283446 \* MERGEFORMAT \h</w:instrText>
      </w:r>
      <w:r w:rsidRPr="00B904F4">
        <w:rPr>
          <w:rStyle w:val="CrossReference"/>
        </w:rPr>
      </w:r>
      <w:r w:rsidRPr="00B904F4">
        <w:rPr>
          <w:rStyle w:val="CrossReference"/>
        </w:rPr>
        <w:fldChar w:fldCharType="separate"/>
      </w:r>
      <w:r w:rsidR="0051068F" w:rsidRPr="00311FC1">
        <w:rPr>
          <w:rStyle w:val="CrossReference"/>
        </w:rPr>
        <w:t>Figure 9</w:t>
      </w:r>
      <w:r w:rsidRPr="00B904F4">
        <w:rPr>
          <w:rStyle w:val="CrossReference"/>
        </w:rPr>
        <w:fldChar w:fldCharType="end"/>
      </w:r>
      <w:r>
        <w:t xml:space="preserve"> illustrates how Core Standards assigns an ID to a publication.</w:t>
      </w:r>
    </w:p>
    <w:p w:rsidR="006E562A" w:rsidRDefault="006E562A" w:rsidP="006E562A">
      <w:pPr>
        <w:pStyle w:val="Caption"/>
        <w:keepNext/>
      </w:pPr>
      <w:bookmarkStart w:id="116" w:name="_Ref391283446"/>
      <w:bookmarkStart w:id="117" w:name="_Toc395188210"/>
      <w:r w:rsidRPr="003B6FD7">
        <w:t>Figure</w:t>
      </w:r>
      <w:r>
        <w:t> </w:t>
      </w:r>
      <w:fldSimple w:instr=" SEQ Figure \* ARABIC ">
        <w:r w:rsidR="0051068F">
          <w:rPr>
            <w:noProof/>
          </w:rPr>
          <w:t>9</w:t>
        </w:r>
      </w:fldSimple>
      <w:bookmarkEnd w:id="116"/>
      <w:r w:rsidRPr="003B6FD7">
        <w:t xml:space="preserve">. </w:t>
      </w:r>
      <w:r>
        <w:t>Format for Publication Numbers</w:t>
      </w:r>
      <w:bookmarkEnd w:id="117"/>
    </w:p>
    <w:p w:rsidR="006E562A" w:rsidRDefault="006E562A" w:rsidP="006E562A">
      <w:pPr>
        <w:pStyle w:val="Image"/>
        <w:keepNext/>
      </w:pPr>
      <w:r w:rsidRPr="003D7518">
        <w:drawing>
          <wp:inline distT="0" distB="0" distL="0" distR="0" wp14:anchorId="00D1DA8E" wp14:editId="0DBA3B87">
            <wp:extent cx="2000250" cy="1152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0" cy="1152525"/>
                    </a:xfrm>
                    <a:prstGeom prst="rect">
                      <a:avLst/>
                    </a:prstGeom>
                    <a:noFill/>
                    <a:ln>
                      <a:noFill/>
                    </a:ln>
                  </pic:spPr>
                </pic:pic>
              </a:graphicData>
            </a:graphic>
          </wp:inline>
        </w:drawing>
      </w:r>
    </w:p>
    <w:p w:rsidR="006E562A" w:rsidRDefault="006E562A" w:rsidP="006E562A">
      <w:pPr>
        <w:pStyle w:val="ListBullet"/>
        <w:keepNext/>
      </w:pPr>
      <w:r>
        <w:t xml:space="preserve">The Publisher component is what you enter in the Publisher Name column in the </w:t>
      </w:r>
      <w:r w:rsidRPr="00B904F4">
        <w:rPr>
          <w:rStyle w:val="CrossReference"/>
        </w:rPr>
        <w:fldChar w:fldCharType="begin"/>
      </w:r>
      <w:r w:rsidR="00B904F4" w:rsidRPr="00B904F4">
        <w:rPr>
          <w:rStyle w:val="CrossReference"/>
        </w:rPr>
        <w:instrText xml:space="preserve"> REF _Ref391305845 \* MERGEFORMAT \h</w:instrText>
      </w:r>
      <w:r w:rsidRPr="00B904F4">
        <w:rPr>
          <w:rStyle w:val="CrossReference"/>
        </w:rPr>
      </w:r>
      <w:r w:rsidRPr="00B904F4">
        <w:rPr>
          <w:rStyle w:val="CrossReference"/>
        </w:rPr>
        <w:fldChar w:fldCharType="separate"/>
      </w:r>
      <w:r w:rsidR="0051068F" w:rsidRPr="00311FC1">
        <w:rPr>
          <w:rStyle w:val="CrossReference"/>
        </w:rPr>
        <w:t>Publication tab</w:t>
      </w:r>
      <w:r w:rsidRPr="00B904F4">
        <w:rPr>
          <w:rStyle w:val="CrossReference"/>
        </w:rPr>
        <w:fldChar w:fldCharType="end"/>
      </w:r>
      <w:r>
        <w:t xml:space="preserve"> of the upload file.</w:t>
      </w:r>
    </w:p>
    <w:p w:rsidR="006E562A" w:rsidRDefault="006E562A" w:rsidP="006E562A">
      <w:pPr>
        <w:pStyle w:val="ListBullet"/>
        <w:keepNext/>
      </w:pPr>
      <w:r>
        <w:t xml:space="preserve">The Subject component is what you enter in the </w:t>
      </w:r>
      <w:r w:rsidRPr="00061229">
        <w:rPr>
          <w:i/>
        </w:rPr>
        <w:t>Code</w:t>
      </w:r>
      <w:r>
        <w:t xml:space="preserve"> field of the Subject screen (see </w:t>
      </w:r>
      <w:r w:rsidRPr="00B904F4">
        <w:rPr>
          <w:rStyle w:val="CrossReference"/>
        </w:rPr>
        <w:fldChar w:fldCharType="begin"/>
      </w:r>
      <w:r w:rsidR="00B904F4" w:rsidRPr="00B904F4">
        <w:rPr>
          <w:rStyle w:val="CrossReference"/>
        </w:rPr>
        <w:instrText xml:space="preserve"> REF _Ref390939883 \* MERGEFORMAT \h</w:instrText>
      </w:r>
      <w:r w:rsidRPr="00B904F4">
        <w:rPr>
          <w:rStyle w:val="CrossReference"/>
        </w:rPr>
      </w:r>
      <w:r w:rsidRPr="00B904F4">
        <w:rPr>
          <w:rStyle w:val="CrossReference"/>
        </w:rPr>
        <w:fldChar w:fldCharType="separate"/>
      </w:r>
      <w:r w:rsidR="0051068F" w:rsidRPr="00311FC1">
        <w:rPr>
          <w:rStyle w:val="CrossReference"/>
        </w:rPr>
        <w:t>Figure 6</w:t>
      </w:r>
      <w:r w:rsidRPr="00B904F4">
        <w:rPr>
          <w:rStyle w:val="CrossReference"/>
        </w:rPr>
        <w:fldChar w:fldCharType="end"/>
      </w:r>
      <w:r>
        <w:t>).</w:t>
      </w:r>
    </w:p>
    <w:p w:rsidR="006E562A" w:rsidRPr="003D7518" w:rsidRDefault="006E562A" w:rsidP="006E562A">
      <w:pPr>
        <w:pStyle w:val="ListBullet"/>
      </w:pPr>
      <w:r>
        <w:t>The version number is automatically assigned by Core Standards as you create</w:t>
      </w:r>
      <w:r w:rsidR="00CE6E34">
        <w:t xml:space="preserve"> a publication</w:t>
      </w:r>
      <w:r>
        <w:t xml:space="preserve"> or as appears in the </w:t>
      </w:r>
      <w:r w:rsidRPr="00B904F4">
        <w:rPr>
          <w:rStyle w:val="CrossReference"/>
        </w:rPr>
        <w:fldChar w:fldCharType="begin"/>
      </w:r>
      <w:r w:rsidR="00B904F4" w:rsidRPr="00B904F4">
        <w:rPr>
          <w:rStyle w:val="CrossReference"/>
        </w:rPr>
        <w:instrText xml:space="preserve"> REF _Ref391305845 \* MERGEFORMAT \h</w:instrText>
      </w:r>
      <w:r w:rsidRPr="00B904F4">
        <w:rPr>
          <w:rStyle w:val="CrossReference"/>
        </w:rPr>
      </w:r>
      <w:r w:rsidRPr="00B904F4">
        <w:rPr>
          <w:rStyle w:val="CrossReference"/>
        </w:rPr>
        <w:fldChar w:fldCharType="separate"/>
      </w:r>
      <w:r w:rsidR="0051068F" w:rsidRPr="00311FC1">
        <w:rPr>
          <w:rStyle w:val="CrossReference"/>
        </w:rPr>
        <w:t>Publication tab</w:t>
      </w:r>
      <w:r w:rsidRPr="00B904F4">
        <w:rPr>
          <w:rStyle w:val="CrossReference"/>
        </w:rPr>
        <w:fldChar w:fldCharType="end"/>
      </w:r>
      <w:r w:rsidR="00CE6E34">
        <w:t xml:space="preserve"> of the workbook.</w:t>
      </w:r>
    </w:p>
    <w:p w:rsidR="006E562A" w:rsidRDefault="006E562A" w:rsidP="006E562A"/>
    <w:sectPr w:rsidR="006E562A" w:rsidSect="00034A4C">
      <w:headerReference w:type="default" r:id="rId31"/>
      <w:footerReference w:type="default" r:id="rId32"/>
      <w:pgSz w:w="12240" w:h="15840" w:code="1"/>
      <w:pgMar w:top="1872"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CCD" w:rsidRDefault="00875CCD" w:rsidP="00235A30">
      <w:r>
        <w:separator/>
      </w:r>
    </w:p>
  </w:endnote>
  <w:endnote w:type="continuationSeparator" w:id="0">
    <w:p w:rsidR="00875CCD" w:rsidRDefault="00875CCD" w:rsidP="0023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heme="minorHAnsi"/>
        <w:color w:val="auto"/>
        <w:sz w:val="22"/>
        <w:szCs w:val="24"/>
      </w:rPr>
      <w:id w:val="-1489624992"/>
      <w:docPartObj>
        <w:docPartGallery w:val="Page Numbers (Bottom of Page)"/>
        <w:docPartUnique/>
      </w:docPartObj>
    </w:sdtPr>
    <w:sdtEndPr>
      <w:rPr>
        <w:noProof/>
      </w:rPr>
    </w:sdtEndPr>
    <w:sdtContent>
      <w:p w:rsidR="00B66AE9" w:rsidRDefault="00B66AE9" w:rsidP="00B66AE9">
        <w:pPr>
          <w:pStyle w:val="FooterFirstPage"/>
        </w:pPr>
        <w:r w:rsidRPr="003A6972">
          <w:t>© Smarter Bala</w:t>
        </w:r>
        <w:r>
          <w:t>nced Assessment Consortium, 2014</w:t>
        </w:r>
      </w:p>
      <w:p w:rsidR="00B66AE9" w:rsidRPr="00F064B5" w:rsidRDefault="00B66AE9" w:rsidP="00120ECA">
        <w:pPr>
          <w:pStyle w:val="Footer"/>
          <w:tabs>
            <w:tab w:val="clear" w:pos="4680"/>
          </w:tabs>
        </w:pPr>
        <w:r w:rsidRPr="00F9670E">
          <w:rPr>
            <w:noProof/>
          </w:rPr>
          <w:drawing>
            <wp:inline distT="0" distB="0" distL="0" distR="0" wp14:anchorId="4861A530" wp14:editId="650B0A5C">
              <wp:extent cx="5943600" cy="16644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664497"/>
                      </a:xfrm>
                      <a:prstGeom prst="rect">
                        <a:avLst/>
                      </a:prstGeom>
                      <a:noFill/>
                      <a:ln>
                        <a:noFill/>
                      </a:ln>
                    </pic:spPr>
                  </pic:pic>
                </a:graphicData>
              </a:graphic>
            </wp:inline>
          </w:drawing>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598186"/>
      <w:docPartObj>
        <w:docPartGallery w:val="Page Numbers (Bottom of Page)"/>
        <w:docPartUnique/>
      </w:docPartObj>
    </w:sdtPr>
    <w:sdtEndPr>
      <w:rPr>
        <w:noProof/>
      </w:rPr>
    </w:sdtEndPr>
    <w:sdtContent>
      <w:p w:rsidR="00B66AE9" w:rsidRPr="00120ECA" w:rsidRDefault="00B66AE9" w:rsidP="00120ECA">
        <w:pPr>
          <w:pStyle w:val="Footer"/>
          <w:tabs>
            <w:tab w:val="clear" w:pos="4680"/>
          </w:tabs>
          <w:rPr>
            <w:sz w:val="20"/>
            <w:szCs w:val="20"/>
          </w:rPr>
        </w:pPr>
        <w:r w:rsidRPr="000526E7">
          <w:rPr>
            <w:sz w:val="20"/>
            <w:szCs w:val="20"/>
          </w:rPr>
          <w:fldChar w:fldCharType="begin"/>
        </w:r>
        <w:r w:rsidRPr="000526E7">
          <w:rPr>
            <w:sz w:val="20"/>
            <w:szCs w:val="20"/>
          </w:rPr>
          <w:instrText xml:space="preserve"> PAGE   \* MERGEFORMAT </w:instrText>
        </w:r>
        <w:r w:rsidRPr="000526E7">
          <w:rPr>
            <w:sz w:val="20"/>
            <w:szCs w:val="20"/>
          </w:rPr>
          <w:fldChar w:fldCharType="separate"/>
        </w:r>
        <w:r w:rsidR="00311FC1">
          <w:rPr>
            <w:noProof/>
            <w:sz w:val="20"/>
            <w:szCs w:val="20"/>
          </w:rPr>
          <w:t>4</w:t>
        </w:r>
        <w:r w:rsidRPr="000526E7">
          <w:rPr>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CCD" w:rsidRDefault="00875CCD" w:rsidP="00235A30">
      <w:r>
        <w:separator/>
      </w:r>
    </w:p>
  </w:footnote>
  <w:footnote w:type="continuationSeparator" w:id="0">
    <w:p w:rsidR="00875CCD" w:rsidRDefault="00875CCD" w:rsidP="00235A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B66AE9" w:rsidTr="00373786">
      <w:tc>
        <w:tcPr>
          <w:tcW w:w="4788" w:type="dxa"/>
        </w:tcPr>
        <w:p w:rsidR="00B66AE9" w:rsidRDefault="00B66AE9">
          <w:pPr>
            <w:pStyle w:val="Header"/>
          </w:pPr>
        </w:p>
      </w:tc>
      <w:tc>
        <w:tcPr>
          <w:tcW w:w="4788" w:type="dxa"/>
        </w:tcPr>
        <w:p w:rsidR="00B66AE9" w:rsidRDefault="00B66AE9" w:rsidP="004A4188">
          <w:pPr>
            <w:pStyle w:val="Header"/>
          </w:pPr>
          <w:r>
            <w:rPr>
              <w:noProof/>
            </w:rPr>
            <w:drawing>
              <wp:inline distT="0" distB="0" distL="0" distR="0" wp14:anchorId="0D6DD5EF" wp14:editId="49B4D916">
                <wp:extent cx="1783080" cy="563523"/>
                <wp:effectExtent l="0" t="0" r="7620" b="8255"/>
                <wp:docPr id="34" name="Picture 34"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563523"/>
                        </a:xfrm>
                        <a:prstGeom prst="rect">
                          <a:avLst/>
                        </a:prstGeom>
                      </pic:spPr>
                    </pic:pic>
                  </a:graphicData>
                </a:graphic>
              </wp:inline>
            </w:drawing>
          </w:r>
        </w:p>
      </w:tc>
    </w:tr>
  </w:tbl>
  <w:p w:rsidR="00B66AE9" w:rsidRDefault="00B66A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76" w:type="dxa"/>
      <w:tblLayout w:type="fixed"/>
      <w:tblCellMar>
        <w:left w:w="0" w:type="dxa"/>
        <w:right w:w="0" w:type="dxa"/>
      </w:tblCellMar>
      <w:tblLook w:val="04A0" w:firstRow="1" w:lastRow="0" w:firstColumn="1" w:lastColumn="0" w:noHBand="0" w:noVBand="1"/>
    </w:tblPr>
    <w:tblGrid>
      <w:gridCol w:w="4320"/>
      <w:gridCol w:w="6336"/>
    </w:tblGrid>
    <w:tr w:rsidR="00B66AE9" w:rsidTr="002430FA">
      <w:tc>
        <w:tcPr>
          <w:tcW w:w="4320" w:type="dxa"/>
        </w:tcPr>
        <w:p w:rsidR="00B66AE9" w:rsidRDefault="00B66AE9">
          <w:pPr>
            <w:pStyle w:val="Header"/>
          </w:pPr>
          <w:r>
            <w:rPr>
              <w:noProof/>
            </w:rPr>
            <w:drawing>
              <wp:inline distT="0" distB="0" distL="0" distR="0" wp14:anchorId="78393786" wp14:editId="461409BD">
                <wp:extent cx="1737360" cy="549074"/>
                <wp:effectExtent l="0" t="0" r="0" b="3810"/>
                <wp:docPr id="49" name="Picture 49"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7360" cy="549074"/>
                        </a:xfrm>
                        <a:prstGeom prst="rect">
                          <a:avLst/>
                        </a:prstGeom>
                      </pic:spPr>
                    </pic:pic>
                  </a:graphicData>
                </a:graphic>
              </wp:inline>
            </w:drawing>
          </w:r>
        </w:p>
      </w:tc>
      <w:tc>
        <w:tcPr>
          <w:tcW w:w="6336" w:type="dxa"/>
        </w:tcPr>
        <w:p w:rsidR="00B66AE9" w:rsidRDefault="00B66AE9" w:rsidP="00E239A5">
          <w:pPr>
            <w:pStyle w:val="HeaderRightLarge"/>
          </w:pPr>
          <w:r>
            <w:t>Core Standards</w:t>
          </w:r>
          <w:r w:rsidRPr="00AC0D70">
            <w:t xml:space="preserve"> User Guide</w:t>
          </w:r>
        </w:p>
      </w:tc>
    </w:tr>
  </w:tbl>
  <w:p w:rsidR="00B66AE9" w:rsidRDefault="00B66A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928"/>
    <w:multiLevelType w:val="multilevel"/>
    <w:tmpl w:val="36B6452A"/>
    <w:numStyleLink w:val="ListNumbers"/>
  </w:abstractNum>
  <w:abstractNum w:abstractNumId="1">
    <w:nsid w:val="13D75354"/>
    <w:multiLevelType w:val="multilevel"/>
    <w:tmpl w:val="DC50A252"/>
    <w:styleLink w:val="TableNumbers"/>
    <w:lvl w:ilvl="0">
      <w:start w:val="1"/>
      <w:numFmt w:val="decimal"/>
      <w:pStyle w:val="TableTextNumber"/>
      <w:lvlText w:val="%1."/>
      <w:lvlJc w:val="left"/>
      <w:pPr>
        <w:tabs>
          <w:tab w:val="num" w:pos="331"/>
        </w:tabs>
        <w:ind w:left="331" w:hanging="216"/>
      </w:pPr>
      <w:rPr>
        <w:rFonts w:hint="default"/>
      </w:rPr>
    </w:lvl>
    <w:lvl w:ilvl="1">
      <w:start w:val="1"/>
      <w:numFmt w:val="lowerLetter"/>
      <w:pStyle w:val="TableTextNumber2"/>
      <w:lvlText w:val="%2."/>
      <w:lvlJc w:val="left"/>
      <w:pPr>
        <w:tabs>
          <w:tab w:val="num" w:pos="547"/>
        </w:tabs>
        <w:ind w:left="547" w:hanging="216"/>
      </w:pPr>
      <w:rPr>
        <w:rFonts w:hint="default"/>
      </w:rPr>
    </w:lvl>
    <w:lvl w:ilvl="2">
      <w:start w:val="1"/>
      <w:numFmt w:val="lowerRoman"/>
      <w:pStyle w:val="TableTextNumber3"/>
      <w:lvlText w:val="%3."/>
      <w:lvlJc w:val="left"/>
      <w:pPr>
        <w:tabs>
          <w:tab w:val="num" w:pos="763"/>
        </w:tabs>
        <w:ind w:left="763" w:hanging="21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4F816E8"/>
    <w:multiLevelType w:val="multilevel"/>
    <w:tmpl w:val="D136A5E0"/>
    <w:styleLink w:val="AppendixNumbers"/>
    <w:lvl w:ilvl="0">
      <w:start w:val="1"/>
      <w:numFmt w:val="upperLetter"/>
      <w:pStyle w:val="Appendix1"/>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600C92"/>
    <w:multiLevelType w:val="multilevel"/>
    <w:tmpl w:val="E3329FD2"/>
    <w:styleLink w:val="HeadingNumbers"/>
    <w:lvl w:ilvl="0">
      <w:start w:val="1"/>
      <w:numFmt w:val="upperRoman"/>
      <w:pStyle w:val="Heading1"/>
      <w:suff w:val="space"/>
      <w:lvlText w:val="Section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87F74F2"/>
    <w:multiLevelType w:val="hybridMultilevel"/>
    <w:tmpl w:val="F2FA0210"/>
    <w:lvl w:ilvl="0" w:tplc="21F2AE10">
      <w:start w:val="1"/>
      <w:numFmt w:val="bullet"/>
      <w:pStyle w:val="Step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87171"/>
    <w:multiLevelType w:val="hybridMultilevel"/>
    <w:tmpl w:val="F65CBD46"/>
    <w:lvl w:ilvl="0" w:tplc="1C6A887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C69E3"/>
    <w:multiLevelType w:val="multilevel"/>
    <w:tmpl w:val="36B6452A"/>
    <w:styleLink w:val="ListNumbers"/>
    <w:lvl w:ilvl="0">
      <w:start w:val="1"/>
      <w:numFmt w:val="decimal"/>
      <w:pStyle w:val="ListNumber"/>
      <w:lvlText w:val="%1."/>
      <w:lvlJc w:val="left"/>
      <w:pPr>
        <w:tabs>
          <w:tab w:val="num" w:pos="360"/>
        </w:tabs>
        <w:ind w:left="360" w:hanging="360"/>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pStyle w:val="ListNumber3"/>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D327451"/>
    <w:multiLevelType w:val="hybridMultilevel"/>
    <w:tmpl w:val="141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C844C0"/>
    <w:multiLevelType w:val="hybridMultilevel"/>
    <w:tmpl w:val="DD0CD5EA"/>
    <w:lvl w:ilvl="0" w:tplc="FAA2CEE2">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224AA0"/>
    <w:multiLevelType w:val="multilevel"/>
    <w:tmpl w:val="3D0EC846"/>
    <w:numStyleLink w:val="TableBullets"/>
  </w:abstractNum>
  <w:abstractNum w:abstractNumId="10">
    <w:nsid w:val="55AB3FE6"/>
    <w:multiLevelType w:val="multilevel"/>
    <w:tmpl w:val="490A6330"/>
    <w:numStyleLink w:val="ListBullets"/>
  </w:abstractNum>
  <w:abstractNum w:abstractNumId="11">
    <w:nsid w:val="5A4D03F4"/>
    <w:multiLevelType w:val="multilevel"/>
    <w:tmpl w:val="3D0EC846"/>
    <w:styleLink w:val="TableBullets"/>
    <w:lvl w:ilvl="0">
      <w:start w:val="1"/>
      <w:numFmt w:val="bullet"/>
      <w:pStyle w:val="TableTextBullet"/>
      <w:lvlText w:val=""/>
      <w:lvlJc w:val="left"/>
      <w:pPr>
        <w:tabs>
          <w:tab w:val="num" w:pos="302"/>
        </w:tabs>
        <w:ind w:left="302" w:hanging="187"/>
      </w:pPr>
      <w:rPr>
        <w:rFonts w:ascii="Symbol" w:hAnsi="Symbol" w:hint="default"/>
      </w:rPr>
    </w:lvl>
    <w:lvl w:ilvl="1">
      <w:start w:val="1"/>
      <w:numFmt w:val="bullet"/>
      <w:pStyle w:val="TableTextBullet2"/>
      <w:lvlText w:val="–"/>
      <w:lvlJc w:val="left"/>
      <w:pPr>
        <w:tabs>
          <w:tab w:val="num" w:pos="562"/>
        </w:tabs>
        <w:ind w:left="562" w:hanging="173"/>
      </w:pPr>
      <w:rPr>
        <w:rFonts w:ascii="Courier New" w:hAnsi="Courier New" w:hint="default"/>
      </w:rPr>
    </w:lvl>
    <w:lvl w:ilvl="2">
      <w:start w:val="1"/>
      <w:numFmt w:val="bullet"/>
      <w:pStyle w:val="TableTextBullet3"/>
      <w:lvlText w:val=""/>
      <w:lvlJc w:val="left"/>
      <w:pPr>
        <w:tabs>
          <w:tab w:val="num" w:pos="835"/>
        </w:tabs>
        <w:ind w:left="835" w:hanging="173"/>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12A4085"/>
    <w:multiLevelType w:val="hybridMultilevel"/>
    <w:tmpl w:val="62B05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2716E7"/>
    <w:multiLevelType w:val="multilevel"/>
    <w:tmpl w:val="DC50A252"/>
    <w:numStyleLink w:val="TableNumbers"/>
  </w:abstractNum>
  <w:abstractNum w:abstractNumId="14">
    <w:nsid w:val="64FA15B1"/>
    <w:multiLevelType w:val="multilevel"/>
    <w:tmpl w:val="E3329FD2"/>
    <w:numStyleLink w:val="HeadingNumbers"/>
  </w:abstractNum>
  <w:abstractNum w:abstractNumId="15">
    <w:nsid w:val="7DF73488"/>
    <w:multiLevelType w:val="multilevel"/>
    <w:tmpl w:val="490A6330"/>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080"/>
        </w:tabs>
        <w:ind w:left="1080" w:hanging="360"/>
      </w:pPr>
      <w:rPr>
        <w:rFonts w:ascii="Courier New" w:hAnsi="Courier New" w:hint="default"/>
      </w:rPr>
    </w:lvl>
    <w:lvl w:ilvl="2">
      <w:start w:val="1"/>
      <w:numFmt w:val="bullet"/>
      <w:pStyle w:val="ListBullet3"/>
      <w:lvlText w:val=""/>
      <w:lvlJc w:val="left"/>
      <w:pPr>
        <w:tabs>
          <w:tab w:val="num" w:pos="1800"/>
        </w:tabs>
        <w:ind w:left="180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8"/>
  </w:num>
  <w:num w:numId="3">
    <w:abstractNumId w:val="11"/>
  </w:num>
  <w:num w:numId="4">
    <w:abstractNumId w:val="15"/>
  </w:num>
  <w:num w:numId="5">
    <w:abstractNumId w:val="6"/>
  </w:num>
  <w:num w:numId="6">
    <w:abstractNumId w:val="1"/>
  </w:num>
  <w:num w:numId="7">
    <w:abstractNumId w:val="1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9"/>
  </w:num>
  <w:num w:numId="11">
    <w:abstractNumId w:val="1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3"/>
  </w:num>
  <w:num w:numId="33">
    <w:abstractNumId w:val="14"/>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C47"/>
    <w:rsid w:val="00000E10"/>
    <w:rsid w:val="00000F09"/>
    <w:rsid w:val="00001681"/>
    <w:rsid w:val="00004851"/>
    <w:rsid w:val="00006AD0"/>
    <w:rsid w:val="00006E7C"/>
    <w:rsid w:val="00007E24"/>
    <w:rsid w:val="00010917"/>
    <w:rsid w:val="00010A21"/>
    <w:rsid w:val="000120CD"/>
    <w:rsid w:val="00012169"/>
    <w:rsid w:val="0001230E"/>
    <w:rsid w:val="0001285A"/>
    <w:rsid w:val="00013296"/>
    <w:rsid w:val="000141A0"/>
    <w:rsid w:val="000145C1"/>
    <w:rsid w:val="00015958"/>
    <w:rsid w:val="00015C99"/>
    <w:rsid w:val="00017CE3"/>
    <w:rsid w:val="00017DF9"/>
    <w:rsid w:val="00020430"/>
    <w:rsid w:val="00021416"/>
    <w:rsid w:val="00021D68"/>
    <w:rsid w:val="00022A31"/>
    <w:rsid w:val="00023A7E"/>
    <w:rsid w:val="00025A6B"/>
    <w:rsid w:val="00026249"/>
    <w:rsid w:val="000262C8"/>
    <w:rsid w:val="0002649B"/>
    <w:rsid w:val="00026A1E"/>
    <w:rsid w:val="00026C33"/>
    <w:rsid w:val="000273CF"/>
    <w:rsid w:val="00030407"/>
    <w:rsid w:val="00030CC6"/>
    <w:rsid w:val="00031CD7"/>
    <w:rsid w:val="00031F67"/>
    <w:rsid w:val="0003287C"/>
    <w:rsid w:val="00032CC4"/>
    <w:rsid w:val="00033AAD"/>
    <w:rsid w:val="0003426E"/>
    <w:rsid w:val="00034A4C"/>
    <w:rsid w:val="00034FA3"/>
    <w:rsid w:val="0003572C"/>
    <w:rsid w:val="0003588A"/>
    <w:rsid w:val="00036A53"/>
    <w:rsid w:val="00037346"/>
    <w:rsid w:val="00037AF7"/>
    <w:rsid w:val="00037D58"/>
    <w:rsid w:val="00037DFA"/>
    <w:rsid w:val="0004035C"/>
    <w:rsid w:val="000406B3"/>
    <w:rsid w:val="000414DB"/>
    <w:rsid w:val="000415F5"/>
    <w:rsid w:val="00041E25"/>
    <w:rsid w:val="00044A87"/>
    <w:rsid w:val="00044A8A"/>
    <w:rsid w:val="00045A51"/>
    <w:rsid w:val="00045F81"/>
    <w:rsid w:val="000461C3"/>
    <w:rsid w:val="000469D6"/>
    <w:rsid w:val="00047884"/>
    <w:rsid w:val="00047FBD"/>
    <w:rsid w:val="00050F02"/>
    <w:rsid w:val="00052215"/>
    <w:rsid w:val="00052538"/>
    <w:rsid w:val="000530AE"/>
    <w:rsid w:val="000534AF"/>
    <w:rsid w:val="00054924"/>
    <w:rsid w:val="00054F46"/>
    <w:rsid w:val="00055661"/>
    <w:rsid w:val="000558C0"/>
    <w:rsid w:val="00056D19"/>
    <w:rsid w:val="000604BA"/>
    <w:rsid w:val="00060BD8"/>
    <w:rsid w:val="00061229"/>
    <w:rsid w:val="00061636"/>
    <w:rsid w:val="00061E80"/>
    <w:rsid w:val="000620D3"/>
    <w:rsid w:val="000630A4"/>
    <w:rsid w:val="00063A1F"/>
    <w:rsid w:val="00063D8F"/>
    <w:rsid w:val="00064F18"/>
    <w:rsid w:val="0006516B"/>
    <w:rsid w:val="00070101"/>
    <w:rsid w:val="000713AF"/>
    <w:rsid w:val="00071647"/>
    <w:rsid w:val="0007317A"/>
    <w:rsid w:val="0007383B"/>
    <w:rsid w:val="00074397"/>
    <w:rsid w:val="00074C5B"/>
    <w:rsid w:val="00074CF8"/>
    <w:rsid w:val="00074E6E"/>
    <w:rsid w:val="000766E8"/>
    <w:rsid w:val="00076ED5"/>
    <w:rsid w:val="000776E8"/>
    <w:rsid w:val="0008076E"/>
    <w:rsid w:val="00081301"/>
    <w:rsid w:val="00082EB5"/>
    <w:rsid w:val="00084712"/>
    <w:rsid w:val="00084AE6"/>
    <w:rsid w:val="0008579B"/>
    <w:rsid w:val="000863F2"/>
    <w:rsid w:val="00087121"/>
    <w:rsid w:val="000879F6"/>
    <w:rsid w:val="00087FD2"/>
    <w:rsid w:val="00087FED"/>
    <w:rsid w:val="000905C4"/>
    <w:rsid w:val="00094D3F"/>
    <w:rsid w:val="00094F1A"/>
    <w:rsid w:val="00095424"/>
    <w:rsid w:val="000955F7"/>
    <w:rsid w:val="000958F7"/>
    <w:rsid w:val="00095A3D"/>
    <w:rsid w:val="00095D55"/>
    <w:rsid w:val="00096091"/>
    <w:rsid w:val="000961B1"/>
    <w:rsid w:val="000967E2"/>
    <w:rsid w:val="00096FF0"/>
    <w:rsid w:val="000973AC"/>
    <w:rsid w:val="000A0805"/>
    <w:rsid w:val="000A1873"/>
    <w:rsid w:val="000A219D"/>
    <w:rsid w:val="000A2DDC"/>
    <w:rsid w:val="000A2FA2"/>
    <w:rsid w:val="000A3EE9"/>
    <w:rsid w:val="000A668F"/>
    <w:rsid w:val="000A7D63"/>
    <w:rsid w:val="000B0C03"/>
    <w:rsid w:val="000B0C77"/>
    <w:rsid w:val="000B1902"/>
    <w:rsid w:val="000B196A"/>
    <w:rsid w:val="000B20F1"/>
    <w:rsid w:val="000B33C0"/>
    <w:rsid w:val="000B4855"/>
    <w:rsid w:val="000B4BEC"/>
    <w:rsid w:val="000B4CF9"/>
    <w:rsid w:val="000B51E3"/>
    <w:rsid w:val="000B622A"/>
    <w:rsid w:val="000B6249"/>
    <w:rsid w:val="000B7067"/>
    <w:rsid w:val="000B77F9"/>
    <w:rsid w:val="000B7EAC"/>
    <w:rsid w:val="000C1013"/>
    <w:rsid w:val="000C1100"/>
    <w:rsid w:val="000C12ED"/>
    <w:rsid w:val="000C1AB6"/>
    <w:rsid w:val="000C2CD0"/>
    <w:rsid w:val="000C2DED"/>
    <w:rsid w:val="000C35A3"/>
    <w:rsid w:val="000C4D59"/>
    <w:rsid w:val="000C5CC5"/>
    <w:rsid w:val="000C5F8D"/>
    <w:rsid w:val="000C665B"/>
    <w:rsid w:val="000D03C0"/>
    <w:rsid w:val="000D0930"/>
    <w:rsid w:val="000D1397"/>
    <w:rsid w:val="000D14E9"/>
    <w:rsid w:val="000D19BB"/>
    <w:rsid w:val="000D20F1"/>
    <w:rsid w:val="000D2B7A"/>
    <w:rsid w:val="000D4424"/>
    <w:rsid w:val="000D5604"/>
    <w:rsid w:val="000D780D"/>
    <w:rsid w:val="000D7FC0"/>
    <w:rsid w:val="000E03F7"/>
    <w:rsid w:val="000E06FA"/>
    <w:rsid w:val="000E0CF1"/>
    <w:rsid w:val="000E0D32"/>
    <w:rsid w:val="000E1F8E"/>
    <w:rsid w:val="000E3079"/>
    <w:rsid w:val="000E3ABC"/>
    <w:rsid w:val="000E4206"/>
    <w:rsid w:val="000E4E3B"/>
    <w:rsid w:val="000E63C8"/>
    <w:rsid w:val="000E6A10"/>
    <w:rsid w:val="000F071A"/>
    <w:rsid w:val="000F0E73"/>
    <w:rsid w:val="000F15DF"/>
    <w:rsid w:val="000F198A"/>
    <w:rsid w:val="000F5836"/>
    <w:rsid w:val="000F5A5F"/>
    <w:rsid w:val="000F5A63"/>
    <w:rsid w:val="000F6857"/>
    <w:rsid w:val="000F6FC6"/>
    <w:rsid w:val="000F716E"/>
    <w:rsid w:val="000F7323"/>
    <w:rsid w:val="0010058B"/>
    <w:rsid w:val="00100DF3"/>
    <w:rsid w:val="00102468"/>
    <w:rsid w:val="00102DD1"/>
    <w:rsid w:val="00106A70"/>
    <w:rsid w:val="0010713A"/>
    <w:rsid w:val="001102AF"/>
    <w:rsid w:val="00110725"/>
    <w:rsid w:val="001108AB"/>
    <w:rsid w:val="00111E1D"/>
    <w:rsid w:val="00112E51"/>
    <w:rsid w:val="001146C0"/>
    <w:rsid w:val="0011497B"/>
    <w:rsid w:val="00114F97"/>
    <w:rsid w:val="0011526C"/>
    <w:rsid w:val="001158F6"/>
    <w:rsid w:val="001159C4"/>
    <w:rsid w:val="00115BE0"/>
    <w:rsid w:val="0011615D"/>
    <w:rsid w:val="00116C5F"/>
    <w:rsid w:val="00116EB2"/>
    <w:rsid w:val="00117762"/>
    <w:rsid w:val="00120639"/>
    <w:rsid w:val="00120ECA"/>
    <w:rsid w:val="001219C9"/>
    <w:rsid w:val="00121C28"/>
    <w:rsid w:val="0012251B"/>
    <w:rsid w:val="0012272C"/>
    <w:rsid w:val="001237A4"/>
    <w:rsid w:val="00123D6C"/>
    <w:rsid w:val="00124506"/>
    <w:rsid w:val="0012497D"/>
    <w:rsid w:val="00125250"/>
    <w:rsid w:val="00126235"/>
    <w:rsid w:val="00126984"/>
    <w:rsid w:val="00126A6F"/>
    <w:rsid w:val="00126D3F"/>
    <w:rsid w:val="001273C0"/>
    <w:rsid w:val="00127693"/>
    <w:rsid w:val="00127A86"/>
    <w:rsid w:val="00127F5F"/>
    <w:rsid w:val="00130899"/>
    <w:rsid w:val="001314EA"/>
    <w:rsid w:val="00131D78"/>
    <w:rsid w:val="00132B29"/>
    <w:rsid w:val="00132C1E"/>
    <w:rsid w:val="00133BC2"/>
    <w:rsid w:val="00133FEA"/>
    <w:rsid w:val="00134426"/>
    <w:rsid w:val="00134EE7"/>
    <w:rsid w:val="00134FDC"/>
    <w:rsid w:val="001369AD"/>
    <w:rsid w:val="00136B13"/>
    <w:rsid w:val="00141535"/>
    <w:rsid w:val="001416D6"/>
    <w:rsid w:val="00141C70"/>
    <w:rsid w:val="00143C08"/>
    <w:rsid w:val="00143EFE"/>
    <w:rsid w:val="00144BCF"/>
    <w:rsid w:val="00146144"/>
    <w:rsid w:val="00146632"/>
    <w:rsid w:val="00146D3A"/>
    <w:rsid w:val="00146F8C"/>
    <w:rsid w:val="00147379"/>
    <w:rsid w:val="00150628"/>
    <w:rsid w:val="00151DA8"/>
    <w:rsid w:val="00152C11"/>
    <w:rsid w:val="00153005"/>
    <w:rsid w:val="001532D5"/>
    <w:rsid w:val="00153FDF"/>
    <w:rsid w:val="00153FF3"/>
    <w:rsid w:val="0015428D"/>
    <w:rsid w:val="00154DCE"/>
    <w:rsid w:val="00155147"/>
    <w:rsid w:val="0015531C"/>
    <w:rsid w:val="00156956"/>
    <w:rsid w:val="00156C69"/>
    <w:rsid w:val="00156D0E"/>
    <w:rsid w:val="0015708A"/>
    <w:rsid w:val="00157F74"/>
    <w:rsid w:val="00160283"/>
    <w:rsid w:val="001614B0"/>
    <w:rsid w:val="00161D15"/>
    <w:rsid w:val="00161D5D"/>
    <w:rsid w:val="00162B99"/>
    <w:rsid w:val="00162DFE"/>
    <w:rsid w:val="00163476"/>
    <w:rsid w:val="001634F6"/>
    <w:rsid w:val="0016408C"/>
    <w:rsid w:val="00164741"/>
    <w:rsid w:val="00164A58"/>
    <w:rsid w:val="00164E8F"/>
    <w:rsid w:val="00164ED3"/>
    <w:rsid w:val="0016557F"/>
    <w:rsid w:val="00165D62"/>
    <w:rsid w:val="001666F0"/>
    <w:rsid w:val="001672FC"/>
    <w:rsid w:val="0017061A"/>
    <w:rsid w:val="001711CB"/>
    <w:rsid w:val="001736E0"/>
    <w:rsid w:val="001738D1"/>
    <w:rsid w:val="00173BBF"/>
    <w:rsid w:val="0017512D"/>
    <w:rsid w:val="00176760"/>
    <w:rsid w:val="0017779E"/>
    <w:rsid w:val="001778DF"/>
    <w:rsid w:val="00180DA4"/>
    <w:rsid w:val="00181533"/>
    <w:rsid w:val="00181629"/>
    <w:rsid w:val="0018269D"/>
    <w:rsid w:val="001826EC"/>
    <w:rsid w:val="00183138"/>
    <w:rsid w:val="00184B60"/>
    <w:rsid w:val="00185CED"/>
    <w:rsid w:val="00185D9A"/>
    <w:rsid w:val="00186731"/>
    <w:rsid w:val="00186F0B"/>
    <w:rsid w:val="00187A9E"/>
    <w:rsid w:val="00190E90"/>
    <w:rsid w:val="00190FEC"/>
    <w:rsid w:val="00191020"/>
    <w:rsid w:val="00191386"/>
    <w:rsid w:val="00192A59"/>
    <w:rsid w:val="00192EB8"/>
    <w:rsid w:val="00193396"/>
    <w:rsid w:val="00195FED"/>
    <w:rsid w:val="0019622A"/>
    <w:rsid w:val="001971C6"/>
    <w:rsid w:val="001A029C"/>
    <w:rsid w:val="001A03C8"/>
    <w:rsid w:val="001A068F"/>
    <w:rsid w:val="001A0841"/>
    <w:rsid w:val="001A0F58"/>
    <w:rsid w:val="001A2272"/>
    <w:rsid w:val="001A2348"/>
    <w:rsid w:val="001A267B"/>
    <w:rsid w:val="001A2E4E"/>
    <w:rsid w:val="001A3495"/>
    <w:rsid w:val="001A40E8"/>
    <w:rsid w:val="001A4228"/>
    <w:rsid w:val="001A438A"/>
    <w:rsid w:val="001A4773"/>
    <w:rsid w:val="001A4D13"/>
    <w:rsid w:val="001A6D83"/>
    <w:rsid w:val="001A6F63"/>
    <w:rsid w:val="001A72AD"/>
    <w:rsid w:val="001B0561"/>
    <w:rsid w:val="001B0738"/>
    <w:rsid w:val="001B1548"/>
    <w:rsid w:val="001B2700"/>
    <w:rsid w:val="001B2B60"/>
    <w:rsid w:val="001B2EE8"/>
    <w:rsid w:val="001B31FF"/>
    <w:rsid w:val="001B4637"/>
    <w:rsid w:val="001B5BC5"/>
    <w:rsid w:val="001B61B1"/>
    <w:rsid w:val="001B6D78"/>
    <w:rsid w:val="001B6EB0"/>
    <w:rsid w:val="001B6F4D"/>
    <w:rsid w:val="001B6FA2"/>
    <w:rsid w:val="001B7BBE"/>
    <w:rsid w:val="001C0BF2"/>
    <w:rsid w:val="001C1187"/>
    <w:rsid w:val="001C1865"/>
    <w:rsid w:val="001C2E94"/>
    <w:rsid w:val="001C2FAC"/>
    <w:rsid w:val="001C4334"/>
    <w:rsid w:val="001C53D1"/>
    <w:rsid w:val="001C743F"/>
    <w:rsid w:val="001D018D"/>
    <w:rsid w:val="001D0AAA"/>
    <w:rsid w:val="001D2181"/>
    <w:rsid w:val="001D3320"/>
    <w:rsid w:val="001D4F00"/>
    <w:rsid w:val="001D5329"/>
    <w:rsid w:val="001D548E"/>
    <w:rsid w:val="001D5E52"/>
    <w:rsid w:val="001D6AA7"/>
    <w:rsid w:val="001D73B4"/>
    <w:rsid w:val="001E0725"/>
    <w:rsid w:val="001E24F8"/>
    <w:rsid w:val="001E28F0"/>
    <w:rsid w:val="001E2ADC"/>
    <w:rsid w:val="001E316E"/>
    <w:rsid w:val="001E4C53"/>
    <w:rsid w:val="001E532F"/>
    <w:rsid w:val="001E596B"/>
    <w:rsid w:val="001E5F3F"/>
    <w:rsid w:val="001E6056"/>
    <w:rsid w:val="001E65FC"/>
    <w:rsid w:val="001E6E28"/>
    <w:rsid w:val="001F0063"/>
    <w:rsid w:val="001F1BFD"/>
    <w:rsid w:val="001F2577"/>
    <w:rsid w:val="001F3F42"/>
    <w:rsid w:val="001F3FA9"/>
    <w:rsid w:val="001F443C"/>
    <w:rsid w:val="001F468E"/>
    <w:rsid w:val="001F7382"/>
    <w:rsid w:val="001F7409"/>
    <w:rsid w:val="001F7FD3"/>
    <w:rsid w:val="0020017D"/>
    <w:rsid w:val="00200D4B"/>
    <w:rsid w:val="002021EA"/>
    <w:rsid w:val="00203368"/>
    <w:rsid w:val="002042AD"/>
    <w:rsid w:val="0020672F"/>
    <w:rsid w:val="00206DC4"/>
    <w:rsid w:val="002070D4"/>
    <w:rsid w:val="00210613"/>
    <w:rsid w:val="002119F1"/>
    <w:rsid w:val="00211D49"/>
    <w:rsid w:val="00213F31"/>
    <w:rsid w:val="00214275"/>
    <w:rsid w:val="00214981"/>
    <w:rsid w:val="00214F45"/>
    <w:rsid w:val="002155D4"/>
    <w:rsid w:val="002168F1"/>
    <w:rsid w:val="00216AAC"/>
    <w:rsid w:val="00217B3B"/>
    <w:rsid w:val="002207F4"/>
    <w:rsid w:val="00220A22"/>
    <w:rsid w:val="00221383"/>
    <w:rsid w:val="00221FD9"/>
    <w:rsid w:val="002222FF"/>
    <w:rsid w:val="00222554"/>
    <w:rsid w:val="00222F13"/>
    <w:rsid w:val="00224A9D"/>
    <w:rsid w:val="00224E35"/>
    <w:rsid w:val="0022608E"/>
    <w:rsid w:val="00226B34"/>
    <w:rsid w:val="00226DAE"/>
    <w:rsid w:val="00230A2B"/>
    <w:rsid w:val="0023185F"/>
    <w:rsid w:val="00231E24"/>
    <w:rsid w:val="002322CE"/>
    <w:rsid w:val="00232C33"/>
    <w:rsid w:val="00232C89"/>
    <w:rsid w:val="002330F9"/>
    <w:rsid w:val="00233226"/>
    <w:rsid w:val="0023470D"/>
    <w:rsid w:val="002353F8"/>
    <w:rsid w:val="00235A30"/>
    <w:rsid w:val="00236F73"/>
    <w:rsid w:val="00237290"/>
    <w:rsid w:val="00237C7E"/>
    <w:rsid w:val="00237E3A"/>
    <w:rsid w:val="00237EF7"/>
    <w:rsid w:val="002401BA"/>
    <w:rsid w:val="0024140B"/>
    <w:rsid w:val="002419B9"/>
    <w:rsid w:val="00242168"/>
    <w:rsid w:val="002422AD"/>
    <w:rsid w:val="002430FA"/>
    <w:rsid w:val="00243109"/>
    <w:rsid w:val="00243974"/>
    <w:rsid w:val="00245277"/>
    <w:rsid w:val="0024539E"/>
    <w:rsid w:val="002456CE"/>
    <w:rsid w:val="00245C16"/>
    <w:rsid w:val="00246244"/>
    <w:rsid w:val="00246A23"/>
    <w:rsid w:val="00246F60"/>
    <w:rsid w:val="002511D4"/>
    <w:rsid w:val="00252185"/>
    <w:rsid w:val="0025263D"/>
    <w:rsid w:val="0025263F"/>
    <w:rsid w:val="00253F56"/>
    <w:rsid w:val="00254345"/>
    <w:rsid w:val="002547E7"/>
    <w:rsid w:val="00254CFF"/>
    <w:rsid w:val="0025516E"/>
    <w:rsid w:val="00255976"/>
    <w:rsid w:val="00255CF2"/>
    <w:rsid w:val="00255F9D"/>
    <w:rsid w:val="0025615F"/>
    <w:rsid w:val="0025626C"/>
    <w:rsid w:val="00256FB3"/>
    <w:rsid w:val="002570A3"/>
    <w:rsid w:val="0025711C"/>
    <w:rsid w:val="00260C4E"/>
    <w:rsid w:val="002610EE"/>
    <w:rsid w:val="002623D5"/>
    <w:rsid w:val="00262566"/>
    <w:rsid w:val="00262641"/>
    <w:rsid w:val="00262770"/>
    <w:rsid w:val="002628DE"/>
    <w:rsid w:val="00263230"/>
    <w:rsid w:val="00263A67"/>
    <w:rsid w:val="00263C3C"/>
    <w:rsid w:val="00264443"/>
    <w:rsid w:val="0026472A"/>
    <w:rsid w:val="00265075"/>
    <w:rsid w:val="002676A5"/>
    <w:rsid w:val="00267C40"/>
    <w:rsid w:val="00270772"/>
    <w:rsid w:val="00270BC3"/>
    <w:rsid w:val="00271FB0"/>
    <w:rsid w:val="002725E0"/>
    <w:rsid w:val="00273F63"/>
    <w:rsid w:val="0027444B"/>
    <w:rsid w:val="002746C3"/>
    <w:rsid w:val="002748AA"/>
    <w:rsid w:val="002748D7"/>
    <w:rsid w:val="0027641C"/>
    <w:rsid w:val="00277890"/>
    <w:rsid w:val="00277B87"/>
    <w:rsid w:val="00277CC9"/>
    <w:rsid w:val="00280509"/>
    <w:rsid w:val="0028110D"/>
    <w:rsid w:val="00281691"/>
    <w:rsid w:val="002818F4"/>
    <w:rsid w:val="002833A3"/>
    <w:rsid w:val="00283BB8"/>
    <w:rsid w:val="002863E9"/>
    <w:rsid w:val="00286E34"/>
    <w:rsid w:val="00286FA2"/>
    <w:rsid w:val="00287435"/>
    <w:rsid w:val="00291203"/>
    <w:rsid w:val="0029180E"/>
    <w:rsid w:val="00291F67"/>
    <w:rsid w:val="00293C40"/>
    <w:rsid w:val="00293E1F"/>
    <w:rsid w:val="00294376"/>
    <w:rsid w:val="00294A13"/>
    <w:rsid w:val="0029623E"/>
    <w:rsid w:val="002965A0"/>
    <w:rsid w:val="00296608"/>
    <w:rsid w:val="00296BDE"/>
    <w:rsid w:val="00296C5A"/>
    <w:rsid w:val="002A0B84"/>
    <w:rsid w:val="002A242B"/>
    <w:rsid w:val="002A2CE0"/>
    <w:rsid w:val="002A3188"/>
    <w:rsid w:val="002A3D07"/>
    <w:rsid w:val="002A3F49"/>
    <w:rsid w:val="002A4E6F"/>
    <w:rsid w:val="002A529F"/>
    <w:rsid w:val="002A67BA"/>
    <w:rsid w:val="002B05DD"/>
    <w:rsid w:val="002B0B40"/>
    <w:rsid w:val="002B0B99"/>
    <w:rsid w:val="002B1B6E"/>
    <w:rsid w:val="002B2542"/>
    <w:rsid w:val="002B2923"/>
    <w:rsid w:val="002B529E"/>
    <w:rsid w:val="002B7026"/>
    <w:rsid w:val="002C0067"/>
    <w:rsid w:val="002C0282"/>
    <w:rsid w:val="002C06D7"/>
    <w:rsid w:val="002C06EC"/>
    <w:rsid w:val="002C0AFC"/>
    <w:rsid w:val="002C0F2C"/>
    <w:rsid w:val="002C1931"/>
    <w:rsid w:val="002C1C88"/>
    <w:rsid w:val="002C23B7"/>
    <w:rsid w:val="002C38A7"/>
    <w:rsid w:val="002C3F0A"/>
    <w:rsid w:val="002C4239"/>
    <w:rsid w:val="002C4A0D"/>
    <w:rsid w:val="002C562A"/>
    <w:rsid w:val="002C65DC"/>
    <w:rsid w:val="002C6ABC"/>
    <w:rsid w:val="002C723E"/>
    <w:rsid w:val="002C7D32"/>
    <w:rsid w:val="002D049D"/>
    <w:rsid w:val="002D0914"/>
    <w:rsid w:val="002D4A99"/>
    <w:rsid w:val="002D516B"/>
    <w:rsid w:val="002D5AD4"/>
    <w:rsid w:val="002D5E1D"/>
    <w:rsid w:val="002D6D5D"/>
    <w:rsid w:val="002D725D"/>
    <w:rsid w:val="002D740F"/>
    <w:rsid w:val="002E05D7"/>
    <w:rsid w:val="002E25C2"/>
    <w:rsid w:val="002E30AE"/>
    <w:rsid w:val="002E47F4"/>
    <w:rsid w:val="002E4AC6"/>
    <w:rsid w:val="002E5297"/>
    <w:rsid w:val="002E654C"/>
    <w:rsid w:val="002E6811"/>
    <w:rsid w:val="002E6FB6"/>
    <w:rsid w:val="002E7678"/>
    <w:rsid w:val="002F047B"/>
    <w:rsid w:val="002F05A6"/>
    <w:rsid w:val="002F0C66"/>
    <w:rsid w:val="002F13CD"/>
    <w:rsid w:val="002F1448"/>
    <w:rsid w:val="002F1522"/>
    <w:rsid w:val="002F1816"/>
    <w:rsid w:val="002F2576"/>
    <w:rsid w:val="002F2EE4"/>
    <w:rsid w:val="002F3949"/>
    <w:rsid w:val="002F4436"/>
    <w:rsid w:val="002F44BE"/>
    <w:rsid w:val="002F454B"/>
    <w:rsid w:val="002F5377"/>
    <w:rsid w:val="002F5B2E"/>
    <w:rsid w:val="002F7006"/>
    <w:rsid w:val="002F71A6"/>
    <w:rsid w:val="002F71E6"/>
    <w:rsid w:val="002F790F"/>
    <w:rsid w:val="00300289"/>
    <w:rsid w:val="00300F61"/>
    <w:rsid w:val="00300FF5"/>
    <w:rsid w:val="003015AE"/>
    <w:rsid w:val="003017B9"/>
    <w:rsid w:val="0030309E"/>
    <w:rsid w:val="00303F59"/>
    <w:rsid w:val="0030461C"/>
    <w:rsid w:val="00304B30"/>
    <w:rsid w:val="003070B3"/>
    <w:rsid w:val="00307191"/>
    <w:rsid w:val="00307BEC"/>
    <w:rsid w:val="00307C61"/>
    <w:rsid w:val="00307FC3"/>
    <w:rsid w:val="0031024D"/>
    <w:rsid w:val="003105DA"/>
    <w:rsid w:val="003108DE"/>
    <w:rsid w:val="00311066"/>
    <w:rsid w:val="0031114D"/>
    <w:rsid w:val="0031137D"/>
    <w:rsid w:val="00311FC1"/>
    <w:rsid w:val="003124E6"/>
    <w:rsid w:val="003138EA"/>
    <w:rsid w:val="0031399F"/>
    <w:rsid w:val="00313EF1"/>
    <w:rsid w:val="003146B1"/>
    <w:rsid w:val="00314CD2"/>
    <w:rsid w:val="00314FFA"/>
    <w:rsid w:val="003158DA"/>
    <w:rsid w:val="00315A85"/>
    <w:rsid w:val="00316F18"/>
    <w:rsid w:val="00317C8D"/>
    <w:rsid w:val="00321655"/>
    <w:rsid w:val="00321DF7"/>
    <w:rsid w:val="003229C7"/>
    <w:rsid w:val="00325986"/>
    <w:rsid w:val="00325E64"/>
    <w:rsid w:val="00330BAF"/>
    <w:rsid w:val="003312BF"/>
    <w:rsid w:val="00331C3D"/>
    <w:rsid w:val="00331D3C"/>
    <w:rsid w:val="003322FE"/>
    <w:rsid w:val="003323B2"/>
    <w:rsid w:val="003323E9"/>
    <w:rsid w:val="00332CB8"/>
    <w:rsid w:val="00334602"/>
    <w:rsid w:val="003347C3"/>
    <w:rsid w:val="003353FF"/>
    <w:rsid w:val="003359EC"/>
    <w:rsid w:val="003367E3"/>
    <w:rsid w:val="00337476"/>
    <w:rsid w:val="00337AB9"/>
    <w:rsid w:val="00337CE9"/>
    <w:rsid w:val="00337EF9"/>
    <w:rsid w:val="00340EEA"/>
    <w:rsid w:val="003419C1"/>
    <w:rsid w:val="00342E9B"/>
    <w:rsid w:val="00343111"/>
    <w:rsid w:val="00344081"/>
    <w:rsid w:val="0034487D"/>
    <w:rsid w:val="003449BD"/>
    <w:rsid w:val="003466A6"/>
    <w:rsid w:val="00347017"/>
    <w:rsid w:val="00347C81"/>
    <w:rsid w:val="00350079"/>
    <w:rsid w:val="00351276"/>
    <w:rsid w:val="003523C1"/>
    <w:rsid w:val="00352533"/>
    <w:rsid w:val="00353500"/>
    <w:rsid w:val="00353725"/>
    <w:rsid w:val="00353FE0"/>
    <w:rsid w:val="00354469"/>
    <w:rsid w:val="00355D93"/>
    <w:rsid w:val="00355F3E"/>
    <w:rsid w:val="003564E2"/>
    <w:rsid w:val="00356532"/>
    <w:rsid w:val="00356E16"/>
    <w:rsid w:val="00356FCA"/>
    <w:rsid w:val="00357830"/>
    <w:rsid w:val="003616C6"/>
    <w:rsid w:val="00361FEA"/>
    <w:rsid w:val="00362734"/>
    <w:rsid w:val="0036312B"/>
    <w:rsid w:val="003633B6"/>
    <w:rsid w:val="00364BCC"/>
    <w:rsid w:val="0036543F"/>
    <w:rsid w:val="00366284"/>
    <w:rsid w:val="0036635E"/>
    <w:rsid w:val="00366F9C"/>
    <w:rsid w:val="00367AB6"/>
    <w:rsid w:val="00367F45"/>
    <w:rsid w:val="00370D68"/>
    <w:rsid w:val="00371626"/>
    <w:rsid w:val="00371675"/>
    <w:rsid w:val="00371BB2"/>
    <w:rsid w:val="00371D6B"/>
    <w:rsid w:val="00373786"/>
    <w:rsid w:val="003738A3"/>
    <w:rsid w:val="003740BC"/>
    <w:rsid w:val="003748AB"/>
    <w:rsid w:val="0037621C"/>
    <w:rsid w:val="00376AC1"/>
    <w:rsid w:val="00376F9B"/>
    <w:rsid w:val="0037765F"/>
    <w:rsid w:val="003808B2"/>
    <w:rsid w:val="00380FBE"/>
    <w:rsid w:val="00382F6B"/>
    <w:rsid w:val="0038317A"/>
    <w:rsid w:val="00384A25"/>
    <w:rsid w:val="0038630D"/>
    <w:rsid w:val="00387B3A"/>
    <w:rsid w:val="00387F94"/>
    <w:rsid w:val="0039016F"/>
    <w:rsid w:val="0039030E"/>
    <w:rsid w:val="00391580"/>
    <w:rsid w:val="0039198C"/>
    <w:rsid w:val="00391D10"/>
    <w:rsid w:val="00391F12"/>
    <w:rsid w:val="00392412"/>
    <w:rsid w:val="0039423E"/>
    <w:rsid w:val="003942F0"/>
    <w:rsid w:val="0039460F"/>
    <w:rsid w:val="003969A0"/>
    <w:rsid w:val="00397A1D"/>
    <w:rsid w:val="003A04A5"/>
    <w:rsid w:val="003A1E16"/>
    <w:rsid w:val="003A2583"/>
    <w:rsid w:val="003A26E0"/>
    <w:rsid w:val="003A318A"/>
    <w:rsid w:val="003A3381"/>
    <w:rsid w:val="003A3841"/>
    <w:rsid w:val="003A4DA7"/>
    <w:rsid w:val="003A5130"/>
    <w:rsid w:val="003A5597"/>
    <w:rsid w:val="003A5D22"/>
    <w:rsid w:val="003A5E4B"/>
    <w:rsid w:val="003A5F0D"/>
    <w:rsid w:val="003A64A9"/>
    <w:rsid w:val="003A67BE"/>
    <w:rsid w:val="003A6A08"/>
    <w:rsid w:val="003A724F"/>
    <w:rsid w:val="003A73A4"/>
    <w:rsid w:val="003B12CF"/>
    <w:rsid w:val="003B2857"/>
    <w:rsid w:val="003B28F3"/>
    <w:rsid w:val="003B2A46"/>
    <w:rsid w:val="003B36DA"/>
    <w:rsid w:val="003B4366"/>
    <w:rsid w:val="003B4F37"/>
    <w:rsid w:val="003B59D9"/>
    <w:rsid w:val="003B5D1C"/>
    <w:rsid w:val="003B6FD7"/>
    <w:rsid w:val="003B70FF"/>
    <w:rsid w:val="003B74C5"/>
    <w:rsid w:val="003B787C"/>
    <w:rsid w:val="003B7D19"/>
    <w:rsid w:val="003C023D"/>
    <w:rsid w:val="003C05B8"/>
    <w:rsid w:val="003C15B0"/>
    <w:rsid w:val="003C2877"/>
    <w:rsid w:val="003C31A3"/>
    <w:rsid w:val="003C3C5F"/>
    <w:rsid w:val="003C43CA"/>
    <w:rsid w:val="003C4B64"/>
    <w:rsid w:val="003C4C7E"/>
    <w:rsid w:val="003C4E74"/>
    <w:rsid w:val="003C5824"/>
    <w:rsid w:val="003C5956"/>
    <w:rsid w:val="003C630F"/>
    <w:rsid w:val="003C6726"/>
    <w:rsid w:val="003C7E6C"/>
    <w:rsid w:val="003C7F63"/>
    <w:rsid w:val="003D0817"/>
    <w:rsid w:val="003D0DBE"/>
    <w:rsid w:val="003D0EB6"/>
    <w:rsid w:val="003D0F17"/>
    <w:rsid w:val="003D16ED"/>
    <w:rsid w:val="003D1DE2"/>
    <w:rsid w:val="003D2F30"/>
    <w:rsid w:val="003D37F7"/>
    <w:rsid w:val="003D40F1"/>
    <w:rsid w:val="003D46CF"/>
    <w:rsid w:val="003D4D36"/>
    <w:rsid w:val="003D7518"/>
    <w:rsid w:val="003E0584"/>
    <w:rsid w:val="003E1441"/>
    <w:rsid w:val="003E1BCF"/>
    <w:rsid w:val="003E2503"/>
    <w:rsid w:val="003E5A8C"/>
    <w:rsid w:val="003E5BFD"/>
    <w:rsid w:val="003E62A5"/>
    <w:rsid w:val="003E634E"/>
    <w:rsid w:val="003E63E1"/>
    <w:rsid w:val="003E6A68"/>
    <w:rsid w:val="003E735B"/>
    <w:rsid w:val="003E7621"/>
    <w:rsid w:val="003E7A9B"/>
    <w:rsid w:val="003F042A"/>
    <w:rsid w:val="003F0A31"/>
    <w:rsid w:val="003F215E"/>
    <w:rsid w:val="003F23AE"/>
    <w:rsid w:val="003F3A67"/>
    <w:rsid w:val="003F459D"/>
    <w:rsid w:val="003F4C83"/>
    <w:rsid w:val="003F5410"/>
    <w:rsid w:val="003F6409"/>
    <w:rsid w:val="003F6484"/>
    <w:rsid w:val="003F64B2"/>
    <w:rsid w:val="003F661A"/>
    <w:rsid w:val="003F6CF1"/>
    <w:rsid w:val="003F6E0E"/>
    <w:rsid w:val="003F7BBC"/>
    <w:rsid w:val="00400306"/>
    <w:rsid w:val="00400954"/>
    <w:rsid w:val="00402A23"/>
    <w:rsid w:val="004045B6"/>
    <w:rsid w:val="00406F74"/>
    <w:rsid w:val="004078DE"/>
    <w:rsid w:val="0041082E"/>
    <w:rsid w:val="00412157"/>
    <w:rsid w:val="00412671"/>
    <w:rsid w:val="00413AFB"/>
    <w:rsid w:val="004142FA"/>
    <w:rsid w:val="00415521"/>
    <w:rsid w:val="00415721"/>
    <w:rsid w:val="004157B1"/>
    <w:rsid w:val="00415CC1"/>
    <w:rsid w:val="0041664D"/>
    <w:rsid w:val="00416924"/>
    <w:rsid w:val="00417353"/>
    <w:rsid w:val="00417A99"/>
    <w:rsid w:val="00417AE3"/>
    <w:rsid w:val="0042056F"/>
    <w:rsid w:val="00420A73"/>
    <w:rsid w:val="00420E65"/>
    <w:rsid w:val="004222C7"/>
    <w:rsid w:val="00422C63"/>
    <w:rsid w:val="00423054"/>
    <w:rsid w:val="00425825"/>
    <w:rsid w:val="00427786"/>
    <w:rsid w:val="00427D9A"/>
    <w:rsid w:val="004323E3"/>
    <w:rsid w:val="004333CE"/>
    <w:rsid w:val="004339B9"/>
    <w:rsid w:val="0043402C"/>
    <w:rsid w:val="00434396"/>
    <w:rsid w:val="00434DE4"/>
    <w:rsid w:val="00435C5C"/>
    <w:rsid w:val="00435DB9"/>
    <w:rsid w:val="00436A20"/>
    <w:rsid w:val="00437358"/>
    <w:rsid w:val="004377FD"/>
    <w:rsid w:val="00437A1D"/>
    <w:rsid w:val="00437E06"/>
    <w:rsid w:val="00440952"/>
    <w:rsid w:val="00441C26"/>
    <w:rsid w:val="00442DC9"/>
    <w:rsid w:val="00442E32"/>
    <w:rsid w:val="004443CB"/>
    <w:rsid w:val="004449FE"/>
    <w:rsid w:val="00444C68"/>
    <w:rsid w:val="00444FF1"/>
    <w:rsid w:val="0044588E"/>
    <w:rsid w:val="00447B75"/>
    <w:rsid w:val="00447E8C"/>
    <w:rsid w:val="00451213"/>
    <w:rsid w:val="0045155B"/>
    <w:rsid w:val="00451626"/>
    <w:rsid w:val="00451A8F"/>
    <w:rsid w:val="00453BAF"/>
    <w:rsid w:val="00454796"/>
    <w:rsid w:val="004547AF"/>
    <w:rsid w:val="004553D4"/>
    <w:rsid w:val="00456300"/>
    <w:rsid w:val="00456887"/>
    <w:rsid w:val="00457A0C"/>
    <w:rsid w:val="00461753"/>
    <w:rsid w:val="004621A6"/>
    <w:rsid w:val="0046518C"/>
    <w:rsid w:val="00471596"/>
    <w:rsid w:val="00471F35"/>
    <w:rsid w:val="00472389"/>
    <w:rsid w:val="004729CF"/>
    <w:rsid w:val="0047313C"/>
    <w:rsid w:val="00473C1D"/>
    <w:rsid w:val="004740F8"/>
    <w:rsid w:val="00476476"/>
    <w:rsid w:val="00476F2F"/>
    <w:rsid w:val="00481A68"/>
    <w:rsid w:val="00482CCB"/>
    <w:rsid w:val="00482D83"/>
    <w:rsid w:val="00483F4F"/>
    <w:rsid w:val="00484DBA"/>
    <w:rsid w:val="00484DEE"/>
    <w:rsid w:val="0048566C"/>
    <w:rsid w:val="00485A9E"/>
    <w:rsid w:val="00485CB6"/>
    <w:rsid w:val="0048607E"/>
    <w:rsid w:val="00486D2F"/>
    <w:rsid w:val="004873A5"/>
    <w:rsid w:val="00487ABC"/>
    <w:rsid w:val="00490640"/>
    <w:rsid w:val="00490BE7"/>
    <w:rsid w:val="00493037"/>
    <w:rsid w:val="00493314"/>
    <w:rsid w:val="00494DB5"/>
    <w:rsid w:val="00494F83"/>
    <w:rsid w:val="00496360"/>
    <w:rsid w:val="004966AA"/>
    <w:rsid w:val="0049784F"/>
    <w:rsid w:val="00497E25"/>
    <w:rsid w:val="00497ED1"/>
    <w:rsid w:val="00497F3C"/>
    <w:rsid w:val="004A08A7"/>
    <w:rsid w:val="004A0EC6"/>
    <w:rsid w:val="004A2003"/>
    <w:rsid w:val="004A20C2"/>
    <w:rsid w:val="004A27B6"/>
    <w:rsid w:val="004A28FA"/>
    <w:rsid w:val="004A385F"/>
    <w:rsid w:val="004A3AA4"/>
    <w:rsid w:val="004A4188"/>
    <w:rsid w:val="004A4784"/>
    <w:rsid w:val="004A56AC"/>
    <w:rsid w:val="004A5D22"/>
    <w:rsid w:val="004A63B8"/>
    <w:rsid w:val="004B031A"/>
    <w:rsid w:val="004B08DB"/>
    <w:rsid w:val="004B1174"/>
    <w:rsid w:val="004B1972"/>
    <w:rsid w:val="004B37E6"/>
    <w:rsid w:val="004B3A8B"/>
    <w:rsid w:val="004B3F3F"/>
    <w:rsid w:val="004B4E28"/>
    <w:rsid w:val="004B690B"/>
    <w:rsid w:val="004B6B14"/>
    <w:rsid w:val="004B6F10"/>
    <w:rsid w:val="004B75C5"/>
    <w:rsid w:val="004B77B3"/>
    <w:rsid w:val="004B7A97"/>
    <w:rsid w:val="004C0B64"/>
    <w:rsid w:val="004C10EE"/>
    <w:rsid w:val="004C170E"/>
    <w:rsid w:val="004C2EFF"/>
    <w:rsid w:val="004C3135"/>
    <w:rsid w:val="004C38C2"/>
    <w:rsid w:val="004C438D"/>
    <w:rsid w:val="004C4DE8"/>
    <w:rsid w:val="004C4E66"/>
    <w:rsid w:val="004C51E6"/>
    <w:rsid w:val="004C5286"/>
    <w:rsid w:val="004C5BE5"/>
    <w:rsid w:val="004C6B14"/>
    <w:rsid w:val="004C7013"/>
    <w:rsid w:val="004C740D"/>
    <w:rsid w:val="004C7827"/>
    <w:rsid w:val="004C7A30"/>
    <w:rsid w:val="004D0540"/>
    <w:rsid w:val="004D15C4"/>
    <w:rsid w:val="004D185D"/>
    <w:rsid w:val="004D36CC"/>
    <w:rsid w:val="004D37FC"/>
    <w:rsid w:val="004D3B13"/>
    <w:rsid w:val="004D4B49"/>
    <w:rsid w:val="004D521A"/>
    <w:rsid w:val="004D56C7"/>
    <w:rsid w:val="004D59D5"/>
    <w:rsid w:val="004D5AC5"/>
    <w:rsid w:val="004D6919"/>
    <w:rsid w:val="004D7CA9"/>
    <w:rsid w:val="004E0511"/>
    <w:rsid w:val="004E0827"/>
    <w:rsid w:val="004E14A0"/>
    <w:rsid w:val="004E1616"/>
    <w:rsid w:val="004E175D"/>
    <w:rsid w:val="004E1ECA"/>
    <w:rsid w:val="004E25AF"/>
    <w:rsid w:val="004E2B68"/>
    <w:rsid w:val="004E3209"/>
    <w:rsid w:val="004E50A0"/>
    <w:rsid w:val="004E5F41"/>
    <w:rsid w:val="004E61EB"/>
    <w:rsid w:val="004E6924"/>
    <w:rsid w:val="004E6A1D"/>
    <w:rsid w:val="004E7536"/>
    <w:rsid w:val="004E7B24"/>
    <w:rsid w:val="004E7D12"/>
    <w:rsid w:val="004F0237"/>
    <w:rsid w:val="004F1D6D"/>
    <w:rsid w:val="004F2C26"/>
    <w:rsid w:val="004F3543"/>
    <w:rsid w:val="004F3ADF"/>
    <w:rsid w:val="004F40B9"/>
    <w:rsid w:val="004F4A46"/>
    <w:rsid w:val="004F57FA"/>
    <w:rsid w:val="004F796D"/>
    <w:rsid w:val="0050051C"/>
    <w:rsid w:val="00500FCE"/>
    <w:rsid w:val="00500FED"/>
    <w:rsid w:val="00501705"/>
    <w:rsid w:val="00505871"/>
    <w:rsid w:val="00505949"/>
    <w:rsid w:val="005101F6"/>
    <w:rsid w:val="0051068F"/>
    <w:rsid w:val="00511051"/>
    <w:rsid w:val="0051168F"/>
    <w:rsid w:val="005132F5"/>
    <w:rsid w:val="005152D6"/>
    <w:rsid w:val="005152FE"/>
    <w:rsid w:val="005161EB"/>
    <w:rsid w:val="00516EF5"/>
    <w:rsid w:val="00516F05"/>
    <w:rsid w:val="005172D8"/>
    <w:rsid w:val="00517D29"/>
    <w:rsid w:val="005209DC"/>
    <w:rsid w:val="00521176"/>
    <w:rsid w:val="00521C73"/>
    <w:rsid w:val="0052385F"/>
    <w:rsid w:val="00524688"/>
    <w:rsid w:val="00524F20"/>
    <w:rsid w:val="00526775"/>
    <w:rsid w:val="00526789"/>
    <w:rsid w:val="00526E6F"/>
    <w:rsid w:val="00527CB3"/>
    <w:rsid w:val="00530966"/>
    <w:rsid w:val="00532417"/>
    <w:rsid w:val="00533B06"/>
    <w:rsid w:val="00534162"/>
    <w:rsid w:val="005347AA"/>
    <w:rsid w:val="00534F6F"/>
    <w:rsid w:val="00535137"/>
    <w:rsid w:val="0053579E"/>
    <w:rsid w:val="0053584D"/>
    <w:rsid w:val="00535B80"/>
    <w:rsid w:val="00536550"/>
    <w:rsid w:val="005365C2"/>
    <w:rsid w:val="00541D74"/>
    <w:rsid w:val="00543F03"/>
    <w:rsid w:val="00545E13"/>
    <w:rsid w:val="00546185"/>
    <w:rsid w:val="005467DB"/>
    <w:rsid w:val="005509B5"/>
    <w:rsid w:val="00550F8D"/>
    <w:rsid w:val="00550F9E"/>
    <w:rsid w:val="005510E5"/>
    <w:rsid w:val="00552A84"/>
    <w:rsid w:val="0055361F"/>
    <w:rsid w:val="00554CEA"/>
    <w:rsid w:val="00554FF3"/>
    <w:rsid w:val="00557063"/>
    <w:rsid w:val="00557537"/>
    <w:rsid w:val="0056054F"/>
    <w:rsid w:val="00560ED3"/>
    <w:rsid w:val="00560FB1"/>
    <w:rsid w:val="00564168"/>
    <w:rsid w:val="0056423D"/>
    <w:rsid w:val="00564FCC"/>
    <w:rsid w:val="00565FDE"/>
    <w:rsid w:val="00566314"/>
    <w:rsid w:val="005670D9"/>
    <w:rsid w:val="00567BF9"/>
    <w:rsid w:val="00570C15"/>
    <w:rsid w:val="00572715"/>
    <w:rsid w:val="00573328"/>
    <w:rsid w:val="005734F1"/>
    <w:rsid w:val="0057536B"/>
    <w:rsid w:val="005760F7"/>
    <w:rsid w:val="00581462"/>
    <w:rsid w:val="005822D9"/>
    <w:rsid w:val="005827A2"/>
    <w:rsid w:val="005831CF"/>
    <w:rsid w:val="005845CC"/>
    <w:rsid w:val="00584652"/>
    <w:rsid w:val="00584731"/>
    <w:rsid w:val="005851DE"/>
    <w:rsid w:val="005855E7"/>
    <w:rsid w:val="00585A91"/>
    <w:rsid w:val="00585CF4"/>
    <w:rsid w:val="005865EC"/>
    <w:rsid w:val="00586A01"/>
    <w:rsid w:val="00586C1D"/>
    <w:rsid w:val="005920C9"/>
    <w:rsid w:val="0059237E"/>
    <w:rsid w:val="005925B4"/>
    <w:rsid w:val="005929CD"/>
    <w:rsid w:val="00593AF7"/>
    <w:rsid w:val="00593D72"/>
    <w:rsid w:val="00596E3B"/>
    <w:rsid w:val="005975D2"/>
    <w:rsid w:val="00597DC4"/>
    <w:rsid w:val="00597F76"/>
    <w:rsid w:val="005A0DCA"/>
    <w:rsid w:val="005A154A"/>
    <w:rsid w:val="005A20C3"/>
    <w:rsid w:val="005A2C16"/>
    <w:rsid w:val="005A32DC"/>
    <w:rsid w:val="005A371C"/>
    <w:rsid w:val="005A4E25"/>
    <w:rsid w:val="005A50C3"/>
    <w:rsid w:val="005A65CE"/>
    <w:rsid w:val="005A66D3"/>
    <w:rsid w:val="005A6D34"/>
    <w:rsid w:val="005A7F1A"/>
    <w:rsid w:val="005B0128"/>
    <w:rsid w:val="005B2026"/>
    <w:rsid w:val="005B318E"/>
    <w:rsid w:val="005B48D2"/>
    <w:rsid w:val="005B4E14"/>
    <w:rsid w:val="005B6D24"/>
    <w:rsid w:val="005B6DFB"/>
    <w:rsid w:val="005C1126"/>
    <w:rsid w:val="005C2571"/>
    <w:rsid w:val="005C447D"/>
    <w:rsid w:val="005C5BB1"/>
    <w:rsid w:val="005C6353"/>
    <w:rsid w:val="005C7F5E"/>
    <w:rsid w:val="005D129F"/>
    <w:rsid w:val="005D22BB"/>
    <w:rsid w:val="005D272A"/>
    <w:rsid w:val="005D3DD5"/>
    <w:rsid w:val="005D3FD4"/>
    <w:rsid w:val="005D573B"/>
    <w:rsid w:val="005E029B"/>
    <w:rsid w:val="005E05B4"/>
    <w:rsid w:val="005E0671"/>
    <w:rsid w:val="005E273C"/>
    <w:rsid w:val="005E3862"/>
    <w:rsid w:val="005E63E1"/>
    <w:rsid w:val="005E6501"/>
    <w:rsid w:val="005E6864"/>
    <w:rsid w:val="005E71E4"/>
    <w:rsid w:val="005E772F"/>
    <w:rsid w:val="005F0242"/>
    <w:rsid w:val="005F0660"/>
    <w:rsid w:val="005F0C2C"/>
    <w:rsid w:val="005F0E8E"/>
    <w:rsid w:val="005F0EF7"/>
    <w:rsid w:val="005F113B"/>
    <w:rsid w:val="005F1202"/>
    <w:rsid w:val="005F1382"/>
    <w:rsid w:val="005F2BD8"/>
    <w:rsid w:val="005F2BFA"/>
    <w:rsid w:val="005F3FA7"/>
    <w:rsid w:val="005F5270"/>
    <w:rsid w:val="005F5AAD"/>
    <w:rsid w:val="005F6148"/>
    <w:rsid w:val="005F6A46"/>
    <w:rsid w:val="005F6D8B"/>
    <w:rsid w:val="005F6F98"/>
    <w:rsid w:val="00600861"/>
    <w:rsid w:val="0060128D"/>
    <w:rsid w:val="006022D3"/>
    <w:rsid w:val="006028EC"/>
    <w:rsid w:val="00602B74"/>
    <w:rsid w:val="00602F5F"/>
    <w:rsid w:val="006035B7"/>
    <w:rsid w:val="00603684"/>
    <w:rsid w:val="00603A6D"/>
    <w:rsid w:val="00604EDC"/>
    <w:rsid w:val="00610177"/>
    <w:rsid w:val="006107F1"/>
    <w:rsid w:val="00610E7C"/>
    <w:rsid w:val="00612D82"/>
    <w:rsid w:val="0061388A"/>
    <w:rsid w:val="00614B91"/>
    <w:rsid w:val="00614ED7"/>
    <w:rsid w:val="00616774"/>
    <w:rsid w:val="006168F1"/>
    <w:rsid w:val="006173D9"/>
    <w:rsid w:val="006174B6"/>
    <w:rsid w:val="00620184"/>
    <w:rsid w:val="00621D62"/>
    <w:rsid w:val="0062251C"/>
    <w:rsid w:val="00623DA6"/>
    <w:rsid w:val="00623DBC"/>
    <w:rsid w:val="0062500A"/>
    <w:rsid w:val="00625187"/>
    <w:rsid w:val="0062542A"/>
    <w:rsid w:val="0062571A"/>
    <w:rsid w:val="0062612A"/>
    <w:rsid w:val="00627150"/>
    <w:rsid w:val="0062750F"/>
    <w:rsid w:val="006275D5"/>
    <w:rsid w:val="006301B6"/>
    <w:rsid w:val="006313DB"/>
    <w:rsid w:val="006322ED"/>
    <w:rsid w:val="00633E5B"/>
    <w:rsid w:val="00633E97"/>
    <w:rsid w:val="00636F76"/>
    <w:rsid w:val="00637202"/>
    <w:rsid w:val="0063749D"/>
    <w:rsid w:val="006377B4"/>
    <w:rsid w:val="00640C23"/>
    <w:rsid w:val="006419F7"/>
    <w:rsid w:val="00641AE1"/>
    <w:rsid w:val="006430D0"/>
    <w:rsid w:val="00643380"/>
    <w:rsid w:val="006436CD"/>
    <w:rsid w:val="006437D5"/>
    <w:rsid w:val="006443D0"/>
    <w:rsid w:val="00645F22"/>
    <w:rsid w:val="0064639E"/>
    <w:rsid w:val="006465AE"/>
    <w:rsid w:val="00647057"/>
    <w:rsid w:val="00647742"/>
    <w:rsid w:val="00650087"/>
    <w:rsid w:val="00650DF6"/>
    <w:rsid w:val="00650EE9"/>
    <w:rsid w:val="00651756"/>
    <w:rsid w:val="00651E32"/>
    <w:rsid w:val="0065350B"/>
    <w:rsid w:val="00653B7E"/>
    <w:rsid w:val="00653EE2"/>
    <w:rsid w:val="00654040"/>
    <w:rsid w:val="006554D6"/>
    <w:rsid w:val="00655960"/>
    <w:rsid w:val="00655BEE"/>
    <w:rsid w:val="006565BB"/>
    <w:rsid w:val="006567D1"/>
    <w:rsid w:val="00657644"/>
    <w:rsid w:val="006578A2"/>
    <w:rsid w:val="00657FD7"/>
    <w:rsid w:val="00660171"/>
    <w:rsid w:val="006603FB"/>
    <w:rsid w:val="0066077A"/>
    <w:rsid w:val="00661608"/>
    <w:rsid w:val="00661771"/>
    <w:rsid w:val="006639C6"/>
    <w:rsid w:val="006639DC"/>
    <w:rsid w:val="00663F6E"/>
    <w:rsid w:val="006641BA"/>
    <w:rsid w:val="006646FA"/>
    <w:rsid w:val="006652E3"/>
    <w:rsid w:val="006658D8"/>
    <w:rsid w:val="006663C0"/>
    <w:rsid w:val="006663E0"/>
    <w:rsid w:val="00666FB2"/>
    <w:rsid w:val="00667142"/>
    <w:rsid w:val="006704AD"/>
    <w:rsid w:val="00670585"/>
    <w:rsid w:val="00670B9F"/>
    <w:rsid w:val="00670C80"/>
    <w:rsid w:val="006712F0"/>
    <w:rsid w:val="00671EF6"/>
    <w:rsid w:val="00672629"/>
    <w:rsid w:val="0067293D"/>
    <w:rsid w:val="00672B3F"/>
    <w:rsid w:val="00672BA3"/>
    <w:rsid w:val="00672DDD"/>
    <w:rsid w:val="00672EC5"/>
    <w:rsid w:val="00673B2C"/>
    <w:rsid w:val="006741DE"/>
    <w:rsid w:val="00674449"/>
    <w:rsid w:val="00674904"/>
    <w:rsid w:val="00674DD2"/>
    <w:rsid w:val="00675653"/>
    <w:rsid w:val="00675774"/>
    <w:rsid w:val="00677DDE"/>
    <w:rsid w:val="00680116"/>
    <w:rsid w:val="00680F6E"/>
    <w:rsid w:val="00681651"/>
    <w:rsid w:val="00683BB8"/>
    <w:rsid w:val="00684912"/>
    <w:rsid w:val="006849F6"/>
    <w:rsid w:val="00684B84"/>
    <w:rsid w:val="00684CCB"/>
    <w:rsid w:val="00684F44"/>
    <w:rsid w:val="00685967"/>
    <w:rsid w:val="00685D78"/>
    <w:rsid w:val="006877E6"/>
    <w:rsid w:val="006908FC"/>
    <w:rsid w:val="00690CE7"/>
    <w:rsid w:val="0069118D"/>
    <w:rsid w:val="00691CB0"/>
    <w:rsid w:val="00692155"/>
    <w:rsid w:val="006926B6"/>
    <w:rsid w:val="00695463"/>
    <w:rsid w:val="00695D43"/>
    <w:rsid w:val="00695DDA"/>
    <w:rsid w:val="0069600C"/>
    <w:rsid w:val="00696237"/>
    <w:rsid w:val="0069659D"/>
    <w:rsid w:val="006965C9"/>
    <w:rsid w:val="00696CC9"/>
    <w:rsid w:val="00697218"/>
    <w:rsid w:val="006A23C4"/>
    <w:rsid w:val="006A52FC"/>
    <w:rsid w:val="006A5C3E"/>
    <w:rsid w:val="006A6130"/>
    <w:rsid w:val="006A681B"/>
    <w:rsid w:val="006A7B51"/>
    <w:rsid w:val="006B0741"/>
    <w:rsid w:val="006B08D5"/>
    <w:rsid w:val="006B1A4E"/>
    <w:rsid w:val="006B2379"/>
    <w:rsid w:val="006B31CD"/>
    <w:rsid w:val="006B513F"/>
    <w:rsid w:val="006B638A"/>
    <w:rsid w:val="006B6A3C"/>
    <w:rsid w:val="006C081A"/>
    <w:rsid w:val="006C14C4"/>
    <w:rsid w:val="006C1FEF"/>
    <w:rsid w:val="006C3471"/>
    <w:rsid w:val="006C3C1E"/>
    <w:rsid w:val="006C4873"/>
    <w:rsid w:val="006C4B65"/>
    <w:rsid w:val="006C4C81"/>
    <w:rsid w:val="006C4F5C"/>
    <w:rsid w:val="006C4FFB"/>
    <w:rsid w:val="006C5862"/>
    <w:rsid w:val="006C5901"/>
    <w:rsid w:val="006C5CCA"/>
    <w:rsid w:val="006C6958"/>
    <w:rsid w:val="006D0391"/>
    <w:rsid w:val="006D1876"/>
    <w:rsid w:val="006D25EC"/>
    <w:rsid w:val="006D26A2"/>
    <w:rsid w:val="006D363F"/>
    <w:rsid w:val="006D3F3D"/>
    <w:rsid w:val="006D5A8D"/>
    <w:rsid w:val="006D6058"/>
    <w:rsid w:val="006D6530"/>
    <w:rsid w:val="006D68D4"/>
    <w:rsid w:val="006D6C40"/>
    <w:rsid w:val="006D771E"/>
    <w:rsid w:val="006E13B3"/>
    <w:rsid w:val="006E197D"/>
    <w:rsid w:val="006E1EE4"/>
    <w:rsid w:val="006E2445"/>
    <w:rsid w:val="006E3693"/>
    <w:rsid w:val="006E39C0"/>
    <w:rsid w:val="006E4564"/>
    <w:rsid w:val="006E49A2"/>
    <w:rsid w:val="006E55AB"/>
    <w:rsid w:val="006E562A"/>
    <w:rsid w:val="006E562F"/>
    <w:rsid w:val="006E5B59"/>
    <w:rsid w:val="006E6659"/>
    <w:rsid w:val="006E6AE0"/>
    <w:rsid w:val="006E6ECA"/>
    <w:rsid w:val="006E6F14"/>
    <w:rsid w:val="006F0602"/>
    <w:rsid w:val="006F0846"/>
    <w:rsid w:val="006F1714"/>
    <w:rsid w:val="006F1F1E"/>
    <w:rsid w:val="006F251E"/>
    <w:rsid w:val="006F2946"/>
    <w:rsid w:val="006F4A2C"/>
    <w:rsid w:val="006F724B"/>
    <w:rsid w:val="006F7751"/>
    <w:rsid w:val="0070118F"/>
    <w:rsid w:val="0070152B"/>
    <w:rsid w:val="00703189"/>
    <w:rsid w:val="007031DC"/>
    <w:rsid w:val="00703B56"/>
    <w:rsid w:val="00703E8E"/>
    <w:rsid w:val="00704086"/>
    <w:rsid w:val="007055B2"/>
    <w:rsid w:val="00705EB3"/>
    <w:rsid w:val="00705F65"/>
    <w:rsid w:val="00706664"/>
    <w:rsid w:val="0070766E"/>
    <w:rsid w:val="00707C23"/>
    <w:rsid w:val="00710853"/>
    <w:rsid w:val="0071086F"/>
    <w:rsid w:val="007112B4"/>
    <w:rsid w:val="007114EA"/>
    <w:rsid w:val="007115F6"/>
    <w:rsid w:val="007124A4"/>
    <w:rsid w:val="00712A70"/>
    <w:rsid w:val="00712BC9"/>
    <w:rsid w:val="00714076"/>
    <w:rsid w:val="00714CCE"/>
    <w:rsid w:val="00715EE7"/>
    <w:rsid w:val="007162FC"/>
    <w:rsid w:val="007178AD"/>
    <w:rsid w:val="00717F3E"/>
    <w:rsid w:val="00720506"/>
    <w:rsid w:val="007231CA"/>
    <w:rsid w:val="007235F4"/>
    <w:rsid w:val="00723B18"/>
    <w:rsid w:val="00724930"/>
    <w:rsid w:val="00724A9C"/>
    <w:rsid w:val="0072668A"/>
    <w:rsid w:val="00726FAD"/>
    <w:rsid w:val="00727FB2"/>
    <w:rsid w:val="007304F9"/>
    <w:rsid w:val="00730995"/>
    <w:rsid w:val="00731BA6"/>
    <w:rsid w:val="0073284A"/>
    <w:rsid w:val="00733A15"/>
    <w:rsid w:val="00733D7C"/>
    <w:rsid w:val="00734C20"/>
    <w:rsid w:val="00734F79"/>
    <w:rsid w:val="007358B1"/>
    <w:rsid w:val="007367A6"/>
    <w:rsid w:val="00736C1C"/>
    <w:rsid w:val="007375FA"/>
    <w:rsid w:val="007379AE"/>
    <w:rsid w:val="007419FB"/>
    <w:rsid w:val="00746088"/>
    <w:rsid w:val="00746388"/>
    <w:rsid w:val="007502A4"/>
    <w:rsid w:val="007516C7"/>
    <w:rsid w:val="0075289D"/>
    <w:rsid w:val="007532EF"/>
    <w:rsid w:val="00753B59"/>
    <w:rsid w:val="00753CCB"/>
    <w:rsid w:val="007549EF"/>
    <w:rsid w:val="00756078"/>
    <w:rsid w:val="007562AC"/>
    <w:rsid w:val="0075707D"/>
    <w:rsid w:val="00760D39"/>
    <w:rsid w:val="00761BF4"/>
    <w:rsid w:val="00761C48"/>
    <w:rsid w:val="0076368C"/>
    <w:rsid w:val="00763F59"/>
    <w:rsid w:val="007641FE"/>
    <w:rsid w:val="007656D2"/>
    <w:rsid w:val="0076656D"/>
    <w:rsid w:val="00766D6E"/>
    <w:rsid w:val="00767520"/>
    <w:rsid w:val="00772A6A"/>
    <w:rsid w:val="00773146"/>
    <w:rsid w:val="007736B6"/>
    <w:rsid w:val="00774FE4"/>
    <w:rsid w:val="0077598C"/>
    <w:rsid w:val="00775BA1"/>
    <w:rsid w:val="00776A11"/>
    <w:rsid w:val="00776ECC"/>
    <w:rsid w:val="00776FE8"/>
    <w:rsid w:val="00777B89"/>
    <w:rsid w:val="00777DB2"/>
    <w:rsid w:val="00781881"/>
    <w:rsid w:val="00781BAD"/>
    <w:rsid w:val="00781C4D"/>
    <w:rsid w:val="007827B4"/>
    <w:rsid w:val="007827D1"/>
    <w:rsid w:val="00782A69"/>
    <w:rsid w:val="00782D0F"/>
    <w:rsid w:val="00783149"/>
    <w:rsid w:val="00783E67"/>
    <w:rsid w:val="00783FDE"/>
    <w:rsid w:val="0078423E"/>
    <w:rsid w:val="007844C7"/>
    <w:rsid w:val="00784F5C"/>
    <w:rsid w:val="00784FB3"/>
    <w:rsid w:val="00785145"/>
    <w:rsid w:val="00786385"/>
    <w:rsid w:val="0079205C"/>
    <w:rsid w:val="00793418"/>
    <w:rsid w:val="00794B5D"/>
    <w:rsid w:val="00794CCA"/>
    <w:rsid w:val="00795E40"/>
    <w:rsid w:val="00796A00"/>
    <w:rsid w:val="00796B6A"/>
    <w:rsid w:val="007979B1"/>
    <w:rsid w:val="00797DF5"/>
    <w:rsid w:val="007A01D0"/>
    <w:rsid w:val="007A1FC3"/>
    <w:rsid w:val="007A289C"/>
    <w:rsid w:val="007A3016"/>
    <w:rsid w:val="007A3644"/>
    <w:rsid w:val="007A371D"/>
    <w:rsid w:val="007A3911"/>
    <w:rsid w:val="007A47C4"/>
    <w:rsid w:val="007A563D"/>
    <w:rsid w:val="007A5899"/>
    <w:rsid w:val="007A5979"/>
    <w:rsid w:val="007A59AD"/>
    <w:rsid w:val="007A6DBF"/>
    <w:rsid w:val="007A6FE2"/>
    <w:rsid w:val="007A7257"/>
    <w:rsid w:val="007A79AF"/>
    <w:rsid w:val="007A7AEA"/>
    <w:rsid w:val="007B13E9"/>
    <w:rsid w:val="007B1799"/>
    <w:rsid w:val="007B1B5A"/>
    <w:rsid w:val="007B35ED"/>
    <w:rsid w:val="007B467E"/>
    <w:rsid w:val="007B538A"/>
    <w:rsid w:val="007B5B03"/>
    <w:rsid w:val="007B67F5"/>
    <w:rsid w:val="007B73E6"/>
    <w:rsid w:val="007B79EA"/>
    <w:rsid w:val="007B7BC4"/>
    <w:rsid w:val="007B7CE3"/>
    <w:rsid w:val="007C0537"/>
    <w:rsid w:val="007C20A1"/>
    <w:rsid w:val="007C2E4C"/>
    <w:rsid w:val="007C4401"/>
    <w:rsid w:val="007C5191"/>
    <w:rsid w:val="007C581E"/>
    <w:rsid w:val="007C595F"/>
    <w:rsid w:val="007C5A95"/>
    <w:rsid w:val="007C7917"/>
    <w:rsid w:val="007C7A96"/>
    <w:rsid w:val="007D1281"/>
    <w:rsid w:val="007D239F"/>
    <w:rsid w:val="007D2C73"/>
    <w:rsid w:val="007D49DB"/>
    <w:rsid w:val="007D4C49"/>
    <w:rsid w:val="007D58FB"/>
    <w:rsid w:val="007D5B74"/>
    <w:rsid w:val="007D624F"/>
    <w:rsid w:val="007D6525"/>
    <w:rsid w:val="007D65B0"/>
    <w:rsid w:val="007D697C"/>
    <w:rsid w:val="007D72DB"/>
    <w:rsid w:val="007D74F4"/>
    <w:rsid w:val="007E066F"/>
    <w:rsid w:val="007E14DB"/>
    <w:rsid w:val="007E1686"/>
    <w:rsid w:val="007E3BA5"/>
    <w:rsid w:val="007E3F99"/>
    <w:rsid w:val="007E5E2A"/>
    <w:rsid w:val="007E6D7B"/>
    <w:rsid w:val="007E6E86"/>
    <w:rsid w:val="007E77DB"/>
    <w:rsid w:val="007E7C12"/>
    <w:rsid w:val="007E7E2E"/>
    <w:rsid w:val="007E7E4F"/>
    <w:rsid w:val="007F04F7"/>
    <w:rsid w:val="007F1669"/>
    <w:rsid w:val="007F2EB4"/>
    <w:rsid w:val="007F39AD"/>
    <w:rsid w:val="007F3B67"/>
    <w:rsid w:val="007F4A7A"/>
    <w:rsid w:val="007F4C1F"/>
    <w:rsid w:val="007F5025"/>
    <w:rsid w:val="007F6AD0"/>
    <w:rsid w:val="007F6B6C"/>
    <w:rsid w:val="007F78DB"/>
    <w:rsid w:val="008006ED"/>
    <w:rsid w:val="00800BB7"/>
    <w:rsid w:val="0080144D"/>
    <w:rsid w:val="008018BA"/>
    <w:rsid w:val="00802498"/>
    <w:rsid w:val="00803A76"/>
    <w:rsid w:val="00804084"/>
    <w:rsid w:val="008045F4"/>
    <w:rsid w:val="00805562"/>
    <w:rsid w:val="0080597C"/>
    <w:rsid w:val="008070BB"/>
    <w:rsid w:val="00807ED3"/>
    <w:rsid w:val="008100AF"/>
    <w:rsid w:val="00811CB0"/>
    <w:rsid w:val="0081219A"/>
    <w:rsid w:val="00812615"/>
    <w:rsid w:val="00812E5B"/>
    <w:rsid w:val="00812EA9"/>
    <w:rsid w:val="008133BF"/>
    <w:rsid w:val="00813C26"/>
    <w:rsid w:val="00813C47"/>
    <w:rsid w:val="00813E68"/>
    <w:rsid w:val="00813E92"/>
    <w:rsid w:val="008147CC"/>
    <w:rsid w:val="0081506A"/>
    <w:rsid w:val="0081519D"/>
    <w:rsid w:val="00816CB4"/>
    <w:rsid w:val="00817596"/>
    <w:rsid w:val="00817D9B"/>
    <w:rsid w:val="00820D56"/>
    <w:rsid w:val="00820F16"/>
    <w:rsid w:val="0082116E"/>
    <w:rsid w:val="00821946"/>
    <w:rsid w:val="00821F59"/>
    <w:rsid w:val="00822D02"/>
    <w:rsid w:val="00823394"/>
    <w:rsid w:val="0082589B"/>
    <w:rsid w:val="0082601A"/>
    <w:rsid w:val="00826419"/>
    <w:rsid w:val="00832BA5"/>
    <w:rsid w:val="0083387D"/>
    <w:rsid w:val="008341B6"/>
    <w:rsid w:val="008372B7"/>
    <w:rsid w:val="00840747"/>
    <w:rsid w:val="008414C0"/>
    <w:rsid w:val="0084184B"/>
    <w:rsid w:val="00842F6C"/>
    <w:rsid w:val="00843309"/>
    <w:rsid w:val="00843CCE"/>
    <w:rsid w:val="008444D9"/>
    <w:rsid w:val="00844CD9"/>
    <w:rsid w:val="00847ACF"/>
    <w:rsid w:val="00850286"/>
    <w:rsid w:val="00850AA0"/>
    <w:rsid w:val="00850DF2"/>
    <w:rsid w:val="0085245B"/>
    <w:rsid w:val="00852D55"/>
    <w:rsid w:val="0085307A"/>
    <w:rsid w:val="00855AB2"/>
    <w:rsid w:val="00855AE2"/>
    <w:rsid w:val="00855DFC"/>
    <w:rsid w:val="00856216"/>
    <w:rsid w:val="00857BFD"/>
    <w:rsid w:val="00861497"/>
    <w:rsid w:val="0086162A"/>
    <w:rsid w:val="00861853"/>
    <w:rsid w:val="00861A67"/>
    <w:rsid w:val="00861D1D"/>
    <w:rsid w:val="00862BE8"/>
    <w:rsid w:val="00863D19"/>
    <w:rsid w:val="00863E17"/>
    <w:rsid w:val="00864370"/>
    <w:rsid w:val="00865799"/>
    <w:rsid w:val="008658D5"/>
    <w:rsid w:val="00866246"/>
    <w:rsid w:val="00867230"/>
    <w:rsid w:val="008712EC"/>
    <w:rsid w:val="008722A9"/>
    <w:rsid w:val="0087263F"/>
    <w:rsid w:val="008746DF"/>
    <w:rsid w:val="00874E16"/>
    <w:rsid w:val="00875CCD"/>
    <w:rsid w:val="0087788D"/>
    <w:rsid w:val="008807D6"/>
    <w:rsid w:val="00880D35"/>
    <w:rsid w:val="00881918"/>
    <w:rsid w:val="00883338"/>
    <w:rsid w:val="008845F0"/>
    <w:rsid w:val="008854A0"/>
    <w:rsid w:val="00885D5D"/>
    <w:rsid w:val="00886089"/>
    <w:rsid w:val="00886CB2"/>
    <w:rsid w:val="00887264"/>
    <w:rsid w:val="0088776F"/>
    <w:rsid w:val="00887789"/>
    <w:rsid w:val="0088786E"/>
    <w:rsid w:val="00890C0D"/>
    <w:rsid w:val="00890F49"/>
    <w:rsid w:val="0089167C"/>
    <w:rsid w:val="00891803"/>
    <w:rsid w:val="0089197D"/>
    <w:rsid w:val="00893338"/>
    <w:rsid w:val="00893450"/>
    <w:rsid w:val="00895849"/>
    <w:rsid w:val="00895D10"/>
    <w:rsid w:val="0089603E"/>
    <w:rsid w:val="0089692D"/>
    <w:rsid w:val="008A1308"/>
    <w:rsid w:val="008A13B8"/>
    <w:rsid w:val="008A165F"/>
    <w:rsid w:val="008A290D"/>
    <w:rsid w:val="008A293C"/>
    <w:rsid w:val="008A2DCB"/>
    <w:rsid w:val="008A2EA0"/>
    <w:rsid w:val="008A425F"/>
    <w:rsid w:val="008A4F92"/>
    <w:rsid w:val="008A5EA1"/>
    <w:rsid w:val="008A65A6"/>
    <w:rsid w:val="008A75CF"/>
    <w:rsid w:val="008A7A64"/>
    <w:rsid w:val="008B057F"/>
    <w:rsid w:val="008B1300"/>
    <w:rsid w:val="008B143F"/>
    <w:rsid w:val="008B19AF"/>
    <w:rsid w:val="008B4423"/>
    <w:rsid w:val="008B5BC6"/>
    <w:rsid w:val="008B6C02"/>
    <w:rsid w:val="008C1A48"/>
    <w:rsid w:val="008C1CA4"/>
    <w:rsid w:val="008C2CDF"/>
    <w:rsid w:val="008C3D98"/>
    <w:rsid w:val="008C4C52"/>
    <w:rsid w:val="008C52B5"/>
    <w:rsid w:val="008C6479"/>
    <w:rsid w:val="008C66C3"/>
    <w:rsid w:val="008C6FA0"/>
    <w:rsid w:val="008C706F"/>
    <w:rsid w:val="008C7421"/>
    <w:rsid w:val="008D0820"/>
    <w:rsid w:val="008D0F11"/>
    <w:rsid w:val="008D100B"/>
    <w:rsid w:val="008D135A"/>
    <w:rsid w:val="008D3C3E"/>
    <w:rsid w:val="008D3DEA"/>
    <w:rsid w:val="008D482F"/>
    <w:rsid w:val="008D5C33"/>
    <w:rsid w:val="008D6271"/>
    <w:rsid w:val="008D62E2"/>
    <w:rsid w:val="008D659F"/>
    <w:rsid w:val="008D6BEB"/>
    <w:rsid w:val="008D6D7A"/>
    <w:rsid w:val="008D71F5"/>
    <w:rsid w:val="008D7C4D"/>
    <w:rsid w:val="008D7DE6"/>
    <w:rsid w:val="008E0508"/>
    <w:rsid w:val="008E0A61"/>
    <w:rsid w:val="008E1264"/>
    <w:rsid w:val="008E15C6"/>
    <w:rsid w:val="008E2630"/>
    <w:rsid w:val="008E3A63"/>
    <w:rsid w:val="008E46D5"/>
    <w:rsid w:val="008E5898"/>
    <w:rsid w:val="008E7574"/>
    <w:rsid w:val="008E7B06"/>
    <w:rsid w:val="008E7CC1"/>
    <w:rsid w:val="008E7D31"/>
    <w:rsid w:val="008F15D0"/>
    <w:rsid w:val="008F18A3"/>
    <w:rsid w:val="008F26CD"/>
    <w:rsid w:val="008F4D29"/>
    <w:rsid w:val="008F5509"/>
    <w:rsid w:val="008F7711"/>
    <w:rsid w:val="008F7A4F"/>
    <w:rsid w:val="008F7ABA"/>
    <w:rsid w:val="008F7EBF"/>
    <w:rsid w:val="00900540"/>
    <w:rsid w:val="0090078C"/>
    <w:rsid w:val="0090080E"/>
    <w:rsid w:val="0090097A"/>
    <w:rsid w:val="00900C19"/>
    <w:rsid w:val="009016A7"/>
    <w:rsid w:val="009020DD"/>
    <w:rsid w:val="00902520"/>
    <w:rsid w:val="00902647"/>
    <w:rsid w:val="00902A3C"/>
    <w:rsid w:val="00902B7D"/>
    <w:rsid w:val="00902D32"/>
    <w:rsid w:val="00903AB1"/>
    <w:rsid w:val="00904D6C"/>
    <w:rsid w:val="00905AAC"/>
    <w:rsid w:val="00905CCF"/>
    <w:rsid w:val="00906220"/>
    <w:rsid w:val="0090653B"/>
    <w:rsid w:val="00906732"/>
    <w:rsid w:val="0090678F"/>
    <w:rsid w:val="00910B75"/>
    <w:rsid w:val="00910F42"/>
    <w:rsid w:val="00912ED7"/>
    <w:rsid w:val="009134D1"/>
    <w:rsid w:val="00914465"/>
    <w:rsid w:val="00914694"/>
    <w:rsid w:val="00914AC4"/>
    <w:rsid w:val="00914C1E"/>
    <w:rsid w:val="0091604C"/>
    <w:rsid w:val="00916FB3"/>
    <w:rsid w:val="00917A77"/>
    <w:rsid w:val="00920ADD"/>
    <w:rsid w:val="0092153D"/>
    <w:rsid w:val="00921905"/>
    <w:rsid w:val="00922BD9"/>
    <w:rsid w:val="009245D0"/>
    <w:rsid w:val="00924B4D"/>
    <w:rsid w:val="00924CD1"/>
    <w:rsid w:val="00925868"/>
    <w:rsid w:val="0092692A"/>
    <w:rsid w:val="00926A04"/>
    <w:rsid w:val="00926E3F"/>
    <w:rsid w:val="009271C9"/>
    <w:rsid w:val="009300A0"/>
    <w:rsid w:val="00930312"/>
    <w:rsid w:val="0093081C"/>
    <w:rsid w:val="00930AF3"/>
    <w:rsid w:val="00930B71"/>
    <w:rsid w:val="00932B50"/>
    <w:rsid w:val="00932DF2"/>
    <w:rsid w:val="00932E39"/>
    <w:rsid w:val="00933259"/>
    <w:rsid w:val="00933701"/>
    <w:rsid w:val="00933DAC"/>
    <w:rsid w:val="00934B99"/>
    <w:rsid w:val="00935037"/>
    <w:rsid w:val="00935610"/>
    <w:rsid w:val="00935A05"/>
    <w:rsid w:val="00936C5D"/>
    <w:rsid w:val="0093722B"/>
    <w:rsid w:val="009372FA"/>
    <w:rsid w:val="009378FD"/>
    <w:rsid w:val="00937B11"/>
    <w:rsid w:val="00940AD7"/>
    <w:rsid w:val="00941C73"/>
    <w:rsid w:val="00943083"/>
    <w:rsid w:val="00943316"/>
    <w:rsid w:val="0094393E"/>
    <w:rsid w:val="00944678"/>
    <w:rsid w:val="009450D3"/>
    <w:rsid w:val="009454B2"/>
    <w:rsid w:val="00945711"/>
    <w:rsid w:val="00945749"/>
    <w:rsid w:val="009461D0"/>
    <w:rsid w:val="0094626F"/>
    <w:rsid w:val="00946D12"/>
    <w:rsid w:val="00947265"/>
    <w:rsid w:val="00947444"/>
    <w:rsid w:val="0095446C"/>
    <w:rsid w:val="00954E32"/>
    <w:rsid w:val="00954E83"/>
    <w:rsid w:val="009552E2"/>
    <w:rsid w:val="00955579"/>
    <w:rsid w:val="0095643F"/>
    <w:rsid w:val="00956C46"/>
    <w:rsid w:val="009572B2"/>
    <w:rsid w:val="009573EE"/>
    <w:rsid w:val="00957EC0"/>
    <w:rsid w:val="009604A5"/>
    <w:rsid w:val="00960F73"/>
    <w:rsid w:val="00961160"/>
    <w:rsid w:val="00961506"/>
    <w:rsid w:val="0096246C"/>
    <w:rsid w:val="00962743"/>
    <w:rsid w:val="00962F33"/>
    <w:rsid w:val="00962FBE"/>
    <w:rsid w:val="009637C8"/>
    <w:rsid w:val="0096386F"/>
    <w:rsid w:val="00963891"/>
    <w:rsid w:val="0096403E"/>
    <w:rsid w:val="009641F6"/>
    <w:rsid w:val="0096442A"/>
    <w:rsid w:val="00964A36"/>
    <w:rsid w:val="00964A90"/>
    <w:rsid w:val="00964DB0"/>
    <w:rsid w:val="00964F3B"/>
    <w:rsid w:val="0096591F"/>
    <w:rsid w:val="0096593F"/>
    <w:rsid w:val="00967E7E"/>
    <w:rsid w:val="0097044D"/>
    <w:rsid w:val="0097098C"/>
    <w:rsid w:val="00971036"/>
    <w:rsid w:val="00971725"/>
    <w:rsid w:val="00972815"/>
    <w:rsid w:val="009735DF"/>
    <w:rsid w:val="00975551"/>
    <w:rsid w:val="009779EB"/>
    <w:rsid w:val="00977DDB"/>
    <w:rsid w:val="00982942"/>
    <w:rsid w:val="00982AAF"/>
    <w:rsid w:val="00982B0A"/>
    <w:rsid w:val="00982F89"/>
    <w:rsid w:val="00984AF0"/>
    <w:rsid w:val="00984D47"/>
    <w:rsid w:val="00984ED2"/>
    <w:rsid w:val="009854F7"/>
    <w:rsid w:val="00985D8F"/>
    <w:rsid w:val="009910F9"/>
    <w:rsid w:val="00991108"/>
    <w:rsid w:val="0099123C"/>
    <w:rsid w:val="00994019"/>
    <w:rsid w:val="009942EE"/>
    <w:rsid w:val="00994F85"/>
    <w:rsid w:val="00996D82"/>
    <w:rsid w:val="00996EB8"/>
    <w:rsid w:val="00997E93"/>
    <w:rsid w:val="009A0D10"/>
    <w:rsid w:val="009A1257"/>
    <w:rsid w:val="009A2EB2"/>
    <w:rsid w:val="009A30A8"/>
    <w:rsid w:val="009A31FF"/>
    <w:rsid w:val="009A36B0"/>
    <w:rsid w:val="009A3F32"/>
    <w:rsid w:val="009A4D74"/>
    <w:rsid w:val="009A7309"/>
    <w:rsid w:val="009B01DC"/>
    <w:rsid w:val="009B0527"/>
    <w:rsid w:val="009B05E7"/>
    <w:rsid w:val="009B0E36"/>
    <w:rsid w:val="009B1354"/>
    <w:rsid w:val="009B1E31"/>
    <w:rsid w:val="009B1E8F"/>
    <w:rsid w:val="009B24D8"/>
    <w:rsid w:val="009B253E"/>
    <w:rsid w:val="009B3AFE"/>
    <w:rsid w:val="009B5102"/>
    <w:rsid w:val="009B53D1"/>
    <w:rsid w:val="009B6BF6"/>
    <w:rsid w:val="009B6C4A"/>
    <w:rsid w:val="009B79EA"/>
    <w:rsid w:val="009C015C"/>
    <w:rsid w:val="009C1EF3"/>
    <w:rsid w:val="009C1F3E"/>
    <w:rsid w:val="009C26E7"/>
    <w:rsid w:val="009C2E3E"/>
    <w:rsid w:val="009C3174"/>
    <w:rsid w:val="009C3186"/>
    <w:rsid w:val="009C3B5A"/>
    <w:rsid w:val="009C4736"/>
    <w:rsid w:val="009C4FA3"/>
    <w:rsid w:val="009C5EAB"/>
    <w:rsid w:val="009C6333"/>
    <w:rsid w:val="009C7032"/>
    <w:rsid w:val="009D066E"/>
    <w:rsid w:val="009D0A0C"/>
    <w:rsid w:val="009D1229"/>
    <w:rsid w:val="009D1998"/>
    <w:rsid w:val="009D1B5F"/>
    <w:rsid w:val="009D20E3"/>
    <w:rsid w:val="009D2CBB"/>
    <w:rsid w:val="009D5A42"/>
    <w:rsid w:val="009D5D65"/>
    <w:rsid w:val="009D6270"/>
    <w:rsid w:val="009D6AAB"/>
    <w:rsid w:val="009D7095"/>
    <w:rsid w:val="009E0B6E"/>
    <w:rsid w:val="009E1C2F"/>
    <w:rsid w:val="009E217C"/>
    <w:rsid w:val="009E21B4"/>
    <w:rsid w:val="009E31CA"/>
    <w:rsid w:val="009E4AA2"/>
    <w:rsid w:val="009E65D7"/>
    <w:rsid w:val="009E79C8"/>
    <w:rsid w:val="009E7BCB"/>
    <w:rsid w:val="009F0003"/>
    <w:rsid w:val="009F02F4"/>
    <w:rsid w:val="009F1780"/>
    <w:rsid w:val="009F1C65"/>
    <w:rsid w:val="009F2541"/>
    <w:rsid w:val="009F33D3"/>
    <w:rsid w:val="009F47BB"/>
    <w:rsid w:val="009F4A1D"/>
    <w:rsid w:val="009F5991"/>
    <w:rsid w:val="009F5FFF"/>
    <w:rsid w:val="009F64F6"/>
    <w:rsid w:val="009F67BB"/>
    <w:rsid w:val="009F7039"/>
    <w:rsid w:val="009F750C"/>
    <w:rsid w:val="00A00661"/>
    <w:rsid w:val="00A00D25"/>
    <w:rsid w:val="00A016D9"/>
    <w:rsid w:val="00A01AD7"/>
    <w:rsid w:val="00A02AC5"/>
    <w:rsid w:val="00A02D48"/>
    <w:rsid w:val="00A03744"/>
    <w:rsid w:val="00A03D38"/>
    <w:rsid w:val="00A04903"/>
    <w:rsid w:val="00A05605"/>
    <w:rsid w:val="00A05D4B"/>
    <w:rsid w:val="00A067E7"/>
    <w:rsid w:val="00A102D0"/>
    <w:rsid w:val="00A10E47"/>
    <w:rsid w:val="00A125E4"/>
    <w:rsid w:val="00A12CBC"/>
    <w:rsid w:val="00A1353D"/>
    <w:rsid w:val="00A138DF"/>
    <w:rsid w:val="00A15A5A"/>
    <w:rsid w:val="00A161C5"/>
    <w:rsid w:val="00A16DB4"/>
    <w:rsid w:val="00A17236"/>
    <w:rsid w:val="00A1787C"/>
    <w:rsid w:val="00A17B76"/>
    <w:rsid w:val="00A20EF1"/>
    <w:rsid w:val="00A2105C"/>
    <w:rsid w:val="00A212D3"/>
    <w:rsid w:val="00A23187"/>
    <w:rsid w:val="00A25857"/>
    <w:rsid w:val="00A26051"/>
    <w:rsid w:val="00A2612C"/>
    <w:rsid w:val="00A267EE"/>
    <w:rsid w:val="00A26A1E"/>
    <w:rsid w:val="00A26EF1"/>
    <w:rsid w:val="00A276E1"/>
    <w:rsid w:val="00A309B0"/>
    <w:rsid w:val="00A30A56"/>
    <w:rsid w:val="00A30A95"/>
    <w:rsid w:val="00A31E47"/>
    <w:rsid w:val="00A32499"/>
    <w:rsid w:val="00A33E68"/>
    <w:rsid w:val="00A34331"/>
    <w:rsid w:val="00A35A1F"/>
    <w:rsid w:val="00A377C3"/>
    <w:rsid w:val="00A40539"/>
    <w:rsid w:val="00A40C45"/>
    <w:rsid w:val="00A418B1"/>
    <w:rsid w:val="00A41F94"/>
    <w:rsid w:val="00A4227D"/>
    <w:rsid w:val="00A42A58"/>
    <w:rsid w:val="00A44938"/>
    <w:rsid w:val="00A44A23"/>
    <w:rsid w:val="00A44D58"/>
    <w:rsid w:val="00A45EE6"/>
    <w:rsid w:val="00A4624A"/>
    <w:rsid w:val="00A46B1A"/>
    <w:rsid w:val="00A4732C"/>
    <w:rsid w:val="00A47459"/>
    <w:rsid w:val="00A47D5B"/>
    <w:rsid w:val="00A51653"/>
    <w:rsid w:val="00A53277"/>
    <w:rsid w:val="00A5381C"/>
    <w:rsid w:val="00A54ADE"/>
    <w:rsid w:val="00A554DD"/>
    <w:rsid w:val="00A56329"/>
    <w:rsid w:val="00A5641A"/>
    <w:rsid w:val="00A5660E"/>
    <w:rsid w:val="00A57DB3"/>
    <w:rsid w:val="00A61F4D"/>
    <w:rsid w:val="00A6242A"/>
    <w:rsid w:val="00A63F93"/>
    <w:rsid w:val="00A6421D"/>
    <w:rsid w:val="00A64D48"/>
    <w:rsid w:val="00A6536F"/>
    <w:rsid w:val="00A6543B"/>
    <w:rsid w:val="00A65910"/>
    <w:rsid w:val="00A65E83"/>
    <w:rsid w:val="00A664F9"/>
    <w:rsid w:val="00A67617"/>
    <w:rsid w:val="00A71523"/>
    <w:rsid w:val="00A71B43"/>
    <w:rsid w:val="00A71D5A"/>
    <w:rsid w:val="00A72E28"/>
    <w:rsid w:val="00A72F6F"/>
    <w:rsid w:val="00A731AD"/>
    <w:rsid w:val="00A73489"/>
    <w:rsid w:val="00A73A00"/>
    <w:rsid w:val="00A7491F"/>
    <w:rsid w:val="00A74A9B"/>
    <w:rsid w:val="00A75125"/>
    <w:rsid w:val="00A7673E"/>
    <w:rsid w:val="00A77428"/>
    <w:rsid w:val="00A81E19"/>
    <w:rsid w:val="00A83F40"/>
    <w:rsid w:val="00A84039"/>
    <w:rsid w:val="00A845EF"/>
    <w:rsid w:val="00A84E54"/>
    <w:rsid w:val="00A8540F"/>
    <w:rsid w:val="00A859FB"/>
    <w:rsid w:val="00A8624F"/>
    <w:rsid w:val="00A8628A"/>
    <w:rsid w:val="00A86792"/>
    <w:rsid w:val="00A86D2B"/>
    <w:rsid w:val="00A916E1"/>
    <w:rsid w:val="00A923B8"/>
    <w:rsid w:val="00A9278F"/>
    <w:rsid w:val="00A928C0"/>
    <w:rsid w:val="00A92E4C"/>
    <w:rsid w:val="00A93079"/>
    <w:rsid w:val="00A931FC"/>
    <w:rsid w:val="00A94C31"/>
    <w:rsid w:val="00A95944"/>
    <w:rsid w:val="00A96777"/>
    <w:rsid w:val="00A97254"/>
    <w:rsid w:val="00A97CF4"/>
    <w:rsid w:val="00AA04CF"/>
    <w:rsid w:val="00AA04F4"/>
    <w:rsid w:val="00AA0657"/>
    <w:rsid w:val="00AA2C9F"/>
    <w:rsid w:val="00AA3089"/>
    <w:rsid w:val="00AA4024"/>
    <w:rsid w:val="00AA42D3"/>
    <w:rsid w:val="00AA4798"/>
    <w:rsid w:val="00AA50F1"/>
    <w:rsid w:val="00AA6D17"/>
    <w:rsid w:val="00AA6F98"/>
    <w:rsid w:val="00AA7608"/>
    <w:rsid w:val="00AB05C0"/>
    <w:rsid w:val="00AB0AD3"/>
    <w:rsid w:val="00AB1B70"/>
    <w:rsid w:val="00AB2179"/>
    <w:rsid w:val="00AB299A"/>
    <w:rsid w:val="00AB2DBF"/>
    <w:rsid w:val="00AB38E1"/>
    <w:rsid w:val="00AB5313"/>
    <w:rsid w:val="00AB6161"/>
    <w:rsid w:val="00AB66BD"/>
    <w:rsid w:val="00AB673A"/>
    <w:rsid w:val="00AB6E1A"/>
    <w:rsid w:val="00AC046D"/>
    <w:rsid w:val="00AC0A05"/>
    <w:rsid w:val="00AC0D70"/>
    <w:rsid w:val="00AC1270"/>
    <w:rsid w:val="00AC1689"/>
    <w:rsid w:val="00AC1CC1"/>
    <w:rsid w:val="00AC1FFB"/>
    <w:rsid w:val="00AC21F4"/>
    <w:rsid w:val="00AC2E1F"/>
    <w:rsid w:val="00AC2EA3"/>
    <w:rsid w:val="00AC3808"/>
    <w:rsid w:val="00AC3C67"/>
    <w:rsid w:val="00AC3DC9"/>
    <w:rsid w:val="00AC3E24"/>
    <w:rsid w:val="00AC48B3"/>
    <w:rsid w:val="00AC495B"/>
    <w:rsid w:val="00AC4F52"/>
    <w:rsid w:val="00AC5619"/>
    <w:rsid w:val="00AC6BA5"/>
    <w:rsid w:val="00AC7689"/>
    <w:rsid w:val="00AC77BC"/>
    <w:rsid w:val="00AC7B71"/>
    <w:rsid w:val="00AC7C90"/>
    <w:rsid w:val="00AC7FBC"/>
    <w:rsid w:val="00AD02AF"/>
    <w:rsid w:val="00AD02B7"/>
    <w:rsid w:val="00AD03DE"/>
    <w:rsid w:val="00AD0813"/>
    <w:rsid w:val="00AD1178"/>
    <w:rsid w:val="00AD23F0"/>
    <w:rsid w:val="00AD2DBC"/>
    <w:rsid w:val="00AD3EF7"/>
    <w:rsid w:val="00AD5141"/>
    <w:rsid w:val="00AD5FF0"/>
    <w:rsid w:val="00AD6170"/>
    <w:rsid w:val="00AE0B64"/>
    <w:rsid w:val="00AE1856"/>
    <w:rsid w:val="00AE1DD7"/>
    <w:rsid w:val="00AE2E13"/>
    <w:rsid w:val="00AE38CE"/>
    <w:rsid w:val="00AE41A6"/>
    <w:rsid w:val="00AE4A85"/>
    <w:rsid w:val="00AE4EAB"/>
    <w:rsid w:val="00AE514E"/>
    <w:rsid w:val="00AE6243"/>
    <w:rsid w:val="00AE76CB"/>
    <w:rsid w:val="00AE7897"/>
    <w:rsid w:val="00AF0C43"/>
    <w:rsid w:val="00AF0F16"/>
    <w:rsid w:val="00AF16BB"/>
    <w:rsid w:val="00AF49E3"/>
    <w:rsid w:val="00AF5F28"/>
    <w:rsid w:val="00AF7A5C"/>
    <w:rsid w:val="00AF7B6A"/>
    <w:rsid w:val="00B006C6"/>
    <w:rsid w:val="00B00B91"/>
    <w:rsid w:val="00B01DA8"/>
    <w:rsid w:val="00B022EB"/>
    <w:rsid w:val="00B02A6E"/>
    <w:rsid w:val="00B02B01"/>
    <w:rsid w:val="00B035D6"/>
    <w:rsid w:val="00B0360C"/>
    <w:rsid w:val="00B0378F"/>
    <w:rsid w:val="00B04014"/>
    <w:rsid w:val="00B0445B"/>
    <w:rsid w:val="00B04B27"/>
    <w:rsid w:val="00B04DE3"/>
    <w:rsid w:val="00B066CF"/>
    <w:rsid w:val="00B06836"/>
    <w:rsid w:val="00B069D2"/>
    <w:rsid w:val="00B1016A"/>
    <w:rsid w:val="00B11092"/>
    <w:rsid w:val="00B121C3"/>
    <w:rsid w:val="00B12306"/>
    <w:rsid w:val="00B12529"/>
    <w:rsid w:val="00B137D8"/>
    <w:rsid w:val="00B13C15"/>
    <w:rsid w:val="00B13DE7"/>
    <w:rsid w:val="00B145E0"/>
    <w:rsid w:val="00B14F8F"/>
    <w:rsid w:val="00B15C70"/>
    <w:rsid w:val="00B16153"/>
    <w:rsid w:val="00B16552"/>
    <w:rsid w:val="00B17CC4"/>
    <w:rsid w:val="00B20052"/>
    <w:rsid w:val="00B221CC"/>
    <w:rsid w:val="00B22BAA"/>
    <w:rsid w:val="00B240B4"/>
    <w:rsid w:val="00B24A8B"/>
    <w:rsid w:val="00B25EDB"/>
    <w:rsid w:val="00B26D02"/>
    <w:rsid w:val="00B26ECD"/>
    <w:rsid w:val="00B27516"/>
    <w:rsid w:val="00B30BC7"/>
    <w:rsid w:val="00B30DA0"/>
    <w:rsid w:val="00B31175"/>
    <w:rsid w:val="00B31F7E"/>
    <w:rsid w:val="00B326EC"/>
    <w:rsid w:val="00B32919"/>
    <w:rsid w:val="00B34178"/>
    <w:rsid w:val="00B344D0"/>
    <w:rsid w:val="00B346EC"/>
    <w:rsid w:val="00B34B06"/>
    <w:rsid w:val="00B36C09"/>
    <w:rsid w:val="00B37623"/>
    <w:rsid w:val="00B4001C"/>
    <w:rsid w:val="00B40AE6"/>
    <w:rsid w:val="00B40F21"/>
    <w:rsid w:val="00B431B0"/>
    <w:rsid w:val="00B43D45"/>
    <w:rsid w:val="00B44AA2"/>
    <w:rsid w:val="00B45305"/>
    <w:rsid w:val="00B45764"/>
    <w:rsid w:val="00B45CD6"/>
    <w:rsid w:val="00B45D78"/>
    <w:rsid w:val="00B460E6"/>
    <w:rsid w:val="00B46C02"/>
    <w:rsid w:val="00B4736D"/>
    <w:rsid w:val="00B47D4C"/>
    <w:rsid w:val="00B50FFF"/>
    <w:rsid w:val="00B514DF"/>
    <w:rsid w:val="00B51664"/>
    <w:rsid w:val="00B523AE"/>
    <w:rsid w:val="00B5323A"/>
    <w:rsid w:val="00B53AAC"/>
    <w:rsid w:val="00B53F07"/>
    <w:rsid w:val="00B541C0"/>
    <w:rsid w:val="00B54A3D"/>
    <w:rsid w:val="00B56083"/>
    <w:rsid w:val="00B56C3C"/>
    <w:rsid w:val="00B571A9"/>
    <w:rsid w:val="00B57B53"/>
    <w:rsid w:val="00B60248"/>
    <w:rsid w:val="00B61039"/>
    <w:rsid w:val="00B616B0"/>
    <w:rsid w:val="00B62338"/>
    <w:rsid w:val="00B6251C"/>
    <w:rsid w:val="00B62A4E"/>
    <w:rsid w:val="00B6320E"/>
    <w:rsid w:val="00B63BD7"/>
    <w:rsid w:val="00B659FF"/>
    <w:rsid w:val="00B66AE9"/>
    <w:rsid w:val="00B7032F"/>
    <w:rsid w:val="00B70548"/>
    <w:rsid w:val="00B729C7"/>
    <w:rsid w:val="00B72E0F"/>
    <w:rsid w:val="00B72E1A"/>
    <w:rsid w:val="00B73B78"/>
    <w:rsid w:val="00B73DFF"/>
    <w:rsid w:val="00B744CB"/>
    <w:rsid w:val="00B74DE9"/>
    <w:rsid w:val="00B751D6"/>
    <w:rsid w:val="00B755F1"/>
    <w:rsid w:val="00B765A0"/>
    <w:rsid w:val="00B81547"/>
    <w:rsid w:val="00B815BF"/>
    <w:rsid w:val="00B818A3"/>
    <w:rsid w:val="00B81C48"/>
    <w:rsid w:val="00B82078"/>
    <w:rsid w:val="00B8441F"/>
    <w:rsid w:val="00B85ED3"/>
    <w:rsid w:val="00B86786"/>
    <w:rsid w:val="00B869D7"/>
    <w:rsid w:val="00B904F4"/>
    <w:rsid w:val="00B9167D"/>
    <w:rsid w:val="00B91875"/>
    <w:rsid w:val="00B923F5"/>
    <w:rsid w:val="00B92A15"/>
    <w:rsid w:val="00B93EB7"/>
    <w:rsid w:val="00B94BF7"/>
    <w:rsid w:val="00B95279"/>
    <w:rsid w:val="00B9555E"/>
    <w:rsid w:val="00B95B26"/>
    <w:rsid w:val="00B96E51"/>
    <w:rsid w:val="00B976F8"/>
    <w:rsid w:val="00BA010D"/>
    <w:rsid w:val="00BA1A46"/>
    <w:rsid w:val="00BA2248"/>
    <w:rsid w:val="00BA26F7"/>
    <w:rsid w:val="00BA3201"/>
    <w:rsid w:val="00BA35BA"/>
    <w:rsid w:val="00BA4894"/>
    <w:rsid w:val="00BA4A77"/>
    <w:rsid w:val="00BA4D99"/>
    <w:rsid w:val="00BA5EE5"/>
    <w:rsid w:val="00BA65F8"/>
    <w:rsid w:val="00BA68FD"/>
    <w:rsid w:val="00BA6B1C"/>
    <w:rsid w:val="00BA77F7"/>
    <w:rsid w:val="00BA79BC"/>
    <w:rsid w:val="00BA7D4F"/>
    <w:rsid w:val="00BB05C0"/>
    <w:rsid w:val="00BB1E92"/>
    <w:rsid w:val="00BB3C4C"/>
    <w:rsid w:val="00BB3FE1"/>
    <w:rsid w:val="00BB5708"/>
    <w:rsid w:val="00BB6157"/>
    <w:rsid w:val="00BB621D"/>
    <w:rsid w:val="00BB62A7"/>
    <w:rsid w:val="00BB6CB1"/>
    <w:rsid w:val="00BB701F"/>
    <w:rsid w:val="00BB7516"/>
    <w:rsid w:val="00BB7580"/>
    <w:rsid w:val="00BB76F9"/>
    <w:rsid w:val="00BB797E"/>
    <w:rsid w:val="00BC0C14"/>
    <w:rsid w:val="00BC0C88"/>
    <w:rsid w:val="00BC1437"/>
    <w:rsid w:val="00BC1699"/>
    <w:rsid w:val="00BC3A51"/>
    <w:rsid w:val="00BC4844"/>
    <w:rsid w:val="00BC7198"/>
    <w:rsid w:val="00BC7623"/>
    <w:rsid w:val="00BD16EA"/>
    <w:rsid w:val="00BD3737"/>
    <w:rsid w:val="00BD4529"/>
    <w:rsid w:val="00BD56F5"/>
    <w:rsid w:val="00BD578C"/>
    <w:rsid w:val="00BD62DF"/>
    <w:rsid w:val="00BD68D5"/>
    <w:rsid w:val="00BD7B23"/>
    <w:rsid w:val="00BE00F5"/>
    <w:rsid w:val="00BE0A5D"/>
    <w:rsid w:val="00BE1B49"/>
    <w:rsid w:val="00BE2674"/>
    <w:rsid w:val="00BE2B90"/>
    <w:rsid w:val="00BE368D"/>
    <w:rsid w:val="00BE3E19"/>
    <w:rsid w:val="00BE6CD6"/>
    <w:rsid w:val="00BE7333"/>
    <w:rsid w:val="00BF05AB"/>
    <w:rsid w:val="00BF205F"/>
    <w:rsid w:val="00BF3053"/>
    <w:rsid w:val="00BF35DC"/>
    <w:rsid w:val="00BF3E8A"/>
    <w:rsid w:val="00BF453F"/>
    <w:rsid w:val="00BF4BFF"/>
    <w:rsid w:val="00BF511F"/>
    <w:rsid w:val="00BF5E97"/>
    <w:rsid w:val="00BF612C"/>
    <w:rsid w:val="00BF6694"/>
    <w:rsid w:val="00BF724C"/>
    <w:rsid w:val="00C00321"/>
    <w:rsid w:val="00C00A20"/>
    <w:rsid w:val="00C00C83"/>
    <w:rsid w:val="00C018C9"/>
    <w:rsid w:val="00C021F5"/>
    <w:rsid w:val="00C02E23"/>
    <w:rsid w:val="00C038BF"/>
    <w:rsid w:val="00C03999"/>
    <w:rsid w:val="00C03FCC"/>
    <w:rsid w:val="00C07114"/>
    <w:rsid w:val="00C10165"/>
    <w:rsid w:val="00C11089"/>
    <w:rsid w:val="00C116C7"/>
    <w:rsid w:val="00C11E19"/>
    <w:rsid w:val="00C12695"/>
    <w:rsid w:val="00C15177"/>
    <w:rsid w:val="00C15FE2"/>
    <w:rsid w:val="00C16FB0"/>
    <w:rsid w:val="00C20B6D"/>
    <w:rsid w:val="00C22A33"/>
    <w:rsid w:val="00C22FA5"/>
    <w:rsid w:val="00C232CB"/>
    <w:rsid w:val="00C238B0"/>
    <w:rsid w:val="00C24B14"/>
    <w:rsid w:val="00C250C6"/>
    <w:rsid w:val="00C25956"/>
    <w:rsid w:val="00C25F9E"/>
    <w:rsid w:val="00C267AF"/>
    <w:rsid w:val="00C26BDD"/>
    <w:rsid w:val="00C270D1"/>
    <w:rsid w:val="00C271D1"/>
    <w:rsid w:val="00C274DF"/>
    <w:rsid w:val="00C30523"/>
    <w:rsid w:val="00C311D3"/>
    <w:rsid w:val="00C326EC"/>
    <w:rsid w:val="00C340F7"/>
    <w:rsid w:val="00C34D89"/>
    <w:rsid w:val="00C34EC4"/>
    <w:rsid w:val="00C3692A"/>
    <w:rsid w:val="00C37481"/>
    <w:rsid w:val="00C37597"/>
    <w:rsid w:val="00C4055C"/>
    <w:rsid w:val="00C4069B"/>
    <w:rsid w:val="00C427FA"/>
    <w:rsid w:val="00C42B79"/>
    <w:rsid w:val="00C43C2C"/>
    <w:rsid w:val="00C45027"/>
    <w:rsid w:val="00C454C5"/>
    <w:rsid w:val="00C47219"/>
    <w:rsid w:val="00C501EA"/>
    <w:rsid w:val="00C505B6"/>
    <w:rsid w:val="00C50F62"/>
    <w:rsid w:val="00C51059"/>
    <w:rsid w:val="00C51755"/>
    <w:rsid w:val="00C527B6"/>
    <w:rsid w:val="00C537D3"/>
    <w:rsid w:val="00C53AFF"/>
    <w:rsid w:val="00C54845"/>
    <w:rsid w:val="00C54D57"/>
    <w:rsid w:val="00C558B2"/>
    <w:rsid w:val="00C559EE"/>
    <w:rsid w:val="00C57714"/>
    <w:rsid w:val="00C61154"/>
    <w:rsid w:val="00C6174E"/>
    <w:rsid w:val="00C627D1"/>
    <w:rsid w:val="00C62ED3"/>
    <w:rsid w:val="00C63593"/>
    <w:rsid w:val="00C63A90"/>
    <w:rsid w:val="00C63F01"/>
    <w:rsid w:val="00C648B0"/>
    <w:rsid w:val="00C65076"/>
    <w:rsid w:val="00C65AA1"/>
    <w:rsid w:val="00C65BDA"/>
    <w:rsid w:val="00C66C77"/>
    <w:rsid w:val="00C7222E"/>
    <w:rsid w:val="00C73710"/>
    <w:rsid w:val="00C74442"/>
    <w:rsid w:val="00C74D2F"/>
    <w:rsid w:val="00C757FD"/>
    <w:rsid w:val="00C76530"/>
    <w:rsid w:val="00C76EF3"/>
    <w:rsid w:val="00C77D1D"/>
    <w:rsid w:val="00C804DF"/>
    <w:rsid w:val="00C80B95"/>
    <w:rsid w:val="00C8194D"/>
    <w:rsid w:val="00C8226A"/>
    <w:rsid w:val="00C82930"/>
    <w:rsid w:val="00C82D27"/>
    <w:rsid w:val="00C82DF8"/>
    <w:rsid w:val="00C84775"/>
    <w:rsid w:val="00C84F7D"/>
    <w:rsid w:val="00C8755F"/>
    <w:rsid w:val="00C87BD8"/>
    <w:rsid w:val="00C87E25"/>
    <w:rsid w:val="00C90591"/>
    <w:rsid w:val="00C90D65"/>
    <w:rsid w:val="00C915D8"/>
    <w:rsid w:val="00C9163A"/>
    <w:rsid w:val="00C91691"/>
    <w:rsid w:val="00C93231"/>
    <w:rsid w:val="00C9354E"/>
    <w:rsid w:val="00C93CAE"/>
    <w:rsid w:val="00C94114"/>
    <w:rsid w:val="00C94E42"/>
    <w:rsid w:val="00C963FA"/>
    <w:rsid w:val="00C9673B"/>
    <w:rsid w:val="00C97804"/>
    <w:rsid w:val="00CA18A1"/>
    <w:rsid w:val="00CA1944"/>
    <w:rsid w:val="00CA2486"/>
    <w:rsid w:val="00CA249D"/>
    <w:rsid w:val="00CA2542"/>
    <w:rsid w:val="00CA2C8F"/>
    <w:rsid w:val="00CA362D"/>
    <w:rsid w:val="00CA36C0"/>
    <w:rsid w:val="00CA4647"/>
    <w:rsid w:val="00CA4CAC"/>
    <w:rsid w:val="00CA6640"/>
    <w:rsid w:val="00CA7085"/>
    <w:rsid w:val="00CA70EB"/>
    <w:rsid w:val="00CA7391"/>
    <w:rsid w:val="00CA756E"/>
    <w:rsid w:val="00CB020D"/>
    <w:rsid w:val="00CB0CC2"/>
    <w:rsid w:val="00CB1A5A"/>
    <w:rsid w:val="00CB2F8A"/>
    <w:rsid w:val="00CB34F0"/>
    <w:rsid w:val="00CB37D2"/>
    <w:rsid w:val="00CB417A"/>
    <w:rsid w:val="00CB4C6C"/>
    <w:rsid w:val="00CB4CDD"/>
    <w:rsid w:val="00CB5DA6"/>
    <w:rsid w:val="00CB623A"/>
    <w:rsid w:val="00CC0459"/>
    <w:rsid w:val="00CC06D2"/>
    <w:rsid w:val="00CC0921"/>
    <w:rsid w:val="00CC0FF4"/>
    <w:rsid w:val="00CC1006"/>
    <w:rsid w:val="00CC15E3"/>
    <w:rsid w:val="00CC453F"/>
    <w:rsid w:val="00CC58B9"/>
    <w:rsid w:val="00CC5C19"/>
    <w:rsid w:val="00CC67F5"/>
    <w:rsid w:val="00CC6B99"/>
    <w:rsid w:val="00CC6FE2"/>
    <w:rsid w:val="00CC7224"/>
    <w:rsid w:val="00CC7386"/>
    <w:rsid w:val="00CC782F"/>
    <w:rsid w:val="00CC7CD1"/>
    <w:rsid w:val="00CC7CE9"/>
    <w:rsid w:val="00CD09C5"/>
    <w:rsid w:val="00CD1F53"/>
    <w:rsid w:val="00CD2632"/>
    <w:rsid w:val="00CD399A"/>
    <w:rsid w:val="00CD4517"/>
    <w:rsid w:val="00CD4A35"/>
    <w:rsid w:val="00CD4F5D"/>
    <w:rsid w:val="00CD6D08"/>
    <w:rsid w:val="00CD7016"/>
    <w:rsid w:val="00CD743F"/>
    <w:rsid w:val="00CD74CF"/>
    <w:rsid w:val="00CD7F58"/>
    <w:rsid w:val="00CE0067"/>
    <w:rsid w:val="00CE0AA1"/>
    <w:rsid w:val="00CE0B4A"/>
    <w:rsid w:val="00CE10DE"/>
    <w:rsid w:val="00CE1416"/>
    <w:rsid w:val="00CE29AA"/>
    <w:rsid w:val="00CE33D8"/>
    <w:rsid w:val="00CE386D"/>
    <w:rsid w:val="00CE481F"/>
    <w:rsid w:val="00CE59F6"/>
    <w:rsid w:val="00CE65E2"/>
    <w:rsid w:val="00CE6E34"/>
    <w:rsid w:val="00CE721A"/>
    <w:rsid w:val="00CE7B29"/>
    <w:rsid w:val="00CE7CA1"/>
    <w:rsid w:val="00CE7FEE"/>
    <w:rsid w:val="00CF05F0"/>
    <w:rsid w:val="00CF05FB"/>
    <w:rsid w:val="00CF161B"/>
    <w:rsid w:val="00CF2285"/>
    <w:rsid w:val="00CF2D8E"/>
    <w:rsid w:val="00CF31AD"/>
    <w:rsid w:val="00CF4376"/>
    <w:rsid w:val="00CF43BB"/>
    <w:rsid w:val="00CF542B"/>
    <w:rsid w:val="00CF693F"/>
    <w:rsid w:val="00CF697A"/>
    <w:rsid w:val="00D002C3"/>
    <w:rsid w:val="00D00508"/>
    <w:rsid w:val="00D01561"/>
    <w:rsid w:val="00D01CD3"/>
    <w:rsid w:val="00D0267F"/>
    <w:rsid w:val="00D03C32"/>
    <w:rsid w:val="00D041A0"/>
    <w:rsid w:val="00D04249"/>
    <w:rsid w:val="00D04E96"/>
    <w:rsid w:val="00D04F34"/>
    <w:rsid w:val="00D05085"/>
    <w:rsid w:val="00D067B4"/>
    <w:rsid w:val="00D108A9"/>
    <w:rsid w:val="00D115C4"/>
    <w:rsid w:val="00D14901"/>
    <w:rsid w:val="00D1582C"/>
    <w:rsid w:val="00D15ED1"/>
    <w:rsid w:val="00D15FB3"/>
    <w:rsid w:val="00D20AB4"/>
    <w:rsid w:val="00D22C8F"/>
    <w:rsid w:val="00D23778"/>
    <w:rsid w:val="00D237E0"/>
    <w:rsid w:val="00D23D3B"/>
    <w:rsid w:val="00D24726"/>
    <w:rsid w:val="00D24CAC"/>
    <w:rsid w:val="00D25CC1"/>
    <w:rsid w:val="00D25D32"/>
    <w:rsid w:val="00D263CF"/>
    <w:rsid w:val="00D267BC"/>
    <w:rsid w:val="00D26823"/>
    <w:rsid w:val="00D26D5C"/>
    <w:rsid w:val="00D30432"/>
    <w:rsid w:val="00D31084"/>
    <w:rsid w:val="00D32325"/>
    <w:rsid w:val="00D3246C"/>
    <w:rsid w:val="00D32848"/>
    <w:rsid w:val="00D329FF"/>
    <w:rsid w:val="00D3351E"/>
    <w:rsid w:val="00D34443"/>
    <w:rsid w:val="00D34778"/>
    <w:rsid w:val="00D347DC"/>
    <w:rsid w:val="00D35B71"/>
    <w:rsid w:val="00D35F57"/>
    <w:rsid w:val="00D36AD2"/>
    <w:rsid w:val="00D36B9F"/>
    <w:rsid w:val="00D4063B"/>
    <w:rsid w:val="00D406A8"/>
    <w:rsid w:val="00D411E6"/>
    <w:rsid w:val="00D426BD"/>
    <w:rsid w:val="00D42F7E"/>
    <w:rsid w:val="00D43CE9"/>
    <w:rsid w:val="00D44394"/>
    <w:rsid w:val="00D46BCC"/>
    <w:rsid w:val="00D47004"/>
    <w:rsid w:val="00D47521"/>
    <w:rsid w:val="00D4763F"/>
    <w:rsid w:val="00D479A4"/>
    <w:rsid w:val="00D506DA"/>
    <w:rsid w:val="00D513B1"/>
    <w:rsid w:val="00D51C0A"/>
    <w:rsid w:val="00D51DB9"/>
    <w:rsid w:val="00D51FE7"/>
    <w:rsid w:val="00D52573"/>
    <w:rsid w:val="00D53AE5"/>
    <w:rsid w:val="00D53E35"/>
    <w:rsid w:val="00D54254"/>
    <w:rsid w:val="00D54B72"/>
    <w:rsid w:val="00D54B97"/>
    <w:rsid w:val="00D5580B"/>
    <w:rsid w:val="00D55DB0"/>
    <w:rsid w:val="00D562AA"/>
    <w:rsid w:val="00D56337"/>
    <w:rsid w:val="00D56E06"/>
    <w:rsid w:val="00D57534"/>
    <w:rsid w:val="00D57778"/>
    <w:rsid w:val="00D6085B"/>
    <w:rsid w:val="00D60934"/>
    <w:rsid w:val="00D615F6"/>
    <w:rsid w:val="00D63047"/>
    <w:rsid w:val="00D638D6"/>
    <w:rsid w:val="00D63D83"/>
    <w:rsid w:val="00D63DD0"/>
    <w:rsid w:val="00D64363"/>
    <w:rsid w:val="00D6561D"/>
    <w:rsid w:val="00D65EF5"/>
    <w:rsid w:val="00D67D88"/>
    <w:rsid w:val="00D704E1"/>
    <w:rsid w:val="00D70F2C"/>
    <w:rsid w:val="00D70F42"/>
    <w:rsid w:val="00D72553"/>
    <w:rsid w:val="00D7480A"/>
    <w:rsid w:val="00D77569"/>
    <w:rsid w:val="00D77D1A"/>
    <w:rsid w:val="00D80ED1"/>
    <w:rsid w:val="00D81633"/>
    <w:rsid w:val="00D83AD3"/>
    <w:rsid w:val="00D8589E"/>
    <w:rsid w:val="00D85CCF"/>
    <w:rsid w:val="00D85FF8"/>
    <w:rsid w:val="00D86882"/>
    <w:rsid w:val="00D90398"/>
    <w:rsid w:val="00D91667"/>
    <w:rsid w:val="00D91689"/>
    <w:rsid w:val="00D923C9"/>
    <w:rsid w:val="00D928C8"/>
    <w:rsid w:val="00D92C85"/>
    <w:rsid w:val="00D939CA"/>
    <w:rsid w:val="00D93B25"/>
    <w:rsid w:val="00D95CC0"/>
    <w:rsid w:val="00D97646"/>
    <w:rsid w:val="00DA18D6"/>
    <w:rsid w:val="00DA2C9C"/>
    <w:rsid w:val="00DA3297"/>
    <w:rsid w:val="00DA3671"/>
    <w:rsid w:val="00DA3D2C"/>
    <w:rsid w:val="00DA3E90"/>
    <w:rsid w:val="00DA49F7"/>
    <w:rsid w:val="00DA4EE5"/>
    <w:rsid w:val="00DA582B"/>
    <w:rsid w:val="00DA5AF5"/>
    <w:rsid w:val="00DA78C5"/>
    <w:rsid w:val="00DA7C35"/>
    <w:rsid w:val="00DB270F"/>
    <w:rsid w:val="00DB35A4"/>
    <w:rsid w:val="00DB3D05"/>
    <w:rsid w:val="00DB3E0F"/>
    <w:rsid w:val="00DB4238"/>
    <w:rsid w:val="00DB681F"/>
    <w:rsid w:val="00DB686B"/>
    <w:rsid w:val="00DB6945"/>
    <w:rsid w:val="00DB770E"/>
    <w:rsid w:val="00DC026E"/>
    <w:rsid w:val="00DC05BD"/>
    <w:rsid w:val="00DC1F40"/>
    <w:rsid w:val="00DC3255"/>
    <w:rsid w:val="00DC4624"/>
    <w:rsid w:val="00DC55BA"/>
    <w:rsid w:val="00DC6A78"/>
    <w:rsid w:val="00DD1013"/>
    <w:rsid w:val="00DD1217"/>
    <w:rsid w:val="00DD2145"/>
    <w:rsid w:val="00DD3A1B"/>
    <w:rsid w:val="00DD4A8D"/>
    <w:rsid w:val="00DD6301"/>
    <w:rsid w:val="00DD63B6"/>
    <w:rsid w:val="00DD6C04"/>
    <w:rsid w:val="00DE01C8"/>
    <w:rsid w:val="00DE0659"/>
    <w:rsid w:val="00DE0745"/>
    <w:rsid w:val="00DE0F69"/>
    <w:rsid w:val="00DE1F58"/>
    <w:rsid w:val="00DE6078"/>
    <w:rsid w:val="00DE6EA2"/>
    <w:rsid w:val="00DE7525"/>
    <w:rsid w:val="00DE7789"/>
    <w:rsid w:val="00DF196B"/>
    <w:rsid w:val="00DF2884"/>
    <w:rsid w:val="00DF4023"/>
    <w:rsid w:val="00DF4D94"/>
    <w:rsid w:val="00DF51AA"/>
    <w:rsid w:val="00DF6E72"/>
    <w:rsid w:val="00DF7631"/>
    <w:rsid w:val="00DF76CF"/>
    <w:rsid w:val="00DF7F24"/>
    <w:rsid w:val="00E0140A"/>
    <w:rsid w:val="00E01D06"/>
    <w:rsid w:val="00E026C7"/>
    <w:rsid w:val="00E02DA6"/>
    <w:rsid w:val="00E037D6"/>
    <w:rsid w:val="00E03A0A"/>
    <w:rsid w:val="00E04BF1"/>
    <w:rsid w:val="00E061E8"/>
    <w:rsid w:val="00E06FFD"/>
    <w:rsid w:val="00E070CC"/>
    <w:rsid w:val="00E071BC"/>
    <w:rsid w:val="00E075A9"/>
    <w:rsid w:val="00E07731"/>
    <w:rsid w:val="00E07A86"/>
    <w:rsid w:val="00E102EC"/>
    <w:rsid w:val="00E11088"/>
    <w:rsid w:val="00E11CB4"/>
    <w:rsid w:val="00E1209A"/>
    <w:rsid w:val="00E13A0D"/>
    <w:rsid w:val="00E149C5"/>
    <w:rsid w:val="00E14B46"/>
    <w:rsid w:val="00E14F4F"/>
    <w:rsid w:val="00E152CC"/>
    <w:rsid w:val="00E1639E"/>
    <w:rsid w:val="00E16D49"/>
    <w:rsid w:val="00E16D5E"/>
    <w:rsid w:val="00E1753D"/>
    <w:rsid w:val="00E20D00"/>
    <w:rsid w:val="00E239A5"/>
    <w:rsid w:val="00E240B9"/>
    <w:rsid w:val="00E24CD8"/>
    <w:rsid w:val="00E2563A"/>
    <w:rsid w:val="00E27BF9"/>
    <w:rsid w:val="00E30084"/>
    <w:rsid w:val="00E30762"/>
    <w:rsid w:val="00E3135C"/>
    <w:rsid w:val="00E31D13"/>
    <w:rsid w:val="00E33A8F"/>
    <w:rsid w:val="00E3492E"/>
    <w:rsid w:val="00E3505D"/>
    <w:rsid w:val="00E35952"/>
    <w:rsid w:val="00E360A3"/>
    <w:rsid w:val="00E36775"/>
    <w:rsid w:val="00E37CEA"/>
    <w:rsid w:val="00E37E86"/>
    <w:rsid w:val="00E40242"/>
    <w:rsid w:val="00E40808"/>
    <w:rsid w:val="00E4182C"/>
    <w:rsid w:val="00E42903"/>
    <w:rsid w:val="00E42A2D"/>
    <w:rsid w:val="00E44AF3"/>
    <w:rsid w:val="00E44DEE"/>
    <w:rsid w:val="00E4685E"/>
    <w:rsid w:val="00E46A91"/>
    <w:rsid w:val="00E46B6C"/>
    <w:rsid w:val="00E50468"/>
    <w:rsid w:val="00E51BC3"/>
    <w:rsid w:val="00E51FDD"/>
    <w:rsid w:val="00E5321A"/>
    <w:rsid w:val="00E53CDC"/>
    <w:rsid w:val="00E53D4E"/>
    <w:rsid w:val="00E54FB2"/>
    <w:rsid w:val="00E5509C"/>
    <w:rsid w:val="00E551AE"/>
    <w:rsid w:val="00E55AD0"/>
    <w:rsid w:val="00E61227"/>
    <w:rsid w:val="00E624C3"/>
    <w:rsid w:val="00E632EE"/>
    <w:rsid w:val="00E63E25"/>
    <w:rsid w:val="00E6420C"/>
    <w:rsid w:val="00E6502A"/>
    <w:rsid w:val="00E658F5"/>
    <w:rsid w:val="00E66344"/>
    <w:rsid w:val="00E669DE"/>
    <w:rsid w:val="00E66C84"/>
    <w:rsid w:val="00E66EC1"/>
    <w:rsid w:val="00E67128"/>
    <w:rsid w:val="00E67FBF"/>
    <w:rsid w:val="00E70267"/>
    <w:rsid w:val="00E713C4"/>
    <w:rsid w:val="00E71940"/>
    <w:rsid w:val="00E71B4C"/>
    <w:rsid w:val="00E721A7"/>
    <w:rsid w:val="00E730F9"/>
    <w:rsid w:val="00E73495"/>
    <w:rsid w:val="00E7451F"/>
    <w:rsid w:val="00E74568"/>
    <w:rsid w:val="00E7607B"/>
    <w:rsid w:val="00E7711E"/>
    <w:rsid w:val="00E773CA"/>
    <w:rsid w:val="00E804BB"/>
    <w:rsid w:val="00E8061F"/>
    <w:rsid w:val="00E8128C"/>
    <w:rsid w:val="00E816D4"/>
    <w:rsid w:val="00E81FCC"/>
    <w:rsid w:val="00E82863"/>
    <w:rsid w:val="00E83D95"/>
    <w:rsid w:val="00E84E57"/>
    <w:rsid w:val="00E85553"/>
    <w:rsid w:val="00E85604"/>
    <w:rsid w:val="00E85D24"/>
    <w:rsid w:val="00E86F1C"/>
    <w:rsid w:val="00E872E3"/>
    <w:rsid w:val="00E9044B"/>
    <w:rsid w:val="00E9089E"/>
    <w:rsid w:val="00E90D6E"/>
    <w:rsid w:val="00E91AE6"/>
    <w:rsid w:val="00E92B7B"/>
    <w:rsid w:val="00E9307F"/>
    <w:rsid w:val="00E94730"/>
    <w:rsid w:val="00E94CA7"/>
    <w:rsid w:val="00E953F0"/>
    <w:rsid w:val="00E954D0"/>
    <w:rsid w:val="00E95564"/>
    <w:rsid w:val="00E96145"/>
    <w:rsid w:val="00E96D9C"/>
    <w:rsid w:val="00EA0407"/>
    <w:rsid w:val="00EA08B5"/>
    <w:rsid w:val="00EA209D"/>
    <w:rsid w:val="00EA23B7"/>
    <w:rsid w:val="00EA28F9"/>
    <w:rsid w:val="00EA49E1"/>
    <w:rsid w:val="00EA4B71"/>
    <w:rsid w:val="00EA51A0"/>
    <w:rsid w:val="00EA6BDE"/>
    <w:rsid w:val="00EB0373"/>
    <w:rsid w:val="00EB13B7"/>
    <w:rsid w:val="00EB2C26"/>
    <w:rsid w:val="00EB33F0"/>
    <w:rsid w:val="00EB399B"/>
    <w:rsid w:val="00EB3FC1"/>
    <w:rsid w:val="00EB4913"/>
    <w:rsid w:val="00EB4E54"/>
    <w:rsid w:val="00EB5C0B"/>
    <w:rsid w:val="00EB60DF"/>
    <w:rsid w:val="00EB6AC4"/>
    <w:rsid w:val="00EB6C61"/>
    <w:rsid w:val="00EB6CE9"/>
    <w:rsid w:val="00EC0145"/>
    <w:rsid w:val="00EC15E5"/>
    <w:rsid w:val="00EC3271"/>
    <w:rsid w:val="00EC38C9"/>
    <w:rsid w:val="00EC3B06"/>
    <w:rsid w:val="00EC4AC8"/>
    <w:rsid w:val="00EC519F"/>
    <w:rsid w:val="00EC5664"/>
    <w:rsid w:val="00EC5A09"/>
    <w:rsid w:val="00EC6122"/>
    <w:rsid w:val="00EC7838"/>
    <w:rsid w:val="00ED04A9"/>
    <w:rsid w:val="00ED04AD"/>
    <w:rsid w:val="00ED134A"/>
    <w:rsid w:val="00ED1D2B"/>
    <w:rsid w:val="00ED277F"/>
    <w:rsid w:val="00ED387F"/>
    <w:rsid w:val="00ED4F43"/>
    <w:rsid w:val="00ED5C90"/>
    <w:rsid w:val="00ED72F1"/>
    <w:rsid w:val="00EE0098"/>
    <w:rsid w:val="00EE148F"/>
    <w:rsid w:val="00EE1B9E"/>
    <w:rsid w:val="00EE1CAF"/>
    <w:rsid w:val="00EE3B5C"/>
    <w:rsid w:val="00EE3DD0"/>
    <w:rsid w:val="00EE5B11"/>
    <w:rsid w:val="00EE5FAE"/>
    <w:rsid w:val="00EE6135"/>
    <w:rsid w:val="00EE6199"/>
    <w:rsid w:val="00EE66FF"/>
    <w:rsid w:val="00EE7FAE"/>
    <w:rsid w:val="00EF0F1B"/>
    <w:rsid w:val="00EF0FC7"/>
    <w:rsid w:val="00EF1C3F"/>
    <w:rsid w:val="00EF222E"/>
    <w:rsid w:val="00EF2865"/>
    <w:rsid w:val="00EF3CF0"/>
    <w:rsid w:val="00EF5C05"/>
    <w:rsid w:val="00EF6990"/>
    <w:rsid w:val="00EF6F0C"/>
    <w:rsid w:val="00EF71D1"/>
    <w:rsid w:val="00EF727D"/>
    <w:rsid w:val="00EF7C22"/>
    <w:rsid w:val="00EF7D4D"/>
    <w:rsid w:val="00F00F55"/>
    <w:rsid w:val="00F02512"/>
    <w:rsid w:val="00F03BD2"/>
    <w:rsid w:val="00F03BDA"/>
    <w:rsid w:val="00F04184"/>
    <w:rsid w:val="00F05473"/>
    <w:rsid w:val="00F05FA6"/>
    <w:rsid w:val="00F0646B"/>
    <w:rsid w:val="00F064B5"/>
    <w:rsid w:val="00F06793"/>
    <w:rsid w:val="00F06A92"/>
    <w:rsid w:val="00F0701C"/>
    <w:rsid w:val="00F077BB"/>
    <w:rsid w:val="00F10484"/>
    <w:rsid w:val="00F104C4"/>
    <w:rsid w:val="00F1234E"/>
    <w:rsid w:val="00F12679"/>
    <w:rsid w:val="00F1341B"/>
    <w:rsid w:val="00F14461"/>
    <w:rsid w:val="00F1469D"/>
    <w:rsid w:val="00F149A2"/>
    <w:rsid w:val="00F15282"/>
    <w:rsid w:val="00F15ACE"/>
    <w:rsid w:val="00F15E1A"/>
    <w:rsid w:val="00F16BDE"/>
    <w:rsid w:val="00F17666"/>
    <w:rsid w:val="00F17A87"/>
    <w:rsid w:val="00F17F34"/>
    <w:rsid w:val="00F20165"/>
    <w:rsid w:val="00F205BE"/>
    <w:rsid w:val="00F2071C"/>
    <w:rsid w:val="00F20791"/>
    <w:rsid w:val="00F20BC8"/>
    <w:rsid w:val="00F21570"/>
    <w:rsid w:val="00F21B23"/>
    <w:rsid w:val="00F21E38"/>
    <w:rsid w:val="00F22753"/>
    <w:rsid w:val="00F22970"/>
    <w:rsid w:val="00F23D11"/>
    <w:rsid w:val="00F25374"/>
    <w:rsid w:val="00F25F6F"/>
    <w:rsid w:val="00F26157"/>
    <w:rsid w:val="00F26A87"/>
    <w:rsid w:val="00F2712C"/>
    <w:rsid w:val="00F27EA4"/>
    <w:rsid w:val="00F30600"/>
    <w:rsid w:val="00F307F5"/>
    <w:rsid w:val="00F30AFF"/>
    <w:rsid w:val="00F30F0F"/>
    <w:rsid w:val="00F3377E"/>
    <w:rsid w:val="00F3394E"/>
    <w:rsid w:val="00F33F6F"/>
    <w:rsid w:val="00F368C8"/>
    <w:rsid w:val="00F368CC"/>
    <w:rsid w:val="00F371C0"/>
    <w:rsid w:val="00F403C1"/>
    <w:rsid w:val="00F409EF"/>
    <w:rsid w:val="00F40B2B"/>
    <w:rsid w:val="00F413C7"/>
    <w:rsid w:val="00F434DF"/>
    <w:rsid w:val="00F43832"/>
    <w:rsid w:val="00F43CAA"/>
    <w:rsid w:val="00F442E6"/>
    <w:rsid w:val="00F44EF4"/>
    <w:rsid w:val="00F451D0"/>
    <w:rsid w:val="00F45D1C"/>
    <w:rsid w:val="00F46106"/>
    <w:rsid w:val="00F46263"/>
    <w:rsid w:val="00F474B7"/>
    <w:rsid w:val="00F509BD"/>
    <w:rsid w:val="00F51498"/>
    <w:rsid w:val="00F51A2A"/>
    <w:rsid w:val="00F52077"/>
    <w:rsid w:val="00F52494"/>
    <w:rsid w:val="00F526BF"/>
    <w:rsid w:val="00F53E48"/>
    <w:rsid w:val="00F541FC"/>
    <w:rsid w:val="00F5430F"/>
    <w:rsid w:val="00F54881"/>
    <w:rsid w:val="00F54BFB"/>
    <w:rsid w:val="00F54C2F"/>
    <w:rsid w:val="00F552FE"/>
    <w:rsid w:val="00F5553B"/>
    <w:rsid w:val="00F56BA6"/>
    <w:rsid w:val="00F56FAC"/>
    <w:rsid w:val="00F571F9"/>
    <w:rsid w:val="00F57709"/>
    <w:rsid w:val="00F57E2C"/>
    <w:rsid w:val="00F60093"/>
    <w:rsid w:val="00F603B4"/>
    <w:rsid w:val="00F61A28"/>
    <w:rsid w:val="00F625FF"/>
    <w:rsid w:val="00F62654"/>
    <w:rsid w:val="00F62A5B"/>
    <w:rsid w:val="00F633F9"/>
    <w:rsid w:val="00F663D1"/>
    <w:rsid w:val="00F70888"/>
    <w:rsid w:val="00F70E06"/>
    <w:rsid w:val="00F70E34"/>
    <w:rsid w:val="00F73254"/>
    <w:rsid w:val="00F7487C"/>
    <w:rsid w:val="00F74EB8"/>
    <w:rsid w:val="00F75027"/>
    <w:rsid w:val="00F7607D"/>
    <w:rsid w:val="00F76157"/>
    <w:rsid w:val="00F76319"/>
    <w:rsid w:val="00F763BC"/>
    <w:rsid w:val="00F764B3"/>
    <w:rsid w:val="00F76E58"/>
    <w:rsid w:val="00F77A11"/>
    <w:rsid w:val="00F77D4F"/>
    <w:rsid w:val="00F81204"/>
    <w:rsid w:val="00F82215"/>
    <w:rsid w:val="00F82B64"/>
    <w:rsid w:val="00F82C89"/>
    <w:rsid w:val="00F83300"/>
    <w:rsid w:val="00F834E7"/>
    <w:rsid w:val="00F83BBF"/>
    <w:rsid w:val="00F83D7D"/>
    <w:rsid w:val="00F86AF3"/>
    <w:rsid w:val="00F876C9"/>
    <w:rsid w:val="00F87B5F"/>
    <w:rsid w:val="00F87FA6"/>
    <w:rsid w:val="00F9019B"/>
    <w:rsid w:val="00F909E4"/>
    <w:rsid w:val="00F90CC8"/>
    <w:rsid w:val="00F91669"/>
    <w:rsid w:val="00F91C5D"/>
    <w:rsid w:val="00F92DFD"/>
    <w:rsid w:val="00F93129"/>
    <w:rsid w:val="00F9316B"/>
    <w:rsid w:val="00F94A14"/>
    <w:rsid w:val="00F96613"/>
    <w:rsid w:val="00F9670E"/>
    <w:rsid w:val="00FA154C"/>
    <w:rsid w:val="00FA1564"/>
    <w:rsid w:val="00FA1804"/>
    <w:rsid w:val="00FA1F0F"/>
    <w:rsid w:val="00FA2C76"/>
    <w:rsid w:val="00FA36DC"/>
    <w:rsid w:val="00FA5991"/>
    <w:rsid w:val="00FA5CC9"/>
    <w:rsid w:val="00FA5FBA"/>
    <w:rsid w:val="00FA61E0"/>
    <w:rsid w:val="00FA6D12"/>
    <w:rsid w:val="00FA774D"/>
    <w:rsid w:val="00FB07CC"/>
    <w:rsid w:val="00FB0C30"/>
    <w:rsid w:val="00FB36BD"/>
    <w:rsid w:val="00FB4790"/>
    <w:rsid w:val="00FB48AE"/>
    <w:rsid w:val="00FB656B"/>
    <w:rsid w:val="00FB7E7E"/>
    <w:rsid w:val="00FC16EF"/>
    <w:rsid w:val="00FC24E6"/>
    <w:rsid w:val="00FC3698"/>
    <w:rsid w:val="00FC3916"/>
    <w:rsid w:val="00FC48FD"/>
    <w:rsid w:val="00FC498E"/>
    <w:rsid w:val="00FC4C24"/>
    <w:rsid w:val="00FC5FD7"/>
    <w:rsid w:val="00FC65F5"/>
    <w:rsid w:val="00FC6D62"/>
    <w:rsid w:val="00FC6D8C"/>
    <w:rsid w:val="00FC7315"/>
    <w:rsid w:val="00FC79B1"/>
    <w:rsid w:val="00FD1538"/>
    <w:rsid w:val="00FD1D44"/>
    <w:rsid w:val="00FD26A1"/>
    <w:rsid w:val="00FD3118"/>
    <w:rsid w:val="00FD4DAF"/>
    <w:rsid w:val="00FD53EE"/>
    <w:rsid w:val="00FD5680"/>
    <w:rsid w:val="00FD7D44"/>
    <w:rsid w:val="00FE0CC6"/>
    <w:rsid w:val="00FE0EE4"/>
    <w:rsid w:val="00FE22F7"/>
    <w:rsid w:val="00FE2A2F"/>
    <w:rsid w:val="00FE2FC4"/>
    <w:rsid w:val="00FE4D15"/>
    <w:rsid w:val="00FE4E98"/>
    <w:rsid w:val="00FE590F"/>
    <w:rsid w:val="00FE59AC"/>
    <w:rsid w:val="00FF01B4"/>
    <w:rsid w:val="00FF0B7F"/>
    <w:rsid w:val="00FF1DCE"/>
    <w:rsid w:val="00FF2216"/>
    <w:rsid w:val="00FF28CC"/>
    <w:rsid w:val="00FF2E7B"/>
    <w:rsid w:val="00FF3537"/>
    <w:rsid w:val="00FF3DC6"/>
    <w:rsid w:val="00FF51DF"/>
    <w:rsid w:val="00FF64EC"/>
    <w:rsid w:val="00FF6742"/>
    <w:rsid w:val="00FF69FB"/>
    <w:rsid w:val="00FF6CDC"/>
    <w:rsid w:val="00FF716F"/>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footer" w:uiPriority="99"/>
    <w:lsdException w:name="caption" w:semiHidden="1" w:unhideWhenUsed="1" w:qFormat="1"/>
    <w:lsdException w:name="table of figures" w:uiPriority="99"/>
    <w:lsdException w:name="List Bullet" w:uiPriority="99"/>
    <w:lsdException w:name="List Number" w:uiPriority="99"/>
    <w:lsdException w:name="List Bullet 2" w:uiPriority="99"/>
    <w:lsdException w:name="List Bullet 3" w:uiPriority="99"/>
    <w:lsdException w:name="List Number 2" w:uiPriority="99"/>
    <w:lsdException w:name="List Number 3"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3BD2"/>
    <w:pPr>
      <w:spacing w:after="120"/>
    </w:pPr>
    <w:rPr>
      <w:rFonts w:ascii="Franklin Gothic Book" w:hAnsi="Franklin Gothic Book"/>
      <w:sz w:val="22"/>
    </w:rPr>
  </w:style>
  <w:style w:type="paragraph" w:styleId="Heading1">
    <w:name w:val="heading 1"/>
    <w:basedOn w:val="Normal"/>
    <w:next w:val="Normal"/>
    <w:link w:val="Heading1Char"/>
    <w:qFormat/>
    <w:rsid w:val="000D19BB"/>
    <w:pPr>
      <w:keepNext/>
      <w:keepLines/>
      <w:pageBreakBefore/>
      <w:numPr>
        <w:numId w:val="33"/>
      </w:numPr>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F03BD2"/>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F03BD2"/>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F03BD2"/>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F03BD2"/>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9BB"/>
    <w:rPr>
      <w:rFonts w:ascii="Franklin Gothic Book" w:eastAsiaTheme="majorEastAsia" w:hAnsi="Franklin Gothic Book" w:cstheme="majorBidi"/>
      <w:b/>
      <w:bCs/>
      <w:caps/>
      <w:color w:val="000000"/>
      <w:szCs w:val="28"/>
    </w:rPr>
  </w:style>
  <w:style w:type="character" w:customStyle="1" w:styleId="Heading2Char">
    <w:name w:val="Heading 2 Char"/>
    <w:basedOn w:val="DefaultParagraphFont"/>
    <w:link w:val="Heading2"/>
    <w:rsid w:val="00F03BD2"/>
    <w:rPr>
      <w:rFonts w:ascii="Franklin Gothic Book" w:eastAsiaTheme="majorEastAsia" w:hAnsi="Franklin Gothic Book" w:cstheme="majorBidi"/>
      <w:b/>
      <w:bCs/>
      <w:color w:val="1B4E91"/>
      <w:szCs w:val="26"/>
    </w:rPr>
  </w:style>
  <w:style w:type="character" w:styleId="Hyperlink">
    <w:name w:val="Hyperlink"/>
    <w:basedOn w:val="DefaultParagraphFont"/>
    <w:uiPriority w:val="99"/>
    <w:rsid w:val="00F03BD2"/>
    <w:rPr>
      <w:color w:val="0000FF" w:themeColor="hyperlink"/>
      <w:u w:val="single"/>
    </w:rPr>
  </w:style>
  <w:style w:type="table" w:styleId="TableGrid">
    <w:name w:val="Table Grid"/>
    <w:basedOn w:val="TableNormal"/>
    <w:uiPriority w:val="59"/>
    <w:rsid w:val="00F03BD2"/>
    <w:pPr>
      <w:spacing w:after="240"/>
    </w:pPr>
    <w:rPr>
      <w:rFonts w:eastAsiaTheme="minorEastAsia" w:cstheme="minorBidi"/>
      <w:szCs w:val="22"/>
    </w:rPr>
    <w:tblPr>
      <w:jc w:val="center"/>
      <w:tblInd w:w="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top w:w="0" w:type="dxa"/>
        <w:left w:w="0" w:type="dxa"/>
        <w:bottom w:w="0" w:type="dxa"/>
        <w:right w:w="0"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F03BD2"/>
    <w:pPr>
      <w:spacing w:after="0"/>
    </w:pPr>
    <w:rPr>
      <w:rFonts w:ascii="Tahoma" w:hAnsi="Tahoma" w:cs="Tahoma"/>
      <w:sz w:val="16"/>
      <w:szCs w:val="16"/>
    </w:rPr>
  </w:style>
  <w:style w:type="character" w:customStyle="1" w:styleId="BalloonTextChar">
    <w:name w:val="Balloon Text Char"/>
    <w:basedOn w:val="DefaultParagraphFont"/>
    <w:link w:val="BalloonText"/>
    <w:rsid w:val="00F03BD2"/>
    <w:rPr>
      <w:rFonts w:ascii="Tahoma" w:hAnsi="Tahoma" w:cs="Tahoma"/>
      <w:sz w:val="16"/>
      <w:szCs w:val="16"/>
    </w:rPr>
  </w:style>
  <w:style w:type="paragraph" w:styleId="ListParagraph">
    <w:name w:val="List Paragraph"/>
    <w:basedOn w:val="Normal"/>
    <w:uiPriority w:val="34"/>
    <w:qFormat/>
    <w:rsid w:val="00F03BD2"/>
    <w:pPr>
      <w:numPr>
        <w:numId w:val="1"/>
      </w:numPr>
    </w:pPr>
    <w:rPr>
      <w:rFonts w:eastAsiaTheme="minorEastAsia" w:cs="Calibri"/>
      <w:szCs w:val="22"/>
    </w:rPr>
  </w:style>
  <w:style w:type="table" w:styleId="LightList-Accent1">
    <w:name w:val="Light List Accent 1"/>
    <w:basedOn w:val="TableNormal"/>
    <w:uiPriority w:val="61"/>
    <w:rsid w:val="00F03BD2"/>
    <w:rPr>
      <w:rFonts w:eastAsiaTheme="minorEastAsia"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F03BD2"/>
    <w:pPr>
      <w:autoSpaceDE w:val="0"/>
      <w:autoSpaceDN w:val="0"/>
      <w:adjustRightInd w:val="0"/>
    </w:pPr>
    <w:rPr>
      <w:rFonts w:ascii="Arial" w:hAnsi="Arial" w:cs="Arial"/>
      <w:color w:val="000000"/>
      <w:sz w:val="20"/>
      <w:szCs w:val="23"/>
    </w:rPr>
  </w:style>
  <w:style w:type="character" w:customStyle="1" w:styleId="Heading3Char">
    <w:name w:val="Heading 3 Char"/>
    <w:basedOn w:val="DefaultParagraphFont"/>
    <w:link w:val="Heading3"/>
    <w:rsid w:val="00F03BD2"/>
    <w:rPr>
      <w:rFonts w:ascii="Franklin Gothic Book" w:eastAsiaTheme="majorEastAsia" w:hAnsi="Franklin Gothic Book" w:cstheme="majorBidi"/>
      <w:b/>
      <w:bCs/>
      <w:color w:val="43B02A"/>
      <w:sz w:val="22"/>
      <w:szCs w:val="26"/>
    </w:rPr>
  </w:style>
  <w:style w:type="paragraph" w:styleId="Caption">
    <w:name w:val="caption"/>
    <w:basedOn w:val="Normal"/>
    <w:next w:val="Normal"/>
    <w:unhideWhenUsed/>
    <w:qFormat/>
    <w:rsid w:val="00F03BD2"/>
    <w:pPr>
      <w:jc w:val="center"/>
    </w:pPr>
    <w:rPr>
      <w:rFonts w:ascii="Arial" w:eastAsiaTheme="minorEastAsia" w:hAnsi="Arial" w:cs="Arial"/>
      <w:bCs/>
      <w:sz w:val="20"/>
      <w:szCs w:val="18"/>
    </w:rPr>
  </w:style>
  <w:style w:type="character" w:customStyle="1" w:styleId="Heading4Char">
    <w:name w:val="Heading 4 Char"/>
    <w:basedOn w:val="DefaultParagraphFont"/>
    <w:link w:val="Heading4"/>
    <w:rsid w:val="00F03BD2"/>
    <w:rPr>
      <w:rFonts w:ascii="Franklin Gothic Book" w:eastAsiaTheme="majorEastAsia" w:hAnsi="Franklin Gothic Book" w:cstheme="majorBidi"/>
      <w:b/>
      <w:bCs/>
      <w:i/>
      <w:iCs/>
      <w:color w:val="1B4E91"/>
      <w:sz w:val="22"/>
      <w:szCs w:val="26"/>
    </w:rPr>
  </w:style>
  <w:style w:type="character" w:customStyle="1" w:styleId="Heading5Char">
    <w:name w:val="Heading 5 Char"/>
    <w:basedOn w:val="DefaultParagraphFont"/>
    <w:link w:val="Heading5"/>
    <w:rsid w:val="00F03BD2"/>
    <w:rPr>
      <w:rFonts w:asciiTheme="majorHAnsi" w:eastAsiaTheme="majorEastAsia" w:hAnsiTheme="majorHAnsi" w:cstheme="majorBidi"/>
      <w:b/>
      <w:color w:val="4F6228" w:themeColor="accent3" w:themeShade="80"/>
      <w:sz w:val="22"/>
    </w:rPr>
  </w:style>
  <w:style w:type="paragraph" w:customStyle="1" w:styleId="Number">
    <w:name w:val="Number"/>
    <w:qFormat/>
    <w:rsid w:val="00F03BD2"/>
    <w:pPr>
      <w:numPr>
        <w:numId w:val="2"/>
      </w:numPr>
      <w:ind w:left="360"/>
    </w:pPr>
    <w:rPr>
      <w:rFonts w:eastAsiaTheme="minorHAnsi" w:cstheme="minorBidi"/>
      <w:sz w:val="22"/>
      <w:szCs w:val="22"/>
    </w:rPr>
  </w:style>
  <w:style w:type="paragraph" w:customStyle="1" w:styleId="NumberwithSpace">
    <w:name w:val="Number with Space"/>
    <w:basedOn w:val="Number"/>
    <w:qFormat/>
    <w:rsid w:val="00F03BD2"/>
    <w:pPr>
      <w:spacing w:after="120"/>
      <w:ind w:left="720"/>
    </w:pPr>
    <w:rPr>
      <w:sz w:val="24"/>
    </w:rPr>
  </w:style>
  <w:style w:type="table" w:styleId="LightList-Accent3">
    <w:name w:val="Light List Accent 3"/>
    <w:basedOn w:val="TableNormal"/>
    <w:uiPriority w:val="61"/>
    <w:rsid w:val="00F03BD2"/>
    <w:rPr>
      <w:rFonts w:ascii="Arial" w:hAnsi="Arial"/>
      <w:sz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F03BD2"/>
    <w:pPr>
      <w:spacing w:after="0"/>
    </w:pPr>
  </w:style>
  <w:style w:type="character" w:customStyle="1" w:styleId="HeaderChar">
    <w:name w:val="Header Char"/>
    <w:basedOn w:val="DefaultParagraphFont"/>
    <w:link w:val="Header"/>
    <w:rsid w:val="00F03BD2"/>
    <w:rPr>
      <w:rFonts w:ascii="Franklin Gothic Book" w:hAnsi="Franklin Gothic Book"/>
      <w:sz w:val="22"/>
    </w:rPr>
  </w:style>
  <w:style w:type="paragraph" w:styleId="Footer">
    <w:name w:val="footer"/>
    <w:basedOn w:val="Normal"/>
    <w:link w:val="FooterChar"/>
    <w:uiPriority w:val="99"/>
    <w:rsid w:val="00F03BD2"/>
    <w:pPr>
      <w:tabs>
        <w:tab w:val="center" w:pos="4680"/>
        <w:tab w:val="right" w:pos="9360"/>
      </w:tabs>
      <w:spacing w:after="0"/>
      <w:jc w:val="right"/>
    </w:pPr>
  </w:style>
  <w:style w:type="character" w:customStyle="1" w:styleId="FooterChar">
    <w:name w:val="Footer Char"/>
    <w:basedOn w:val="DefaultParagraphFont"/>
    <w:link w:val="Footer"/>
    <w:uiPriority w:val="99"/>
    <w:rsid w:val="00F03BD2"/>
    <w:rPr>
      <w:rFonts w:ascii="Franklin Gothic Book" w:hAnsi="Franklin Gothic Book"/>
      <w:sz w:val="22"/>
    </w:rPr>
  </w:style>
  <w:style w:type="paragraph" w:styleId="TOC1">
    <w:name w:val="toc 1"/>
    <w:basedOn w:val="Normal"/>
    <w:next w:val="Normal"/>
    <w:uiPriority w:val="39"/>
    <w:rsid w:val="00F03BD2"/>
    <w:pPr>
      <w:tabs>
        <w:tab w:val="right" w:leader="underscore" w:pos="9360"/>
      </w:tabs>
      <w:spacing w:before="120"/>
    </w:pPr>
    <w:rPr>
      <w:rFonts w:cs="Arial"/>
      <w:caps/>
      <w:noProof/>
      <w:szCs w:val="20"/>
    </w:rPr>
  </w:style>
  <w:style w:type="paragraph" w:styleId="TOC2">
    <w:name w:val="toc 2"/>
    <w:basedOn w:val="Normal"/>
    <w:next w:val="Normal"/>
    <w:uiPriority w:val="39"/>
    <w:rsid w:val="00F03BD2"/>
    <w:pPr>
      <w:tabs>
        <w:tab w:val="right" w:leader="underscore" w:pos="9360"/>
      </w:tabs>
      <w:spacing w:after="100"/>
      <w:ind w:left="240"/>
    </w:pPr>
    <w:rPr>
      <w:noProof/>
    </w:rPr>
  </w:style>
  <w:style w:type="paragraph" w:styleId="TOC3">
    <w:name w:val="toc 3"/>
    <w:basedOn w:val="Normal"/>
    <w:next w:val="Normal"/>
    <w:uiPriority w:val="39"/>
    <w:rsid w:val="00F03BD2"/>
    <w:pPr>
      <w:tabs>
        <w:tab w:val="right" w:leader="underscore" w:pos="9360"/>
      </w:tabs>
      <w:spacing w:after="100"/>
      <w:ind w:left="480"/>
    </w:pPr>
    <w:rPr>
      <w:noProof/>
    </w:rPr>
  </w:style>
  <w:style w:type="paragraph" w:styleId="TOC4">
    <w:name w:val="toc 4"/>
    <w:basedOn w:val="Normal"/>
    <w:next w:val="Normal"/>
    <w:uiPriority w:val="39"/>
    <w:rsid w:val="00F03BD2"/>
    <w:pPr>
      <w:tabs>
        <w:tab w:val="right" w:leader="underscore" w:pos="9360"/>
      </w:tabs>
      <w:spacing w:after="100"/>
      <w:ind w:left="720"/>
    </w:pPr>
  </w:style>
  <w:style w:type="paragraph" w:styleId="TOC5">
    <w:name w:val="toc 5"/>
    <w:basedOn w:val="Normal"/>
    <w:next w:val="Normal"/>
    <w:autoRedefine/>
    <w:uiPriority w:val="39"/>
    <w:rsid w:val="00F03BD2"/>
    <w:pPr>
      <w:spacing w:after="100"/>
      <w:ind w:left="960"/>
    </w:pPr>
  </w:style>
  <w:style w:type="paragraph" w:customStyle="1" w:styleId="Cover1">
    <w:name w:val="Cover 1"/>
    <w:qFormat/>
    <w:rsid w:val="00E5509C"/>
    <w:pPr>
      <w:spacing w:before="240" w:after="240"/>
      <w:jc w:val="center"/>
    </w:pPr>
    <w:rPr>
      <w:rFonts w:asciiTheme="majorHAnsi" w:hAnsiTheme="majorHAnsi" w:cs="Times New Roman"/>
      <w:sz w:val="72"/>
      <w:szCs w:val="20"/>
    </w:rPr>
  </w:style>
  <w:style w:type="paragraph" w:customStyle="1" w:styleId="Cover2">
    <w:name w:val="Cover 2"/>
    <w:qFormat/>
    <w:rsid w:val="00E5509C"/>
    <w:pPr>
      <w:jc w:val="center"/>
    </w:pPr>
    <w:rPr>
      <w:rFonts w:asciiTheme="majorHAnsi" w:hAnsiTheme="majorHAnsi" w:cs="Times New Roman"/>
      <w:b/>
      <w:sz w:val="56"/>
      <w:szCs w:val="48"/>
    </w:rPr>
  </w:style>
  <w:style w:type="paragraph" w:customStyle="1" w:styleId="Cover3">
    <w:name w:val="Cover 3"/>
    <w:qFormat/>
    <w:rsid w:val="00E5509C"/>
    <w:pPr>
      <w:spacing w:before="320" w:after="240"/>
      <w:jc w:val="center"/>
    </w:pPr>
    <w:rPr>
      <w:rFonts w:asciiTheme="majorHAnsi" w:hAnsiTheme="majorHAnsi" w:cs="Times New Roman"/>
      <w:sz w:val="48"/>
      <w:szCs w:val="20"/>
    </w:rPr>
  </w:style>
  <w:style w:type="character" w:styleId="CommentReference">
    <w:name w:val="annotation reference"/>
    <w:basedOn w:val="DefaultParagraphFont"/>
    <w:rsid w:val="00F03BD2"/>
    <w:rPr>
      <w:sz w:val="16"/>
      <w:szCs w:val="16"/>
    </w:rPr>
  </w:style>
  <w:style w:type="paragraph" w:styleId="CommentText">
    <w:name w:val="annotation text"/>
    <w:basedOn w:val="Normal"/>
    <w:link w:val="CommentTextChar"/>
    <w:rsid w:val="00F03BD2"/>
    <w:rPr>
      <w:sz w:val="20"/>
      <w:szCs w:val="20"/>
    </w:rPr>
  </w:style>
  <w:style w:type="character" w:customStyle="1" w:styleId="CommentTextChar">
    <w:name w:val="Comment Text Char"/>
    <w:basedOn w:val="DefaultParagraphFont"/>
    <w:link w:val="CommentText"/>
    <w:rsid w:val="00F03BD2"/>
    <w:rPr>
      <w:rFonts w:ascii="Franklin Gothic Book" w:hAnsi="Franklin Gothic Book"/>
      <w:sz w:val="20"/>
      <w:szCs w:val="20"/>
    </w:rPr>
  </w:style>
  <w:style w:type="paragraph" w:styleId="CommentSubject">
    <w:name w:val="annotation subject"/>
    <w:basedOn w:val="CommentText"/>
    <w:next w:val="CommentText"/>
    <w:link w:val="CommentSubjectChar"/>
    <w:rsid w:val="00F03BD2"/>
    <w:rPr>
      <w:b/>
      <w:bCs/>
    </w:rPr>
  </w:style>
  <w:style w:type="character" w:customStyle="1" w:styleId="CommentSubjectChar">
    <w:name w:val="Comment Subject Char"/>
    <w:basedOn w:val="CommentTextChar"/>
    <w:link w:val="CommentSubject"/>
    <w:rsid w:val="00F03BD2"/>
    <w:rPr>
      <w:rFonts w:ascii="Franklin Gothic Book" w:hAnsi="Franklin Gothic Book"/>
      <w:b/>
      <w:bCs/>
      <w:sz w:val="20"/>
      <w:szCs w:val="20"/>
    </w:rPr>
  </w:style>
  <w:style w:type="paragraph" w:styleId="TableofFigures">
    <w:name w:val="table of figures"/>
    <w:basedOn w:val="Normal"/>
    <w:next w:val="Normal"/>
    <w:uiPriority w:val="99"/>
    <w:rsid w:val="00F03BD2"/>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F03BD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F03BD2"/>
    <w:pPr>
      <w:keepNext/>
      <w:keepLines/>
      <w:pageBreakBefore/>
      <w:jc w:val="center"/>
    </w:pPr>
    <w:rPr>
      <w:rFonts w:cs="Calibri"/>
      <w:b/>
      <w:caps/>
      <w:sz w:val="28"/>
    </w:rPr>
  </w:style>
  <w:style w:type="paragraph" w:customStyle="1" w:styleId="SectionHeading">
    <w:name w:val="Section Heading"/>
    <w:basedOn w:val="Normal"/>
    <w:next w:val="Normal"/>
    <w:qFormat/>
    <w:rsid w:val="00F03BD2"/>
    <w:pPr>
      <w:keepNext/>
      <w:keepLines/>
      <w:spacing w:before="120"/>
    </w:pPr>
    <w:rPr>
      <w:rFonts w:cs="Calibri"/>
      <w:b/>
    </w:rPr>
  </w:style>
  <w:style w:type="numbering" w:customStyle="1" w:styleId="ListBullets">
    <w:name w:val="List Bullets"/>
    <w:uiPriority w:val="99"/>
    <w:rsid w:val="00F03BD2"/>
    <w:pPr>
      <w:numPr>
        <w:numId w:val="4"/>
      </w:numPr>
    </w:pPr>
  </w:style>
  <w:style w:type="character" w:styleId="Strong">
    <w:name w:val="Strong"/>
    <w:basedOn w:val="DefaultParagraphFont"/>
    <w:qFormat/>
    <w:rsid w:val="00F03BD2"/>
    <w:rPr>
      <w:b/>
      <w:bCs/>
    </w:rPr>
  </w:style>
  <w:style w:type="paragraph" w:styleId="ListBullet">
    <w:name w:val="List Bullet"/>
    <w:basedOn w:val="ListParagraph"/>
    <w:uiPriority w:val="99"/>
    <w:unhideWhenUsed/>
    <w:rsid w:val="00F03BD2"/>
    <w:pPr>
      <w:keepLines/>
      <w:numPr>
        <w:numId w:val="7"/>
      </w:numPr>
    </w:pPr>
    <w:rPr>
      <w:rFonts w:eastAsiaTheme="minorHAnsi" w:cstheme="minorBidi"/>
    </w:rPr>
  </w:style>
  <w:style w:type="paragraph" w:styleId="ListBullet2">
    <w:name w:val="List Bullet 2"/>
    <w:basedOn w:val="Normal"/>
    <w:uiPriority w:val="99"/>
    <w:unhideWhenUsed/>
    <w:rsid w:val="00F03BD2"/>
    <w:pPr>
      <w:keepLines/>
      <w:numPr>
        <w:ilvl w:val="1"/>
        <w:numId w:val="7"/>
      </w:numPr>
    </w:pPr>
    <w:rPr>
      <w:rFonts w:eastAsiaTheme="minorHAnsi" w:cstheme="minorBidi"/>
      <w:szCs w:val="22"/>
    </w:rPr>
  </w:style>
  <w:style w:type="paragraph" w:customStyle="1" w:styleId="Image">
    <w:name w:val="Image"/>
    <w:basedOn w:val="Normal"/>
    <w:qFormat/>
    <w:rsid w:val="00F03BD2"/>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F03BD2"/>
    <w:pPr>
      <w:spacing w:before="60" w:after="60"/>
      <w:ind w:left="115" w:right="115"/>
    </w:pPr>
    <w:rPr>
      <w:rFonts w:eastAsiaTheme="minorEastAsia" w:cs="Arial"/>
      <w:sz w:val="20"/>
      <w:szCs w:val="20"/>
    </w:rPr>
  </w:style>
  <w:style w:type="numbering" w:customStyle="1" w:styleId="ListNumbers">
    <w:name w:val="List Numbers"/>
    <w:uiPriority w:val="99"/>
    <w:rsid w:val="00F03BD2"/>
    <w:pPr>
      <w:numPr>
        <w:numId w:val="5"/>
      </w:numPr>
    </w:pPr>
  </w:style>
  <w:style w:type="paragraph" w:styleId="ListNumber">
    <w:name w:val="List Number"/>
    <w:basedOn w:val="ListParagraph"/>
    <w:uiPriority w:val="99"/>
    <w:unhideWhenUsed/>
    <w:rsid w:val="00F03BD2"/>
    <w:pPr>
      <w:keepLines/>
      <w:numPr>
        <w:numId w:val="8"/>
      </w:numPr>
      <w:spacing w:before="80" w:after="80"/>
    </w:pPr>
    <w:rPr>
      <w:rFonts w:eastAsiaTheme="minorHAnsi" w:cstheme="minorBidi"/>
    </w:rPr>
  </w:style>
  <w:style w:type="paragraph" w:styleId="ListNumber2">
    <w:name w:val="List Number 2"/>
    <w:basedOn w:val="Normal"/>
    <w:uiPriority w:val="99"/>
    <w:unhideWhenUsed/>
    <w:rsid w:val="00F03BD2"/>
    <w:pPr>
      <w:keepLines/>
      <w:numPr>
        <w:ilvl w:val="1"/>
        <w:numId w:val="8"/>
      </w:numPr>
      <w:spacing w:before="80" w:after="80"/>
    </w:pPr>
    <w:rPr>
      <w:rFonts w:eastAsiaTheme="minorHAnsi" w:cstheme="minorBidi"/>
      <w:szCs w:val="22"/>
    </w:rPr>
  </w:style>
  <w:style w:type="paragraph" w:customStyle="1" w:styleId="TableCaption">
    <w:name w:val="Table Caption"/>
    <w:basedOn w:val="Caption"/>
    <w:qFormat/>
    <w:rsid w:val="00F03BD2"/>
    <w:pPr>
      <w:keepNext/>
      <w:spacing w:before="240"/>
      <w:jc w:val="left"/>
    </w:pPr>
    <w:rPr>
      <w:rFonts w:ascii="Franklin Gothic Book" w:hAnsi="Franklin Gothic Book"/>
    </w:rPr>
  </w:style>
  <w:style w:type="paragraph" w:customStyle="1" w:styleId="TableHeader">
    <w:name w:val="Table Header"/>
    <w:basedOn w:val="TableText"/>
    <w:qFormat/>
    <w:rsid w:val="00F03BD2"/>
    <w:pPr>
      <w:keepNext/>
      <w:keepLines/>
      <w:jc w:val="center"/>
    </w:pPr>
    <w:rPr>
      <w:b/>
      <w:bCs/>
      <w:color w:val="FFFFFF" w:themeColor="background1"/>
    </w:rPr>
  </w:style>
  <w:style w:type="paragraph" w:customStyle="1" w:styleId="TableTextCenter">
    <w:name w:val="Table Text Center"/>
    <w:basedOn w:val="TableText"/>
    <w:qFormat/>
    <w:rsid w:val="00F03BD2"/>
    <w:pPr>
      <w:jc w:val="center"/>
    </w:pPr>
    <w:rPr>
      <w:noProof/>
    </w:rPr>
  </w:style>
  <w:style w:type="numbering" w:customStyle="1" w:styleId="TableBullets">
    <w:name w:val="Table Bullets"/>
    <w:uiPriority w:val="99"/>
    <w:rsid w:val="00F03BD2"/>
    <w:pPr>
      <w:numPr>
        <w:numId w:val="3"/>
      </w:numPr>
    </w:pPr>
  </w:style>
  <w:style w:type="paragraph" w:customStyle="1" w:styleId="TableTextBullet">
    <w:name w:val="Table Text Bullet"/>
    <w:basedOn w:val="TableText"/>
    <w:qFormat/>
    <w:rsid w:val="00F03BD2"/>
    <w:pPr>
      <w:numPr>
        <w:numId w:val="10"/>
      </w:numPr>
    </w:pPr>
    <w:rPr>
      <w:rFonts w:eastAsiaTheme="minorHAnsi" w:cstheme="minorBidi"/>
      <w:szCs w:val="22"/>
    </w:rPr>
  </w:style>
  <w:style w:type="paragraph" w:customStyle="1" w:styleId="TableTextBullet2">
    <w:name w:val="Table Text Bullet 2"/>
    <w:basedOn w:val="TableTextBullet"/>
    <w:qFormat/>
    <w:rsid w:val="00F03BD2"/>
    <w:pPr>
      <w:numPr>
        <w:ilvl w:val="1"/>
      </w:numPr>
    </w:pPr>
  </w:style>
  <w:style w:type="paragraph" w:customStyle="1" w:styleId="TableTextBullet3">
    <w:name w:val="Table Text Bullet 3"/>
    <w:basedOn w:val="TableTextBullet"/>
    <w:qFormat/>
    <w:rsid w:val="00F03BD2"/>
    <w:pPr>
      <w:numPr>
        <w:ilvl w:val="2"/>
      </w:numPr>
    </w:pPr>
  </w:style>
  <w:style w:type="paragraph" w:customStyle="1" w:styleId="NoteText">
    <w:name w:val="Note Text"/>
    <w:basedOn w:val="Normal"/>
    <w:qFormat/>
    <w:rsid w:val="00F03BD2"/>
    <w:pPr>
      <w:spacing w:before="80" w:after="80"/>
      <w:ind w:left="115" w:right="115"/>
    </w:pPr>
    <w:rPr>
      <w:rFonts w:cs="Calibri"/>
    </w:rPr>
  </w:style>
  <w:style w:type="paragraph" w:customStyle="1" w:styleId="NoteIcon">
    <w:name w:val="Note Icon"/>
    <w:basedOn w:val="NoteText"/>
    <w:qFormat/>
    <w:rsid w:val="00F03BD2"/>
    <w:pPr>
      <w:jc w:val="center"/>
    </w:pPr>
    <w:rPr>
      <w:rFonts w:cs="Arial"/>
      <w:noProof/>
    </w:rPr>
  </w:style>
  <w:style w:type="paragraph" w:styleId="ListBullet3">
    <w:name w:val="List Bullet 3"/>
    <w:basedOn w:val="Normal"/>
    <w:uiPriority w:val="99"/>
    <w:unhideWhenUsed/>
    <w:rsid w:val="00F03BD2"/>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F03BD2"/>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F03BD2"/>
    <w:pPr>
      <w:spacing w:after="60"/>
    </w:pPr>
    <w:rPr>
      <w:b/>
    </w:rPr>
  </w:style>
  <w:style w:type="character" w:customStyle="1" w:styleId="NoteHeadingChar">
    <w:name w:val="Note Heading Char"/>
    <w:basedOn w:val="DefaultParagraphFont"/>
    <w:link w:val="NoteHeading"/>
    <w:rsid w:val="00F03BD2"/>
    <w:rPr>
      <w:rFonts w:ascii="Franklin Gothic Book" w:hAnsi="Franklin Gothic Book"/>
      <w:b/>
      <w:sz w:val="22"/>
    </w:rPr>
  </w:style>
  <w:style w:type="paragraph" w:styleId="ListNumber3">
    <w:name w:val="List Number 3"/>
    <w:basedOn w:val="Normal"/>
    <w:uiPriority w:val="99"/>
    <w:unhideWhenUsed/>
    <w:rsid w:val="00F03BD2"/>
    <w:pPr>
      <w:keepLines/>
      <w:numPr>
        <w:ilvl w:val="2"/>
        <w:numId w:val="8"/>
      </w:numPr>
      <w:spacing w:before="80" w:after="80"/>
    </w:pPr>
    <w:rPr>
      <w:rFonts w:eastAsiaTheme="minorHAnsi" w:cstheme="minorBidi"/>
      <w:szCs w:val="22"/>
    </w:rPr>
  </w:style>
  <w:style w:type="table" w:customStyle="1" w:styleId="TableNote">
    <w:name w:val="Table Note"/>
    <w:basedOn w:val="TableNormal"/>
    <w:uiPriority w:val="99"/>
    <w:rsid w:val="00F03BD2"/>
    <w:rPr>
      <w:rFonts w:ascii="Arial" w:hAnsi="Arial"/>
      <w:sz w:val="20"/>
    </w:rPr>
    <w:tblPr>
      <w:jc w:val="center"/>
      <w:tblInd w:w="0" w:type="dxa"/>
      <w:tblBorders>
        <w:insideV w:val="single" w:sz="4" w:space="0" w:color="auto"/>
      </w:tblBorders>
      <w:tblCellMar>
        <w:top w:w="0" w:type="dxa"/>
        <w:left w:w="0" w:type="dxa"/>
        <w:bottom w:w="0" w:type="dxa"/>
        <w:right w:w="0" w:type="dxa"/>
      </w:tblCellMar>
    </w:tblPr>
    <w:trPr>
      <w:cantSplit/>
      <w:jc w:val="center"/>
    </w:trPr>
  </w:style>
  <w:style w:type="table" w:customStyle="1" w:styleId="TableProcedure">
    <w:name w:val="Table Procedure"/>
    <w:basedOn w:val="TableNormal"/>
    <w:uiPriority w:val="99"/>
    <w:rsid w:val="00F03BD2"/>
    <w:tblPr>
      <w:tblInd w:w="0" w:type="dxa"/>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F03BD2"/>
    <w:pPr>
      <w:spacing w:before="80" w:after="80"/>
      <w:jc w:val="right"/>
    </w:pPr>
  </w:style>
  <w:style w:type="paragraph" w:styleId="NormalIndent">
    <w:name w:val="Normal Indent"/>
    <w:basedOn w:val="Normal"/>
    <w:rsid w:val="00F03BD2"/>
    <w:pPr>
      <w:ind w:left="360"/>
    </w:pPr>
  </w:style>
  <w:style w:type="character" w:styleId="Emphasis">
    <w:name w:val="Emphasis"/>
    <w:basedOn w:val="DefaultParagraphFont"/>
    <w:qFormat/>
    <w:rsid w:val="00F03BD2"/>
    <w:rPr>
      <w:i/>
      <w:iCs/>
    </w:rPr>
  </w:style>
  <w:style w:type="paragraph" w:styleId="ListContinue">
    <w:name w:val="List Continue"/>
    <w:basedOn w:val="NormalIndent"/>
    <w:rsid w:val="00F03BD2"/>
    <w:rPr>
      <w:rFonts w:eastAsiaTheme="minorEastAsia" w:cstheme="minorBidi"/>
      <w:szCs w:val="22"/>
    </w:rPr>
  </w:style>
  <w:style w:type="paragraph" w:customStyle="1" w:styleId="ImageRight">
    <w:name w:val="Image Right"/>
    <w:basedOn w:val="Image"/>
    <w:qFormat/>
    <w:rsid w:val="00F03BD2"/>
    <w:pPr>
      <w:spacing w:after="0"/>
      <w:jc w:val="right"/>
    </w:pPr>
  </w:style>
  <w:style w:type="paragraph" w:customStyle="1" w:styleId="TableFootnote">
    <w:name w:val="Table Footnote"/>
    <w:basedOn w:val="Normal"/>
    <w:qFormat/>
    <w:rsid w:val="00F03BD2"/>
    <w:rPr>
      <w:rFonts w:cs="Arial"/>
      <w:i/>
      <w:sz w:val="20"/>
    </w:rPr>
  </w:style>
  <w:style w:type="character" w:customStyle="1" w:styleId="HighlightYellow">
    <w:name w:val="Highlight Yellow"/>
    <w:basedOn w:val="DefaultParagraphFont"/>
    <w:uiPriority w:val="1"/>
    <w:qFormat/>
    <w:rsid w:val="00F03BD2"/>
    <w:rPr>
      <w:bdr w:val="none" w:sz="0" w:space="0" w:color="auto"/>
      <w:shd w:val="clear" w:color="auto" w:fill="FFFF00"/>
    </w:rPr>
  </w:style>
  <w:style w:type="numbering" w:customStyle="1" w:styleId="TableNumbers">
    <w:name w:val="Table Numbers"/>
    <w:uiPriority w:val="99"/>
    <w:rsid w:val="00F03BD2"/>
    <w:pPr>
      <w:numPr>
        <w:numId w:val="6"/>
      </w:numPr>
    </w:pPr>
  </w:style>
  <w:style w:type="paragraph" w:customStyle="1" w:styleId="TableTextNumber">
    <w:name w:val="Table Text Number"/>
    <w:basedOn w:val="TableText"/>
    <w:qFormat/>
    <w:rsid w:val="00F03BD2"/>
    <w:pPr>
      <w:numPr>
        <w:numId w:val="11"/>
      </w:numPr>
    </w:pPr>
    <w:rPr>
      <w:rFonts w:eastAsiaTheme="minorHAnsi" w:cstheme="minorBidi"/>
      <w:szCs w:val="22"/>
    </w:rPr>
  </w:style>
  <w:style w:type="paragraph" w:customStyle="1" w:styleId="TableTextNumber2">
    <w:name w:val="Table Text Number 2"/>
    <w:basedOn w:val="TableTextNumber"/>
    <w:qFormat/>
    <w:rsid w:val="00F03BD2"/>
    <w:pPr>
      <w:numPr>
        <w:ilvl w:val="1"/>
      </w:numPr>
    </w:pPr>
  </w:style>
  <w:style w:type="paragraph" w:customStyle="1" w:styleId="TableTextNumber3">
    <w:name w:val="Table Text Number 3"/>
    <w:basedOn w:val="TableTextNumber"/>
    <w:qFormat/>
    <w:rsid w:val="00F03BD2"/>
    <w:pPr>
      <w:numPr>
        <w:ilvl w:val="2"/>
      </w:numPr>
    </w:pPr>
  </w:style>
  <w:style w:type="character" w:styleId="IntenseEmphasis">
    <w:name w:val="Intense Emphasis"/>
    <w:basedOn w:val="DefaultParagraphFont"/>
    <w:uiPriority w:val="21"/>
    <w:qFormat/>
    <w:rsid w:val="00F03BD2"/>
    <w:rPr>
      <w:b/>
      <w:bCs/>
      <w:i/>
      <w:iCs/>
      <w:color w:val="auto"/>
    </w:rPr>
  </w:style>
  <w:style w:type="paragraph" w:customStyle="1" w:styleId="UserSupport">
    <w:name w:val="User Support"/>
    <w:basedOn w:val="Normal"/>
    <w:qFormat/>
    <w:rsid w:val="00F03BD2"/>
    <w:pPr>
      <w:spacing w:before="120"/>
      <w:jc w:val="center"/>
    </w:pPr>
    <w:rPr>
      <w:rFonts w:eastAsiaTheme="minorEastAsia" w:cs="Arial"/>
      <w:bCs/>
    </w:rPr>
  </w:style>
  <w:style w:type="paragraph" w:styleId="ListContinue2">
    <w:name w:val="List Continue 2"/>
    <w:basedOn w:val="ListContinue"/>
    <w:rsid w:val="00F03BD2"/>
    <w:pPr>
      <w:ind w:left="1080"/>
    </w:pPr>
  </w:style>
  <w:style w:type="paragraph" w:styleId="Title">
    <w:name w:val="Title"/>
    <w:basedOn w:val="Normal"/>
    <w:next w:val="Normal"/>
    <w:link w:val="TitleChar"/>
    <w:qFormat/>
    <w:rsid w:val="000D19BB"/>
    <w:pPr>
      <w:spacing w:before="300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0D19BB"/>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0D19BB"/>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0D19BB"/>
    <w:rPr>
      <w:rFonts w:ascii="Franklin Gothic Book" w:eastAsiaTheme="majorEastAsia" w:hAnsi="Franklin Gothic Book" w:cstheme="majorBidi"/>
      <w:b/>
      <w:iCs/>
      <w:color w:val="000000" w:themeColor="text1"/>
      <w:spacing w:val="15"/>
      <w:sz w:val="56"/>
    </w:rPr>
  </w:style>
  <w:style w:type="paragraph" w:styleId="Date">
    <w:name w:val="Date"/>
    <w:basedOn w:val="Normal"/>
    <w:next w:val="Normal"/>
    <w:link w:val="DateChar"/>
    <w:rsid w:val="000D19BB"/>
    <w:pPr>
      <w:jc w:val="right"/>
    </w:pPr>
    <w:rPr>
      <w:b/>
      <w:sz w:val="28"/>
    </w:rPr>
  </w:style>
  <w:style w:type="character" w:customStyle="1" w:styleId="DateChar">
    <w:name w:val="Date Char"/>
    <w:basedOn w:val="DefaultParagraphFont"/>
    <w:link w:val="Date"/>
    <w:rsid w:val="000D19BB"/>
    <w:rPr>
      <w:rFonts w:ascii="Franklin Gothic Book" w:hAnsi="Franklin Gothic Book"/>
      <w:b/>
      <w:sz w:val="28"/>
    </w:rPr>
  </w:style>
  <w:style w:type="paragraph" w:customStyle="1" w:styleId="TableSubHeader">
    <w:name w:val="Table SubHeader"/>
    <w:basedOn w:val="TableHeader"/>
    <w:qFormat/>
    <w:rsid w:val="00F03BD2"/>
    <w:rPr>
      <w:color w:val="000000" w:themeColor="text1"/>
    </w:rPr>
  </w:style>
  <w:style w:type="table" w:customStyle="1" w:styleId="TableProcedureImages">
    <w:name w:val="Table Procedure Images"/>
    <w:basedOn w:val="TableNormal"/>
    <w:uiPriority w:val="99"/>
    <w:rsid w:val="00F03BD2"/>
    <w:tblPr>
      <w:tblInd w:w="0" w:type="dxa"/>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F03BD2"/>
    <w:rPr>
      <w:color w:val="0000FF"/>
      <w:u w:val="single"/>
    </w:rPr>
  </w:style>
  <w:style w:type="paragraph" w:customStyle="1" w:styleId="ListIntroduction">
    <w:name w:val="List Introduction"/>
    <w:basedOn w:val="Normal"/>
    <w:next w:val="ListBullet"/>
    <w:qFormat/>
    <w:rsid w:val="00F03BD2"/>
    <w:pPr>
      <w:keepNext/>
    </w:pPr>
    <w:rPr>
      <w:rFonts w:asciiTheme="minorHAnsi" w:hAnsiTheme="minorHAnsi"/>
      <w:sz w:val="24"/>
    </w:rPr>
  </w:style>
  <w:style w:type="paragraph" w:customStyle="1" w:styleId="ProcedureIntroduction">
    <w:name w:val="Procedure Introduction"/>
    <w:basedOn w:val="Normal"/>
    <w:next w:val="Normal"/>
    <w:qFormat/>
    <w:rsid w:val="00F03BD2"/>
    <w:pPr>
      <w:keepNext/>
      <w:keepLines/>
    </w:pPr>
    <w:rPr>
      <w:i/>
    </w:rPr>
  </w:style>
  <w:style w:type="paragraph" w:customStyle="1" w:styleId="ProcedureResult">
    <w:name w:val="Procedure Result"/>
    <w:basedOn w:val="Normal"/>
    <w:next w:val="Normal"/>
    <w:qFormat/>
    <w:rsid w:val="00F03BD2"/>
    <w:pPr>
      <w:spacing w:after="0"/>
    </w:pPr>
  </w:style>
  <w:style w:type="table" w:styleId="LightList">
    <w:name w:val="Light List"/>
    <w:basedOn w:val="TableNormal"/>
    <w:uiPriority w:val="61"/>
    <w:rsid w:val="00914AC4"/>
    <w:rPr>
      <w:rFonts w:ascii="Calibri" w:eastAsia="Calibri" w:hAnsi="Calibri" w:cs="Times New Roman"/>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2A0B84"/>
    <w:rPr>
      <w:rFonts w:ascii="Franklin Gothic Book" w:hAnsi="Franklin Gothic Book"/>
      <w:sz w:val="22"/>
    </w:rPr>
  </w:style>
  <w:style w:type="character" w:styleId="FootnoteReference">
    <w:name w:val="footnote reference"/>
    <w:basedOn w:val="DefaultParagraphFont"/>
    <w:rsid w:val="00E730F9"/>
    <w:rPr>
      <w:vertAlign w:val="superscript"/>
    </w:rPr>
  </w:style>
  <w:style w:type="paragraph" w:styleId="List2">
    <w:name w:val="List 2"/>
    <w:basedOn w:val="Normal"/>
    <w:rsid w:val="00796B6A"/>
    <w:pPr>
      <w:ind w:left="720" w:hanging="360"/>
      <w:contextualSpacing/>
    </w:pPr>
  </w:style>
  <w:style w:type="paragraph" w:customStyle="1" w:styleId="NormalAfterListNumber">
    <w:name w:val="Normal After List Number"/>
    <w:basedOn w:val="Normal"/>
    <w:next w:val="Normal"/>
    <w:rsid w:val="00F03BD2"/>
    <w:pPr>
      <w:spacing w:before="120"/>
    </w:pPr>
    <w:rPr>
      <w:rFonts w:cs="Times New Roman"/>
      <w:szCs w:val="20"/>
    </w:rPr>
  </w:style>
  <w:style w:type="paragraph" w:customStyle="1" w:styleId="StepBullet">
    <w:name w:val="Step Bullet"/>
    <w:qFormat/>
    <w:rsid w:val="00D47004"/>
    <w:pPr>
      <w:numPr>
        <w:numId w:val="9"/>
      </w:numPr>
    </w:pPr>
    <w:rPr>
      <w:sz w:val="20"/>
      <w:szCs w:val="20"/>
    </w:rPr>
  </w:style>
  <w:style w:type="character" w:styleId="FollowedHyperlink">
    <w:name w:val="FollowedHyperlink"/>
    <w:basedOn w:val="DefaultParagraphFont"/>
    <w:rsid w:val="002456CE"/>
    <w:rPr>
      <w:color w:val="800080" w:themeColor="followedHyperlink"/>
      <w:u w:val="single"/>
    </w:rPr>
  </w:style>
  <w:style w:type="paragraph" w:customStyle="1" w:styleId="Appendix1">
    <w:name w:val="Appendix 1"/>
    <w:basedOn w:val="Normal"/>
    <w:qFormat/>
    <w:rsid w:val="00F03BD2"/>
    <w:pPr>
      <w:keepNext/>
      <w:keepLines/>
      <w:pageBreakBefore/>
      <w:numPr>
        <w:numId w:val="27"/>
      </w:numPr>
      <w:spacing w:before="360"/>
      <w:jc w:val="center"/>
      <w:outlineLvl w:val="0"/>
    </w:pPr>
    <w:rPr>
      <w:b/>
      <w:caps/>
      <w:color w:val="000000"/>
      <w:sz w:val="24"/>
    </w:rPr>
  </w:style>
  <w:style w:type="numbering" w:customStyle="1" w:styleId="AppendixNumbers">
    <w:name w:val="Appendix Numbers"/>
    <w:uiPriority w:val="99"/>
    <w:rsid w:val="00F03BD2"/>
    <w:pPr>
      <w:numPr>
        <w:numId w:val="31"/>
      </w:numPr>
    </w:pPr>
  </w:style>
  <w:style w:type="paragraph" w:customStyle="1" w:styleId="HeaderRightLarge">
    <w:name w:val="Header Right Large"/>
    <w:basedOn w:val="Header"/>
    <w:qFormat/>
    <w:rsid w:val="00F03BD2"/>
    <w:pPr>
      <w:jc w:val="right"/>
    </w:pPr>
    <w:rPr>
      <w:rFonts w:ascii="Franklin Gothic Medium" w:hAnsi="Franklin Gothic Medium"/>
      <w:b/>
      <w:sz w:val="44"/>
    </w:rPr>
  </w:style>
  <w:style w:type="paragraph" w:customStyle="1" w:styleId="HeaderRightSmall">
    <w:name w:val="Header Right Small"/>
    <w:basedOn w:val="Header"/>
    <w:qFormat/>
    <w:rsid w:val="00F03BD2"/>
    <w:pPr>
      <w:jc w:val="right"/>
    </w:pPr>
    <w:rPr>
      <w:sz w:val="20"/>
      <w:szCs w:val="20"/>
    </w:rPr>
  </w:style>
  <w:style w:type="numbering" w:customStyle="1" w:styleId="HeadingNumbers">
    <w:name w:val="Heading Numbers"/>
    <w:uiPriority w:val="99"/>
    <w:rsid w:val="00F03BD2"/>
    <w:pPr>
      <w:numPr>
        <w:numId w:val="32"/>
      </w:numPr>
    </w:pPr>
  </w:style>
  <w:style w:type="paragraph" w:customStyle="1" w:styleId="Heading1NoNumber">
    <w:name w:val="Heading 1 No Number"/>
    <w:basedOn w:val="Normal"/>
    <w:qFormat/>
    <w:rsid w:val="000D19BB"/>
    <w:pPr>
      <w:keepNext/>
      <w:keepLines/>
      <w:pageBreakBefore/>
      <w:spacing w:before="360"/>
      <w:jc w:val="center"/>
      <w:outlineLvl w:val="0"/>
    </w:pPr>
    <w:rPr>
      <w:b/>
      <w:caps/>
      <w:sz w:val="24"/>
    </w:rPr>
  </w:style>
  <w:style w:type="paragraph" w:customStyle="1" w:styleId="FooterFirstPage">
    <w:name w:val="Footer First Page"/>
    <w:basedOn w:val="Normal"/>
    <w:qFormat/>
    <w:rsid w:val="000D19BB"/>
    <w:pPr>
      <w:autoSpaceDE w:val="0"/>
      <w:autoSpaceDN w:val="0"/>
      <w:adjustRightInd w:val="0"/>
      <w:spacing w:after="480"/>
      <w:contextualSpacing/>
      <w:jc w:val="center"/>
    </w:pPr>
    <w:rPr>
      <w:rFonts w:cs="Franklin Gothic Book"/>
      <w:color w:val="1F497D"/>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footer" w:uiPriority="99"/>
    <w:lsdException w:name="caption" w:semiHidden="1" w:unhideWhenUsed="1" w:qFormat="1"/>
    <w:lsdException w:name="table of figures" w:uiPriority="99"/>
    <w:lsdException w:name="List Bullet" w:uiPriority="99"/>
    <w:lsdException w:name="List Number" w:uiPriority="99"/>
    <w:lsdException w:name="List Bullet 2" w:uiPriority="99"/>
    <w:lsdException w:name="List Bullet 3" w:uiPriority="99"/>
    <w:lsdException w:name="List Number 2" w:uiPriority="99"/>
    <w:lsdException w:name="List Number 3"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3BD2"/>
    <w:pPr>
      <w:spacing w:after="120"/>
    </w:pPr>
    <w:rPr>
      <w:rFonts w:ascii="Franklin Gothic Book" w:hAnsi="Franklin Gothic Book"/>
      <w:sz w:val="22"/>
    </w:rPr>
  </w:style>
  <w:style w:type="paragraph" w:styleId="Heading1">
    <w:name w:val="heading 1"/>
    <w:basedOn w:val="Normal"/>
    <w:next w:val="Normal"/>
    <w:link w:val="Heading1Char"/>
    <w:qFormat/>
    <w:rsid w:val="000D19BB"/>
    <w:pPr>
      <w:keepNext/>
      <w:keepLines/>
      <w:pageBreakBefore/>
      <w:numPr>
        <w:numId w:val="33"/>
      </w:numPr>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F03BD2"/>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F03BD2"/>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F03BD2"/>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F03BD2"/>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9BB"/>
    <w:rPr>
      <w:rFonts w:ascii="Franklin Gothic Book" w:eastAsiaTheme="majorEastAsia" w:hAnsi="Franklin Gothic Book" w:cstheme="majorBidi"/>
      <w:b/>
      <w:bCs/>
      <w:caps/>
      <w:color w:val="000000"/>
      <w:szCs w:val="28"/>
    </w:rPr>
  </w:style>
  <w:style w:type="character" w:customStyle="1" w:styleId="Heading2Char">
    <w:name w:val="Heading 2 Char"/>
    <w:basedOn w:val="DefaultParagraphFont"/>
    <w:link w:val="Heading2"/>
    <w:rsid w:val="00F03BD2"/>
    <w:rPr>
      <w:rFonts w:ascii="Franklin Gothic Book" w:eastAsiaTheme="majorEastAsia" w:hAnsi="Franklin Gothic Book" w:cstheme="majorBidi"/>
      <w:b/>
      <w:bCs/>
      <w:color w:val="1B4E91"/>
      <w:szCs w:val="26"/>
    </w:rPr>
  </w:style>
  <w:style w:type="character" w:styleId="Hyperlink">
    <w:name w:val="Hyperlink"/>
    <w:basedOn w:val="DefaultParagraphFont"/>
    <w:uiPriority w:val="99"/>
    <w:rsid w:val="00F03BD2"/>
    <w:rPr>
      <w:color w:val="0000FF" w:themeColor="hyperlink"/>
      <w:u w:val="single"/>
    </w:rPr>
  </w:style>
  <w:style w:type="table" w:styleId="TableGrid">
    <w:name w:val="Table Grid"/>
    <w:basedOn w:val="TableNormal"/>
    <w:uiPriority w:val="59"/>
    <w:rsid w:val="00F03BD2"/>
    <w:pPr>
      <w:spacing w:after="240"/>
    </w:pPr>
    <w:rPr>
      <w:rFonts w:eastAsiaTheme="minorEastAsia" w:cstheme="minorBidi"/>
      <w:szCs w:val="22"/>
    </w:rPr>
    <w:tblPr>
      <w:jc w:val="center"/>
      <w:tblInd w:w="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top w:w="0" w:type="dxa"/>
        <w:left w:w="0" w:type="dxa"/>
        <w:bottom w:w="0" w:type="dxa"/>
        <w:right w:w="0"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F03BD2"/>
    <w:pPr>
      <w:spacing w:after="0"/>
    </w:pPr>
    <w:rPr>
      <w:rFonts w:ascii="Tahoma" w:hAnsi="Tahoma" w:cs="Tahoma"/>
      <w:sz w:val="16"/>
      <w:szCs w:val="16"/>
    </w:rPr>
  </w:style>
  <w:style w:type="character" w:customStyle="1" w:styleId="BalloonTextChar">
    <w:name w:val="Balloon Text Char"/>
    <w:basedOn w:val="DefaultParagraphFont"/>
    <w:link w:val="BalloonText"/>
    <w:rsid w:val="00F03BD2"/>
    <w:rPr>
      <w:rFonts w:ascii="Tahoma" w:hAnsi="Tahoma" w:cs="Tahoma"/>
      <w:sz w:val="16"/>
      <w:szCs w:val="16"/>
    </w:rPr>
  </w:style>
  <w:style w:type="paragraph" w:styleId="ListParagraph">
    <w:name w:val="List Paragraph"/>
    <w:basedOn w:val="Normal"/>
    <w:uiPriority w:val="34"/>
    <w:qFormat/>
    <w:rsid w:val="00F03BD2"/>
    <w:pPr>
      <w:numPr>
        <w:numId w:val="1"/>
      </w:numPr>
    </w:pPr>
    <w:rPr>
      <w:rFonts w:eastAsiaTheme="minorEastAsia" w:cs="Calibri"/>
      <w:szCs w:val="22"/>
    </w:rPr>
  </w:style>
  <w:style w:type="table" w:styleId="LightList-Accent1">
    <w:name w:val="Light List Accent 1"/>
    <w:basedOn w:val="TableNormal"/>
    <w:uiPriority w:val="61"/>
    <w:rsid w:val="00F03BD2"/>
    <w:rPr>
      <w:rFonts w:eastAsiaTheme="minorEastAsia"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F03BD2"/>
    <w:pPr>
      <w:autoSpaceDE w:val="0"/>
      <w:autoSpaceDN w:val="0"/>
      <w:adjustRightInd w:val="0"/>
    </w:pPr>
    <w:rPr>
      <w:rFonts w:ascii="Arial" w:hAnsi="Arial" w:cs="Arial"/>
      <w:color w:val="000000"/>
      <w:sz w:val="20"/>
      <w:szCs w:val="23"/>
    </w:rPr>
  </w:style>
  <w:style w:type="character" w:customStyle="1" w:styleId="Heading3Char">
    <w:name w:val="Heading 3 Char"/>
    <w:basedOn w:val="DefaultParagraphFont"/>
    <w:link w:val="Heading3"/>
    <w:rsid w:val="00F03BD2"/>
    <w:rPr>
      <w:rFonts w:ascii="Franklin Gothic Book" w:eastAsiaTheme="majorEastAsia" w:hAnsi="Franklin Gothic Book" w:cstheme="majorBidi"/>
      <w:b/>
      <w:bCs/>
      <w:color w:val="43B02A"/>
      <w:sz w:val="22"/>
      <w:szCs w:val="26"/>
    </w:rPr>
  </w:style>
  <w:style w:type="paragraph" w:styleId="Caption">
    <w:name w:val="caption"/>
    <w:basedOn w:val="Normal"/>
    <w:next w:val="Normal"/>
    <w:unhideWhenUsed/>
    <w:qFormat/>
    <w:rsid w:val="00F03BD2"/>
    <w:pPr>
      <w:jc w:val="center"/>
    </w:pPr>
    <w:rPr>
      <w:rFonts w:ascii="Arial" w:eastAsiaTheme="minorEastAsia" w:hAnsi="Arial" w:cs="Arial"/>
      <w:bCs/>
      <w:sz w:val="20"/>
      <w:szCs w:val="18"/>
    </w:rPr>
  </w:style>
  <w:style w:type="character" w:customStyle="1" w:styleId="Heading4Char">
    <w:name w:val="Heading 4 Char"/>
    <w:basedOn w:val="DefaultParagraphFont"/>
    <w:link w:val="Heading4"/>
    <w:rsid w:val="00F03BD2"/>
    <w:rPr>
      <w:rFonts w:ascii="Franklin Gothic Book" w:eastAsiaTheme="majorEastAsia" w:hAnsi="Franklin Gothic Book" w:cstheme="majorBidi"/>
      <w:b/>
      <w:bCs/>
      <w:i/>
      <w:iCs/>
      <w:color w:val="1B4E91"/>
      <w:sz w:val="22"/>
      <w:szCs w:val="26"/>
    </w:rPr>
  </w:style>
  <w:style w:type="character" w:customStyle="1" w:styleId="Heading5Char">
    <w:name w:val="Heading 5 Char"/>
    <w:basedOn w:val="DefaultParagraphFont"/>
    <w:link w:val="Heading5"/>
    <w:rsid w:val="00F03BD2"/>
    <w:rPr>
      <w:rFonts w:asciiTheme="majorHAnsi" w:eastAsiaTheme="majorEastAsia" w:hAnsiTheme="majorHAnsi" w:cstheme="majorBidi"/>
      <w:b/>
      <w:color w:val="4F6228" w:themeColor="accent3" w:themeShade="80"/>
      <w:sz w:val="22"/>
    </w:rPr>
  </w:style>
  <w:style w:type="paragraph" w:customStyle="1" w:styleId="Number">
    <w:name w:val="Number"/>
    <w:qFormat/>
    <w:rsid w:val="00F03BD2"/>
    <w:pPr>
      <w:numPr>
        <w:numId w:val="2"/>
      </w:numPr>
      <w:ind w:left="360"/>
    </w:pPr>
    <w:rPr>
      <w:rFonts w:eastAsiaTheme="minorHAnsi" w:cstheme="minorBidi"/>
      <w:sz w:val="22"/>
      <w:szCs w:val="22"/>
    </w:rPr>
  </w:style>
  <w:style w:type="paragraph" w:customStyle="1" w:styleId="NumberwithSpace">
    <w:name w:val="Number with Space"/>
    <w:basedOn w:val="Number"/>
    <w:qFormat/>
    <w:rsid w:val="00F03BD2"/>
    <w:pPr>
      <w:spacing w:after="120"/>
      <w:ind w:left="720"/>
    </w:pPr>
    <w:rPr>
      <w:sz w:val="24"/>
    </w:rPr>
  </w:style>
  <w:style w:type="table" w:styleId="LightList-Accent3">
    <w:name w:val="Light List Accent 3"/>
    <w:basedOn w:val="TableNormal"/>
    <w:uiPriority w:val="61"/>
    <w:rsid w:val="00F03BD2"/>
    <w:rPr>
      <w:rFonts w:ascii="Arial" w:hAnsi="Arial"/>
      <w:sz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F03BD2"/>
    <w:pPr>
      <w:spacing w:after="0"/>
    </w:pPr>
  </w:style>
  <w:style w:type="character" w:customStyle="1" w:styleId="HeaderChar">
    <w:name w:val="Header Char"/>
    <w:basedOn w:val="DefaultParagraphFont"/>
    <w:link w:val="Header"/>
    <w:rsid w:val="00F03BD2"/>
    <w:rPr>
      <w:rFonts w:ascii="Franklin Gothic Book" w:hAnsi="Franklin Gothic Book"/>
      <w:sz w:val="22"/>
    </w:rPr>
  </w:style>
  <w:style w:type="paragraph" w:styleId="Footer">
    <w:name w:val="footer"/>
    <w:basedOn w:val="Normal"/>
    <w:link w:val="FooterChar"/>
    <w:uiPriority w:val="99"/>
    <w:rsid w:val="00F03BD2"/>
    <w:pPr>
      <w:tabs>
        <w:tab w:val="center" w:pos="4680"/>
        <w:tab w:val="right" w:pos="9360"/>
      </w:tabs>
      <w:spacing w:after="0"/>
      <w:jc w:val="right"/>
    </w:pPr>
  </w:style>
  <w:style w:type="character" w:customStyle="1" w:styleId="FooterChar">
    <w:name w:val="Footer Char"/>
    <w:basedOn w:val="DefaultParagraphFont"/>
    <w:link w:val="Footer"/>
    <w:uiPriority w:val="99"/>
    <w:rsid w:val="00F03BD2"/>
    <w:rPr>
      <w:rFonts w:ascii="Franklin Gothic Book" w:hAnsi="Franklin Gothic Book"/>
      <w:sz w:val="22"/>
    </w:rPr>
  </w:style>
  <w:style w:type="paragraph" w:styleId="TOC1">
    <w:name w:val="toc 1"/>
    <w:basedOn w:val="Normal"/>
    <w:next w:val="Normal"/>
    <w:uiPriority w:val="39"/>
    <w:rsid w:val="00F03BD2"/>
    <w:pPr>
      <w:tabs>
        <w:tab w:val="right" w:leader="underscore" w:pos="9360"/>
      </w:tabs>
      <w:spacing w:before="120"/>
    </w:pPr>
    <w:rPr>
      <w:rFonts w:cs="Arial"/>
      <w:caps/>
      <w:noProof/>
      <w:szCs w:val="20"/>
    </w:rPr>
  </w:style>
  <w:style w:type="paragraph" w:styleId="TOC2">
    <w:name w:val="toc 2"/>
    <w:basedOn w:val="Normal"/>
    <w:next w:val="Normal"/>
    <w:uiPriority w:val="39"/>
    <w:rsid w:val="00F03BD2"/>
    <w:pPr>
      <w:tabs>
        <w:tab w:val="right" w:leader="underscore" w:pos="9360"/>
      </w:tabs>
      <w:spacing w:after="100"/>
      <w:ind w:left="240"/>
    </w:pPr>
    <w:rPr>
      <w:noProof/>
    </w:rPr>
  </w:style>
  <w:style w:type="paragraph" w:styleId="TOC3">
    <w:name w:val="toc 3"/>
    <w:basedOn w:val="Normal"/>
    <w:next w:val="Normal"/>
    <w:uiPriority w:val="39"/>
    <w:rsid w:val="00F03BD2"/>
    <w:pPr>
      <w:tabs>
        <w:tab w:val="right" w:leader="underscore" w:pos="9360"/>
      </w:tabs>
      <w:spacing w:after="100"/>
      <w:ind w:left="480"/>
    </w:pPr>
    <w:rPr>
      <w:noProof/>
    </w:rPr>
  </w:style>
  <w:style w:type="paragraph" w:styleId="TOC4">
    <w:name w:val="toc 4"/>
    <w:basedOn w:val="Normal"/>
    <w:next w:val="Normal"/>
    <w:uiPriority w:val="39"/>
    <w:rsid w:val="00F03BD2"/>
    <w:pPr>
      <w:tabs>
        <w:tab w:val="right" w:leader="underscore" w:pos="9360"/>
      </w:tabs>
      <w:spacing w:after="100"/>
      <w:ind w:left="720"/>
    </w:pPr>
  </w:style>
  <w:style w:type="paragraph" w:styleId="TOC5">
    <w:name w:val="toc 5"/>
    <w:basedOn w:val="Normal"/>
    <w:next w:val="Normal"/>
    <w:autoRedefine/>
    <w:uiPriority w:val="39"/>
    <w:rsid w:val="00F03BD2"/>
    <w:pPr>
      <w:spacing w:after="100"/>
      <w:ind w:left="960"/>
    </w:pPr>
  </w:style>
  <w:style w:type="paragraph" w:customStyle="1" w:styleId="Cover1">
    <w:name w:val="Cover 1"/>
    <w:qFormat/>
    <w:rsid w:val="00E5509C"/>
    <w:pPr>
      <w:spacing w:before="240" w:after="240"/>
      <w:jc w:val="center"/>
    </w:pPr>
    <w:rPr>
      <w:rFonts w:asciiTheme="majorHAnsi" w:hAnsiTheme="majorHAnsi" w:cs="Times New Roman"/>
      <w:sz w:val="72"/>
      <w:szCs w:val="20"/>
    </w:rPr>
  </w:style>
  <w:style w:type="paragraph" w:customStyle="1" w:styleId="Cover2">
    <w:name w:val="Cover 2"/>
    <w:qFormat/>
    <w:rsid w:val="00E5509C"/>
    <w:pPr>
      <w:jc w:val="center"/>
    </w:pPr>
    <w:rPr>
      <w:rFonts w:asciiTheme="majorHAnsi" w:hAnsiTheme="majorHAnsi" w:cs="Times New Roman"/>
      <w:b/>
      <w:sz w:val="56"/>
      <w:szCs w:val="48"/>
    </w:rPr>
  </w:style>
  <w:style w:type="paragraph" w:customStyle="1" w:styleId="Cover3">
    <w:name w:val="Cover 3"/>
    <w:qFormat/>
    <w:rsid w:val="00E5509C"/>
    <w:pPr>
      <w:spacing w:before="320" w:after="240"/>
      <w:jc w:val="center"/>
    </w:pPr>
    <w:rPr>
      <w:rFonts w:asciiTheme="majorHAnsi" w:hAnsiTheme="majorHAnsi" w:cs="Times New Roman"/>
      <w:sz w:val="48"/>
      <w:szCs w:val="20"/>
    </w:rPr>
  </w:style>
  <w:style w:type="character" w:styleId="CommentReference">
    <w:name w:val="annotation reference"/>
    <w:basedOn w:val="DefaultParagraphFont"/>
    <w:rsid w:val="00F03BD2"/>
    <w:rPr>
      <w:sz w:val="16"/>
      <w:szCs w:val="16"/>
    </w:rPr>
  </w:style>
  <w:style w:type="paragraph" w:styleId="CommentText">
    <w:name w:val="annotation text"/>
    <w:basedOn w:val="Normal"/>
    <w:link w:val="CommentTextChar"/>
    <w:rsid w:val="00F03BD2"/>
    <w:rPr>
      <w:sz w:val="20"/>
      <w:szCs w:val="20"/>
    </w:rPr>
  </w:style>
  <w:style w:type="character" w:customStyle="1" w:styleId="CommentTextChar">
    <w:name w:val="Comment Text Char"/>
    <w:basedOn w:val="DefaultParagraphFont"/>
    <w:link w:val="CommentText"/>
    <w:rsid w:val="00F03BD2"/>
    <w:rPr>
      <w:rFonts w:ascii="Franklin Gothic Book" w:hAnsi="Franklin Gothic Book"/>
      <w:sz w:val="20"/>
      <w:szCs w:val="20"/>
    </w:rPr>
  </w:style>
  <w:style w:type="paragraph" w:styleId="CommentSubject">
    <w:name w:val="annotation subject"/>
    <w:basedOn w:val="CommentText"/>
    <w:next w:val="CommentText"/>
    <w:link w:val="CommentSubjectChar"/>
    <w:rsid w:val="00F03BD2"/>
    <w:rPr>
      <w:b/>
      <w:bCs/>
    </w:rPr>
  </w:style>
  <w:style w:type="character" w:customStyle="1" w:styleId="CommentSubjectChar">
    <w:name w:val="Comment Subject Char"/>
    <w:basedOn w:val="CommentTextChar"/>
    <w:link w:val="CommentSubject"/>
    <w:rsid w:val="00F03BD2"/>
    <w:rPr>
      <w:rFonts w:ascii="Franklin Gothic Book" w:hAnsi="Franklin Gothic Book"/>
      <w:b/>
      <w:bCs/>
      <w:sz w:val="20"/>
      <w:szCs w:val="20"/>
    </w:rPr>
  </w:style>
  <w:style w:type="paragraph" w:styleId="TableofFigures">
    <w:name w:val="table of figures"/>
    <w:basedOn w:val="Normal"/>
    <w:next w:val="Normal"/>
    <w:uiPriority w:val="99"/>
    <w:rsid w:val="00F03BD2"/>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F03BD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F03BD2"/>
    <w:pPr>
      <w:keepNext/>
      <w:keepLines/>
      <w:pageBreakBefore/>
      <w:jc w:val="center"/>
    </w:pPr>
    <w:rPr>
      <w:rFonts w:cs="Calibri"/>
      <w:b/>
      <w:caps/>
      <w:sz w:val="28"/>
    </w:rPr>
  </w:style>
  <w:style w:type="paragraph" w:customStyle="1" w:styleId="SectionHeading">
    <w:name w:val="Section Heading"/>
    <w:basedOn w:val="Normal"/>
    <w:next w:val="Normal"/>
    <w:qFormat/>
    <w:rsid w:val="00F03BD2"/>
    <w:pPr>
      <w:keepNext/>
      <w:keepLines/>
      <w:spacing w:before="120"/>
    </w:pPr>
    <w:rPr>
      <w:rFonts w:cs="Calibri"/>
      <w:b/>
    </w:rPr>
  </w:style>
  <w:style w:type="numbering" w:customStyle="1" w:styleId="ListBullets">
    <w:name w:val="List Bullets"/>
    <w:uiPriority w:val="99"/>
    <w:rsid w:val="00F03BD2"/>
    <w:pPr>
      <w:numPr>
        <w:numId w:val="4"/>
      </w:numPr>
    </w:pPr>
  </w:style>
  <w:style w:type="character" w:styleId="Strong">
    <w:name w:val="Strong"/>
    <w:basedOn w:val="DefaultParagraphFont"/>
    <w:qFormat/>
    <w:rsid w:val="00F03BD2"/>
    <w:rPr>
      <w:b/>
      <w:bCs/>
    </w:rPr>
  </w:style>
  <w:style w:type="paragraph" w:styleId="ListBullet">
    <w:name w:val="List Bullet"/>
    <w:basedOn w:val="ListParagraph"/>
    <w:uiPriority w:val="99"/>
    <w:unhideWhenUsed/>
    <w:rsid w:val="00F03BD2"/>
    <w:pPr>
      <w:keepLines/>
      <w:numPr>
        <w:numId w:val="7"/>
      </w:numPr>
    </w:pPr>
    <w:rPr>
      <w:rFonts w:eastAsiaTheme="minorHAnsi" w:cstheme="minorBidi"/>
    </w:rPr>
  </w:style>
  <w:style w:type="paragraph" w:styleId="ListBullet2">
    <w:name w:val="List Bullet 2"/>
    <w:basedOn w:val="Normal"/>
    <w:uiPriority w:val="99"/>
    <w:unhideWhenUsed/>
    <w:rsid w:val="00F03BD2"/>
    <w:pPr>
      <w:keepLines/>
      <w:numPr>
        <w:ilvl w:val="1"/>
        <w:numId w:val="7"/>
      </w:numPr>
    </w:pPr>
    <w:rPr>
      <w:rFonts w:eastAsiaTheme="minorHAnsi" w:cstheme="minorBidi"/>
      <w:szCs w:val="22"/>
    </w:rPr>
  </w:style>
  <w:style w:type="paragraph" w:customStyle="1" w:styleId="Image">
    <w:name w:val="Image"/>
    <w:basedOn w:val="Normal"/>
    <w:qFormat/>
    <w:rsid w:val="00F03BD2"/>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F03BD2"/>
    <w:pPr>
      <w:spacing w:before="60" w:after="60"/>
      <w:ind w:left="115" w:right="115"/>
    </w:pPr>
    <w:rPr>
      <w:rFonts w:eastAsiaTheme="minorEastAsia" w:cs="Arial"/>
      <w:sz w:val="20"/>
      <w:szCs w:val="20"/>
    </w:rPr>
  </w:style>
  <w:style w:type="numbering" w:customStyle="1" w:styleId="ListNumbers">
    <w:name w:val="List Numbers"/>
    <w:uiPriority w:val="99"/>
    <w:rsid w:val="00F03BD2"/>
    <w:pPr>
      <w:numPr>
        <w:numId w:val="5"/>
      </w:numPr>
    </w:pPr>
  </w:style>
  <w:style w:type="paragraph" w:styleId="ListNumber">
    <w:name w:val="List Number"/>
    <w:basedOn w:val="ListParagraph"/>
    <w:uiPriority w:val="99"/>
    <w:unhideWhenUsed/>
    <w:rsid w:val="00F03BD2"/>
    <w:pPr>
      <w:keepLines/>
      <w:numPr>
        <w:numId w:val="8"/>
      </w:numPr>
      <w:spacing w:before="80" w:after="80"/>
    </w:pPr>
    <w:rPr>
      <w:rFonts w:eastAsiaTheme="minorHAnsi" w:cstheme="minorBidi"/>
    </w:rPr>
  </w:style>
  <w:style w:type="paragraph" w:styleId="ListNumber2">
    <w:name w:val="List Number 2"/>
    <w:basedOn w:val="Normal"/>
    <w:uiPriority w:val="99"/>
    <w:unhideWhenUsed/>
    <w:rsid w:val="00F03BD2"/>
    <w:pPr>
      <w:keepLines/>
      <w:numPr>
        <w:ilvl w:val="1"/>
        <w:numId w:val="8"/>
      </w:numPr>
      <w:spacing w:before="80" w:after="80"/>
    </w:pPr>
    <w:rPr>
      <w:rFonts w:eastAsiaTheme="minorHAnsi" w:cstheme="minorBidi"/>
      <w:szCs w:val="22"/>
    </w:rPr>
  </w:style>
  <w:style w:type="paragraph" w:customStyle="1" w:styleId="TableCaption">
    <w:name w:val="Table Caption"/>
    <w:basedOn w:val="Caption"/>
    <w:qFormat/>
    <w:rsid w:val="00F03BD2"/>
    <w:pPr>
      <w:keepNext/>
      <w:spacing w:before="240"/>
      <w:jc w:val="left"/>
    </w:pPr>
    <w:rPr>
      <w:rFonts w:ascii="Franklin Gothic Book" w:hAnsi="Franklin Gothic Book"/>
    </w:rPr>
  </w:style>
  <w:style w:type="paragraph" w:customStyle="1" w:styleId="TableHeader">
    <w:name w:val="Table Header"/>
    <w:basedOn w:val="TableText"/>
    <w:qFormat/>
    <w:rsid w:val="00F03BD2"/>
    <w:pPr>
      <w:keepNext/>
      <w:keepLines/>
      <w:jc w:val="center"/>
    </w:pPr>
    <w:rPr>
      <w:b/>
      <w:bCs/>
      <w:color w:val="FFFFFF" w:themeColor="background1"/>
    </w:rPr>
  </w:style>
  <w:style w:type="paragraph" w:customStyle="1" w:styleId="TableTextCenter">
    <w:name w:val="Table Text Center"/>
    <w:basedOn w:val="TableText"/>
    <w:qFormat/>
    <w:rsid w:val="00F03BD2"/>
    <w:pPr>
      <w:jc w:val="center"/>
    </w:pPr>
    <w:rPr>
      <w:noProof/>
    </w:rPr>
  </w:style>
  <w:style w:type="numbering" w:customStyle="1" w:styleId="TableBullets">
    <w:name w:val="Table Bullets"/>
    <w:uiPriority w:val="99"/>
    <w:rsid w:val="00F03BD2"/>
    <w:pPr>
      <w:numPr>
        <w:numId w:val="3"/>
      </w:numPr>
    </w:pPr>
  </w:style>
  <w:style w:type="paragraph" w:customStyle="1" w:styleId="TableTextBullet">
    <w:name w:val="Table Text Bullet"/>
    <w:basedOn w:val="TableText"/>
    <w:qFormat/>
    <w:rsid w:val="00F03BD2"/>
    <w:pPr>
      <w:numPr>
        <w:numId w:val="10"/>
      </w:numPr>
    </w:pPr>
    <w:rPr>
      <w:rFonts w:eastAsiaTheme="minorHAnsi" w:cstheme="minorBidi"/>
      <w:szCs w:val="22"/>
    </w:rPr>
  </w:style>
  <w:style w:type="paragraph" w:customStyle="1" w:styleId="TableTextBullet2">
    <w:name w:val="Table Text Bullet 2"/>
    <w:basedOn w:val="TableTextBullet"/>
    <w:qFormat/>
    <w:rsid w:val="00F03BD2"/>
    <w:pPr>
      <w:numPr>
        <w:ilvl w:val="1"/>
      </w:numPr>
    </w:pPr>
  </w:style>
  <w:style w:type="paragraph" w:customStyle="1" w:styleId="TableTextBullet3">
    <w:name w:val="Table Text Bullet 3"/>
    <w:basedOn w:val="TableTextBullet"/>
    <w:qFormat/>
    <w:rsid w:val="00F03BD2"/>
    <w:pPr>
      <w:numPr>
        <w:ilvl w:val="2"/>
      </w:numPr>
    </w:pPr>
  </w:style>
  <w:style w:type="paragraph" w:customStyle="1" w:styleId="NoteText">
    <w:name w:val="Note Text"/>
    <w:basedOn w:val="Normal"/>
    <w:qFormat/>
    <w:rsid w:val="00F03BD2"/>
    <w:pPr>
      <w:spacing w:before="80" w:after="80"/>
      <w:ind w:left="115" w:right="115"/>
    </w:pPr>
    <w:rPr>
      <w:rFonts w:cs="Calibri"/>
    </w:rPr>
  </w:style>
  <w:style w:type="paragraph" w:customStyle="1" w:styleId="NoteIcon">
    <w:name w:val="Note Icon"/>
    <w:basedOn w:val="NoteText"/>
    <w:qFormat/>
    <w:rsid w:val="00F03BD2"/>
    <w:pPr>
      <w:jc w:val="center"/>
    </w:pPr>
    <w:rPr>
      <w:rFonts w:cs="Arial"/>
      <w:noProof/>
    </w:rPr>
  </w:style>
  <w:style w:type="paragraph" w:styleId="ListBullet3">
    <w:name w:val="List Bullet 3"/>
    <w:basedOn w:val="Normal"/>
    <w:uiPriority w:val="99"/>
    <w:unhideWhenUsed/>
    <w:rsid w:val="00F03BD2"/>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F03BD2"/>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F03BD2"/>
    <w:pPr>
      <w:spacing w:after="60"/>
    </w:pPr>
    <w:rPr>
      <w:b/>
    </w:rPr>
  </w:style>
  <w:style w:type="character" w:customStyle="1" w:styleId="NoteHeadingChar">
    <w:name w:val="Note Heading Char"/>
    <w:basedOn w:val="DefaultParagraphFont"/>
    <w:link w:val="NoteHeading"/>
    <w:rsid w:val="00F03BD2"/>
    <w:rPr>
      <w:rFonts w:ascii="Franklin Gothic Book" w:hAnsi="Franklin Gothic Book"/>
      <w:b/>
      <w:sz w:val="22"/>
    </w:rPr>
  </w:style>
  <w:style w:type="paragraph" w:styleId="ListNumber3">
    <w:name w:val="List Number 3"/>
    <w:basedOn w:val="Normal"/>
    <w:uiPriority w:val="99"/>
    <w:unhideWhenUsed/>
    <w:rsid w:val="00F03BD2"/>
    <w:pPr>
      <w:keepLines/>
      <w:numPr>
        <w:ilvl w:val="2"/>
        <w:numId w:val="8"/>
      </w:numPr>
      <w:spacing w:before="80" w:after="80"/>
    </w:pPr>
    <w:rPr>
      <w:rFonts w:eastAsiaTheme="minorHAnsi" w:cstheme="minorBidi"/>
      <w:szCs w:val="22"/>
    </w:rPr>
  </w:style>
  <w:style w:type="table" w:customStyle="1" w:styleId="TableNote">
    <w:name w:val="Table Note"/>
    <w:basedOn w:val="TableNormal"/>
    <w:uiPriority w:val="99"/>
    <w:rsid w:val="00F03BD2"/>
    <w:rPr>
      <w:rFonts w:ascii="Arial" w:hAnsi="Arial"/>
      <w:sz w:val="20"/>
    </w:rPr>
    <w:tblPr>
      <w:jc w:val="center"/>
      <w:tblInd w:w="0" w:type="dxa"/>
      <w:tblBorders>
        <w:insideV w:val="single" w:sz="4" w:space="0" w:color="auto"/>
      </w:tblBorders>
      <w:tblCellMar>
        <w:top w:w="0" w:type="dxa"/>
        <w:left w:w="0" w:type="dxa"/>
        <w:bottom w:w="0" w:type="dxa"/>
        <w:right w:w="0" w:type="dxa"/>
      </w:tblCellMar>
    </w:tblPr>
    <w:trPr>
      <w:cantSplit/>
      <w:jc w:val="center"/>
    </w:trPr>
  </w:style>
  <w:style w:type="table" w:customStyle="1" w:styleId="TableProcedure">
    <w:name w:val="Table Procedure"/>
    <w:basedOn w:val="TableNormal"/>
    <w:uiPriority w:val="99"/>
    <w:rsid w:val="00F03BD2"/>
    <w:tblPr>
      <w:tblInd w:w="0" w:type="dxa"/>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F03BD2"/>
    <w:pPr>
      <w:spacing w:before="80" w:after="80"/>
      <w:jc w:val="right"/>
    </w:pPr>
  </w:style>
  <w:style w:type="paragraph" w:styleId="NormalIndent">
    <w:name w:val="Normal Indent"/>
    <w:basedOn w:val="Normal"/>
    <w:rsid w:val="00F03BD2"/>
    <w:pPr>
      <w:ind w:left="360"/>
    </w:pPr>
  </w:style>
  <w:style w:type="character" w:styleId="Emphasis">
    <w:name w:val="Emphasis"/>
    <w:basedOn w:val="DefaultParagraphFont"/>
    <w:qFormat/>
    <w:rsid w:val="00F03BD2"/>
    <w:rPr>
      <w:i/>
      <w:iCs/>
    </w:rPr>
  </w:style>
  <w:style w:type="paragraph" w:styleId="ListContinue">
    <w:name w:val="List Continue"/>
    <w:basedOn w:val="NormalIndent"/>
    <w:rsid w:val="00F03BD2"/>
    <w:rPr>
      <w:rFonts w:eastAsiaTheme="minorEastAsia" w:cstheme="minorBidi"/>
      <w:szCs w:val="22"/>
    </w:rPr>
  </w:style>
  <w:style w:type="paragraph" w:customStyle="1" w:styleId="ImageRight">
    <w:name w:val="Image Right"/>
    <w:basedOn w:val="Image"/>
    <w:qFormat/>
    <w:rsid w:val="00F03BD2"/>
    <w:pPr>
      <w:spacing w:after="0"/>
      <w:jc w:val="right"/>
    </w:pPr>
  </w:style>
  <w:style w:type="paragraph" w:customStyle="1" w:styleId="TableFootnote">
    <w:name w:val="Table Footnote"/>
    <w:basedOn w:val="Normal"/>
    <w:qFormat/>
    <w:rsid w:val="00F03BD2"/>
    <w:rPr>
      <w:rFonts w:cs="Arial"/>
      <w:i/>
      <w:sz w:val="20"/>
    </w:rPr>
  </w:style>
  <w:style w:type="character" w:customStyle="1" w:styleId="HighlightYellow">
    <w:name w:val="Highlight Yellow"/>
    <w:basedOn w:val="DefaultParagraphFont"/>
    <w:uiPriority w:val="1"/>
    <w:qFormat/>
    <w:rsid w:val="00F03BD2"/>
    <w:rPr>
      <w:bdr w:val="none" w:sz="0" w:space="0" w:color="auto"/>
      <w:shd w:val="clear" w:color="auto" w:fill="FFFF00"/>
    </w:rPr>
  </w:style>
  <w:style w:type="numbering" w:customStyle="1" w:styleId="TableNumbers">
    <w:name w:val="Table Numbers"/>
    <w:uiPriority w:val="99"/>
    <w:rsid w:val="00F03BD2"/>
    <w:pPr>
      <w:numPr>
        <w:numId w:val="6"/>
      </w:numPr>
    </w:pPr>
  </w:style>
  <w:style w:type="paragraph" w:customStyle="1" w:styleId="TableTextNumber">
    <w:name w:val="Table Text Number"/>
    <w:basedOn w:val="TableText"/>
    <w:qFormat/>
    <w:rsid w:val="00F03BD2"/>
    <w:pPr>
      <w:numPr>
        <w:numId w:val="11"/>
      </w:numPr>
    </w:pPr>
    <w:rPr>
      <w:rFonts w:eastAsiaTheme="minorHAnsi" w:cstheme="minorBidi"/>
      <w:szCs w:val="22"/>
    </w:rPr>
  </w:style>
  <w:style w:type="paragraph" w:customStyle="1" w:styleId="TableTextNumber2">
    <w:name w:val="Table Text Number 2"/>
    <w:basedOn w:val="TableTextNumber"/>
    <w:qFormat/>
    <w:rsid w:val="00F03BD2"/>
    <w:pPr>
      <w:numPr>
        <w:ilvl w:val="1"/>
      </w:numPr>
    </w:pPr>
  </w:style>
  <w:style w:type="paragraph" w:customStyle="1" w:styleId="TableTextNumber3">
    <w:name w:val="Table Text Number 3"/>
    <w:basedOn w:val="TableTextNumber"/>
    <w:qFormat/>
    <w:rsid w:val="00F03BD2"/>
    <w:pPr>
      <w:numPr>
        <w:ilvl w:val="2"/>
      </w:numPr>
    </w:pPr>
  </w:style>
  <w:style w:type="character" w:styleId="IntenseEmphasis">
    <w:name w:val="Intense Emphasis"/>
    <w:basedOn w:val="DefaultParagraphFont"/>
    <w:uiPriority w:val="21"/>
    <w:qFormat/>
    <w:rsid w:val="00F03BD2"/>
    <w:rPr>
      <w:b/>
      <w:bCs/>
      <w:i/>
      <w:iCs/>
      <w:color w:val="auto"/>
    </w:rPr>
  </w:style>
  <w:style w:type="paragraph" w:customStyle="1" w:styleId="UserSupport">
    <w:name w:val="User Support"/>
    <w:basedOn w:val="Normal"/>
    <w:qFormat/>
    <w:rsid w:val="00F03BD2"/>
    <w:pPr>
      <w:spacing w:before="120"/>
      <w:jc w:val="center"/>
    </w:pPr>
    <w:rPr>
      <w:rFonts w:eastAsiaTheme="minorEastAsia" w:cs="Arial"/>
      <w:bCs/>
    </w:rPr>
  </w:style>
  <w:style w:type="paragraph" w:styleId="ListContinue2">
    <w:name w:val="List Continue 2"/>
    <w:basedOn w:val="ListContinue"/>
    <w:rsid w:val="00F03BD2"/>
    <w:pPr>
      <w:ind w:left="1080"/>
    </w:pPr>
  </w:style>
  <w:style w:type="paragraph" w:styleId="Title">
    <w:name w:val="Title"/>
    <w:basedOn w:val="Normal"/>
    <w:next w:val="Normal"/>
    <w:link w:val="TitleChar"/>
    <w:qFormat/>
    <w:rsid w:val="000D19BB"/>
    <w:pPr>
      <w:spacing w:before="300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0D19BB"/>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0D19BB"/>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0D19BB"/>
    <w:rPr>
      <w:rFonts w:ascii="Franklin Gothic Book" w:eastAsiaTheme="majorEastAsia" w:hAnsi="Franklin Gothic Book" w:cstheme="majorBidi"/>
      <w:b/>
      <w:iCs/>
      <w:color w:val="000000" w:themeColor="text1"/>
      <w:spacing w:val="15"/>
      <w:sz w:val="56"/>
    </w:rPr>
  </w:style>
  <w:style w:type="paragraph" w:styleId="Date">
    <w:name w:val="Date"/>
    <w:basedOn w:val="Normal"/>
    <w:next w:val="Normal"/>
    <w:link w:val="DateChar"/>
    <w:rsid w:val="000D19BB"/>
    <w:pPr>
      <w:jc w:val="right"/>
    </w:pPr>
    <w:rPr>
      <w:b/>
      <w:sz w:val="28"/>
    </w:rPr>
  </w:style>
  <w:style w:type="character" w:customStyle="1" w:styleId="DateChar">
    <w:name w:val="Date Char"/>
    <w:basedOn w:val="DefaultParagraphFont"/>
    <w:link w:val="Date"/>
    <w:rsid w:val="000D19BB"/>
    <w:rPr>
      <w:rFonts w:ascii="Franklin Gothic Book" w:hAnsi="Franklin Gothic Book"/>
      <w:b/>
      <w:sz w:val="28"/>
    </w:rPr>
  </w:style>
  <w:style w:type="paragraph" w:customStyle="1" w:styleId="TableSubHeader">
    <w:name w:val="Table SubHeader"/>
    <w:basedOn w:val="TableHeader"/>
    <w:qFormat/>
    <w:rsid w:val="00F03BD2"/>
    <w:rPr>
      <w:color w:val="000000" w:themeColor="text1"/>
    </w:rPr>
  </w:style>
  <w:style w:type="table" w:customStyle="1" w:styleId="TableProcedureImages">
    <w:name w:val="Table Procedure Images"/>
    <w:basedOn w:val="TableNormal"/>
    <w:uiPriority w:val="99"/>
    <w:rsid w:val="00F03BD2"/>
    <w:tblPr>
      <w:tblInd w:w="0" w:type="dxa"/>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F03BD2"/>
    <w:rPr>
      <w:color w:val="0000FF"/>
      <w:u w:val="single"/>
    </w:rPr>
  </w:style>
  <w:style w:type="paragraph" w:customStyle="1" w:styleId="ListIntroduction">
    <w:name w:val="List Introduction"/>
    <w:basedOn w:val="Normal"/>
    <w:next w:val="ListBullet"/>
    <w:qFormat/>
    <w:rsid w:val="00F03BD2"/>
    <w:pPr>
      <w:keepNext/>
    </w:pPr>
    <w:rPr>
      <w:rFonts w:asciiTheme="minorHAnsi" w:hAnsiTheme="minorHAnsi"/>
      <w:sz w:val="24"/>
    </w:rPr>
  </w:style>
  <w:style w:type="paragraph" w:customStyle="1" w:styleId="ProcedureIntroduction">
    <w:name w:val="Procedure Introduction"/>
    <w:basedOn w:val="Normal"/>
    <w:next w:val="Normal"/>
    <w:qFormat/>
    <w:rsid w:val="00F03BD2"/>
    <w:pPr>
      <w:keepNext/>
      <w:keepLines/>
    </w:pPr>
    <w:rPr>
      <w:i/>
    </w:rPr>
  </w:style>
  <w:style w:type="paragraph" w:customStyle="1" w:styleId="ProcedureResult">
    <w:name w:val="Procedure Result"/>
    <w:basedOn w:val="Normal"/>
    <w:next w:val="Normal"/>
    <w:qFormat/>
    <w:rsid w:val="00F03BD2"/>
    <w:pPr>
      <w:spacing w:after="0"/>
    </w:pPr>
  </w:style>
  <w:style w:type="table" w:styleId="LightList">
    <w:name w:val="Light List"/>
    <w:basedOn w:val="TableNormal"/>
    <w:uiPriority w:val="61"/>
    <w:rsid w:val="00914AC4"/>
    <w:rPr>
      <w:rFonts w:ascii="Calibri" w:eastAsia="Calibri" w:hAnsi="Calibri" w:cs="Times New Roman"/>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2A0B84"/>
    <w:rPr>
      <w:rFonts w:ascii="Franklin Gothic Book" w:hAnsi="Franklin Gothic Book"/>
      <w:sz w:val="22"/>
    </w:rPr>
  </w:style>
  <w:style w:type="character" w:styleId="FootnoteReference">
    <w:name w:val="footnote reference"/>
    <w:basedOn w:val="DefaultParagraphFont"/>
    <w:rsid w:val="00E730F9"/>
    <w:rPr>
      <w:vertAlign w:val="superscript"/>
    </w:rPr>
  </w:style>
  <w:style w:type="paragraph" w:styleId="List2">
    <w:name w:val="List 2"/>
    <w:basedOn w:val="Normal"/>
    <w:rsid w:val="00796B6A"/>
    <w:pPr>
      <w:ind w:left="720" w:hanging="360"/>
      <w:contextualSpacing/>
    </w:pPr>
  </w:style>
  <w:style w:type="paragraph" w:customStyle="1" w:styleId="NormalAfterListNumber">
    <w:name w:val="Normal After List Number"/>
    <w:basedOn w:val="Normal"/>
    <w:next w:val="Normal"/>
    <w:rsid w:val="00F03BD2"/>
    <w:pPr>
      <w:spacing w:before="120"/>
    </w:pPr>
    <w:rPr>
      <w:rFonts w:cs="Times New Roman"/>
      <w:szCs w:val="20"/>
    </w:rPr>
  </w:style>
  <w:style w:type="paragraph" w:customStyle="1" w:styleId="StepBullet">
    <w:name w:val="Step Bullet"/>
    <w:qFormat/>
    <w:rsid w:val="00D47004"/>
    <w:pPr>
      <w:numPr>
        <w:numId w:val="9"/>
      </w:numPr>
    </w:pPr>
    <w:rPr>
      <w:sz w:val="20"/>
      <w:szCs w:val="20"/>
    </w:rPr>
  </w:style>
  <w:style w:type="character" w:styleId="FollowedHyperlink">
    <w:name w:val="FollowedHyperlink"/>
    <w:basedOn w:val="DefaultParagraphFont"/>
    <w:rsid w:val="002456CE"/>
    <w:rPr>
      <w:color w:val="800080" w:themeColor="followedHyperlink"/>
      <w:u w:val="single"/>
    </w:rPr>
  </w:style>
  <w:style w:type="paragraph" w:customStyle="1" w:styleId="Appendix1">
    <w:name w:val="Appendix 1"/>
    <w:basedOn w:val="Normal"/>
    <w:qFormat/>
    <w:rsid w:val="00F03BD2"/>
    <w:pPr>
      <w:keepNext/>
      <w:keepLines/>
      <w:pageBreakBefore/>
      <w:numPr>
        <w:numId w:val="27"/>
      </w:numPr>
      <w:spacing w:before="360"/>
      <w:jc w:val="center"/>
      <w:outlineLvl w:val="0"/>
    </w:pPr>
    <w:rPr>
      <w:b/>
      <w:caps/>
      <w:color w:val="000000"/>
      <w:sz w:val="24"/>
    </w:rPr>
  </w:style>
  <w:style w:type="numbering" w:customStyle="1" w:styleId="AppendixNumbers">
    <w:name w:val="Appendix Numbers"/>
    <w:uiPriority w:val="99"/>
    <w:rsid w:val="00F03BD2"/>
    <w:pPr>
      <w:numPr>
        <w:numId w:val="31"/>
      </w:numPr>
    </w:pPr>
  </w:style>
  <w:style w:type="paragraph" w:customStyle="1" w:styleId="HeaderRightLarge">
    <w:name w:val="Header Right Large"/>
    <w:basedOn w:val="Header"/>
    <w:qFormat/>
    <w:rsid w:val="00F03BD2"/>
    <w:pPr>
      <w:jc w:val="right"/>
    </w:pPr>
    <w:rPr>
      <w:rFonts w:ascii="Franklin Gothic Medium" w:hAnsi="Franklin Gothic Medium"/>
      <w:b/>
      <w:sz w:val="44"/>
    </w:rPr>
  </w:style>
  <w:style w:type="paragraph" w:customStyle="1" w:styleId="HeaderRightSmall">
    <w:name w:val="Header Right Small"/>
    <w:basedOn w:val="Header"/>
    <w:qFormat/>
    <w:rsid w:val="00F03BD2"/>
    <w:pPr>
      <w:jc w:val="right"/>
    </w:pPr>
    <w:rPr>
      <w:sz w:val="20"/>
      <w:szCs w:val="20"/>
    </w:rPr>
  </w:style>
  <w:style w:type="numbering" w:customStyle="1" w:styleId="HeadingNumbers">
    <w:name w:val="Heading Numbers"/>
    <w:uiPriority w:val="99"/>
    <w:rsid w:val="00F03BD2"/>
    <w:pPr>
      <w:numPr>
        <w:numId w:val="32"/>
      </w:numPr>
    </w:pPr>
  </w:style>
  <w:style w:type="paragraph" w:customStyle="1" w:styleId="Heading1NoNumber">
    <w:name w:val="Heading 1 No Number"/>
    <w:basedOn w:val="Normal"/>
    <w:qFormat/>
    <w:rsid w:val="000D19BB"/>
    <w:pPr>
      <w:keepNext/>
      <w:keepLines/>
      <w:pageBreakBefore/>
      <w:spacing w:before="360"/>
      <w:jc w:val="center"/>
      <w:outlineLvl w:val="0"/>
    </w:pPr>
    <w:rPr>
      <w:b/>
      <w:caps/>
      <w:sz w:val="24"/>
    </w:rPr>
  </w:style>
  <w:style w:type="paragraph" w:customStyle="1" w:styleId="FooterFirstPage">
    <w:name w:val="Footer First Page"/>
    <w:basedOn w:val="Normal"/>
    <w:qFormat/>
    <w:rsid w:val="000D19BB"/>
    <w:pPr>
      <w:autoSpaceDE w:val="0"/>
      <w:autoSpaceDN w:val="0"/>
      <w:adjustRightInd w:val="0"/>
      <w:spacing w:after="480"/>
      <w:contextualSpacing/>
      <w:jc w:val="center"/>
    </w:pPr>
    <w:rPr>
      <w:rFonts w:cs="Franklin Gothic Book"/>
      <w:color w:val="1F497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875">
      <w:bodyDiv w:val="1"/>
      <w:marLeft w:val="0"/>
      <w:marRight w:val="0"/>
      <w:marTop w:val="0"/>
      <w:marBottom w:val="0"/>
      <w:divBdr>
        <w:top w:val="none" w:sz="0" w:space="0" w:color="auto"/>
        <w:left w:val="none" w:sz="0" w:space="0" w:color="auto"/>
        <w:bottom w:val="none" w:sz="0" w:space="0" w:color="auto"/>
        <w:right w:val="none" w:sz="0" w:space="0" w:color="auto"/>
      </w:divBdr>
    </w:div>
    <w:div w:id="72776420">
      <w:bodyDiv w:val="1"/>
      <w:marLeft w:val="0"/>
      <w:marRight w:val="0"/>
      <w:marTop w:val="0"/>
      <w:marBottom w:val="0"/>
      <w:divBdr>
        <w:top w:val="none" w:sz="0" w:space="0" w:color="auto"/>
        <w:left w:val="none" w:sz="0" w:space="0" w:color="auto"/>
        <w:bottom w:val="none" w:sz="0" w:space="0" w:color="auto"/>
        <w:right w:val="none" w:sz="0" w:space="0" w:color="auto"/>
      </w:divBdr>
    </w:div>
    <w:div w:id="158663549">
      <w:bodyDiv w:val="1"/>
      <w:marLeft w:val="0"/>
      <w:marRight w:val="0"/>
      <w:marTop w:val="0"/>
      <w:marBottom w:val="0"/>
      <w:divBdr>
        <w:top w:val="none" w:sz="0" w:space="0" w:color="auto"/>
        <w:left w:val="none" w:sz="0" w:space="0" w:color="auto"/>
        <w:bottom w:val="none" w:sz="0" w:space="0" w:color="auto"/>
        <w:right w:val="none" w:sz="0" w:space="0" w:color="auto"/>
      </w:divBdr>
    </w:div>
    <w:div w:id="252788438">
      <w:bodyDiv w:val="1"/>
      <w:marLeft w:val="0"/>
      <w:marRight w:val="0"/>
      <w:marTop w:val="0"/>
      <w:marBottom w:val="0"/>
      <w:divBdr>
        <w:top w:val="none" w:sz="0" w:space="0" w:color="auto"/>
        <w:left w:val="none" w:sz="0" w:space="0" w:color="auto"/>
        <w:bottom w:val="none" w:sz="0" w:space="0" w:color="auto"/>
        <w:right w:val="none" w:sz="0" w:space="0" w:color="auto"/>
      </w:divBdr>
    </w:div>
    <w:div w:id="262151005">
      <w:bodyDiv w:val="1"/>
      <w:marLeft w:val="0"/>
      <w:marRight w:val="0"/>
      <w:marTop w:val="0"/>
      <w:marBottom w:val="0"/>
      <w:divBdr>
        <w:top w:val="none" w:sz="0" w:space="0" w:color="auto"/>
        <w:left w:val="none" w:sz="0" w:space="0" w:color="auto"/>
        <w:bottom w:val="none" w:sz="0" w:space="0" w:color="auto"/>
        <w:right w:val="none" w:sz="0" w:space="0" w:color="auto"/>
      </w:divBdr>
    </w:div>
    <w:div w:id="297759331">
      <w:bodyDiv w:val="1"/>
      <w:marLeft w:val="0"/>
      <w:marRight w:val="0"/>
      <w:marTop w:val="0"/>
      <w:marBottom w:val="0"/>
      <w:divBdr>
        <w:top w:val="none" w:sz="0" w:space="0" w:color="auto"/>
        <w:left w:val="none" w:sz="0" w:space="0" w:color="auto"/>
        <w:bottom w:val="none" w:sz="0" w:space="0" w:color="auto"/>
        <w:right w:val="none" w:sz="0" w:space="0" w:color="auto"/>
      </w:divBdr>
    </w:div>
    <w:div w:id="311099407">
      <w:bodyDiv w:val="1"/>
      <w:marLeft w:val="0"/>
      <w:marRight w:val="0"/>
      <w:marTop w:val="0"/>
      <w:marBottom w:val="0"/>
      <w:divBdr>
        <w:top w:val="none" w:sz="0" w:space="0" w:color="auto"/>
        <w:left w:val="none" w:sz="0" w:space="0" w:color="auto"/>
        <w:bottom w:val="none" w:sz="0" w:space="0" w:color="auto"/>
        <w:right w:val="none" w:sz="0" w:space="0" w:color="auto"/>
      </w:divBdr>
    </w:div>
    <w:div w:id="399404848">
      <w:bodyDiv w:val="1"/>
      <w:marLeft w:val="0"/>
      <w:marRight w:val="0"/>
      <w:marTop w:val="0"/>
      <w:marBottom w:val="0"/>
      <w:divBdr>
        <w:top w:val="none" w:sz="0" w:space="0" w:color="auto"/>
        <w:left w:val="none" w:sz="0" w:space="0" w:color="auto"/>
        <w:bottom w:val="none" w:sz="0" w:space="0" w:color="auto"/>
        <w:right w:val="none" w:sz="0" w:space="0" w:color="auto"/>
      </w:divBdr>
    </w:div>
    <w:div w:id="466511196">
      <w:bodyDiv w:val="1"/>
      <w:marLeft w:val="0"/>
      <w:marRight w:val="0"/>
      <w:marTop w:val="0"/>
      <w:marBottom w:val="0"/>
      <w:divBdr>
        <w:top w:val="none" w:sz="0" w:space="0" w:color="auto"/>
        <w:left w:val="none" w:sz="0" w:space="0" w:color="auto"/>
        <w:bottom w:val="none" w:sz="0" w:space="0" w:color="auto"/>
        <w:right w:val="none" w:sz="0" w:space="0" w:color="auto"/>
      </w:divBdr>
    </w:div>
    <w:div w:id="604269455">
      <w:bodyDiv w:val="1"/>
      <w:marLeft w:val="0"/>
      <w:marRight w:val="0"/>
      <w:marTop w:val="0"/>
      <w:marBottom w:val="0"/>
      <w:divBdr>
        <w:top w:val="none" w:sz="0" w:space="0" w:color="auto"/>
        <w:left w:val="none" w:sz="0" w:space="0" w:color="auto"/>
        <w:bottom w:val="none" w:sz="0" w:space="0" w:color="auto"/>
        <w:right w:val="none" w:sz="0" w:space="0" w:color="auto"/>
      </w:divBdr>
    </w:div>
    <w:div w:id="805009696">
      <w:bodyDiv w:val="1"/>
      <w:marLeft w:val="0"/>
      <w:marRight w:val="0"/>
      <w:marTop w:val="0"/>
      <w:marBottom w:val="0"/>
      <w:divBdr>
        <w:top w:val="none" w:sz="0" w:space="0" w:color="auto"/>
        <w:left w:val="none" w:sz="0" w:space="0" w:color="auto"/>
        <w:bottom w:val="none" w:sz="0" w:space="0" w:color="auto"/>
        <w:right w:val="none" w:sz="0" w:space="0" w:color="auto"/>
      </w:divBdr>
    </w:div>
    <w:div w:id="971250995">
      <w:bodyDiv w:val="1"/>
      <w:marLeft w:val="0"/>
      <w:marRight w:val="0"/>
      <w:marTop w:val="0"/>
      <w:marBottom w:val="0"/>
      <w:divBdr>
        <w:top w:val="none" w:sz="0" w:space="0" w:color="auto"/>
        <w:left w:val="none" w:sz="0" w:space="0" w:color="auto"/>
        <w:bottom w:val="none" w:sz="0" w:space="0" w:color="auto"/>
        <w:right w:val="none" w:sz="0" w:space="0" w:color="auto"/>
      </w:divBdr>
    </w:div>
    <w:div w:id="972368994">
      <w:bodyDiv w:val="1"/>
      <w:marLeft w:val="0"/>
      <w:marRight w:val="0"/>
      <w:marTop w:val="0"/>
      <w:marBottom w:val="0"/>
      <w:divBdr>
        <w:top w:val="none" w:sz="0" w:space="0" w:color="auto"/>
        <w:left w:val="none" w:sz="0" w:space="0" w:color="auto"/>
        <w:bottom w:val="none" w:sz="0" w:space="0" w:color="auto"/>
        <w:right w:val="none" w:sz="0" w:space="0" w:color="auto"/>
      </w:divBdr>
    </w:div>
    <w:div w:id="1300499032">
      <w:bodyDiv w:val="1"/>
      <w:marLeft w:val="0"/>
      <w:marRight w:val="0"/>
      <w:marTop w:val="0"/>
      <w:marBottom w:val="0"/>
      <w:divBdr>
        <w:top w:val="none" w:sz="0" w:space="0" w:color="auto"/>
        <w:left w:val="none" w:sz="0" w:space="0" w:color="auto"/>
        <w:bottom w:val="none" w:sz="0" w:space="0" w:color="auto"/>
        <w:right w:val="none" w:sz="0" w:space="0" w:color="auto"/>
      </w:divBdr>
    </w:div>
    <w:div w:id="1546719436">
      <w:bodyDiv w:val="1"/>
      <w:marLeft w:val="0"/>
      <w:marRight w:val="0"/>
      <w:marTop w:val="0"/>
      <w:marBottom w:val="0"/>
      <w:divBdr>
        <w:top w:val="none" w:sz="0" w:space="0" w:color="auto"/>
        <w:left w:val="none" w:sz="0" w:space="0" w:color="auto"/>
        <w:bottom w:val="none" w:sz="0" w:space="0" w:color="auto"/>
        <w:right w:val="none" w:sz="0" w:space="0" w:color="auto"/>
      </w:divBdr>
    </w:div>
    <w:div w:id="1666741401">
      <w:bodyDiv w:val="1"/>
      <w:marLeft w:val="0"/>
      <w:marRight w:val="0"/>
      <w:marTop w:val="0"/>
      <w:marBottom w:val="0"/>
      <w:divBdr>
        <w:top w:val="none" w:sz="0" w:space="0" w:color="auto"/>
        <w:left w:val="none" w:sz="0" w:space="0" w:color="auto"/>
        <w:bottom w:val="none" w:sz="0" w:space="0" w:color="auto"/>
        <w:right w:val="none" w:sz="0" w:space="0" w:color="auto"/>
      </w:divBdr>
    </w:div>
    <w:div w:id="1827085355">
      <w:bodyDiv w:val="1"/>
      <w:marLeft w:val="0"/>
      <w:marRight w:val="0"/>
      <w:marTop w:val="0"/>
      <w:marBottom w:val="0"/>
      <w:divBdr>
        <w:top w:val="none" w:sz="0" w:space="0" w:color="auto"/>
        <w:left w:val="none" w:sz="0" w:space="0" w:color="auto"/>
        <w:bottom w:val="none" w:sz="0" w:space="0" w:color="auto"/>
        <w:right w:val="none" w:sz="0" w:space="0" w:color="auto"/>
      </w:divBdr>
    </w:div>
    <w:div w:id="1832328684">
      <w:bodyDiv w:val="1"/>
      <w:marLeft w:val="0"/>
      <w:marRight w:val="0"/>
      <w:marTop w:val="0"/>
      <w:marBottom w:val="0"/>
      <w:divBdr>
        <w:top w:val="none" w:sz="0" w:space="0" w:color="auto"/>
        <w:left w:val="none" w:sz="0" w:space="0" w:color="auto"/>
        <w:bottom w:val="none" w:sz="0" w:space="0" w:color="auto"/>
        <w:right w:val="none" w:sz="0" w:space="0" w:color="auto"/>
      </w:divBdr>
    </w:div>
    <w:div w:id="1852987973">
      <w:bodyDiv w:val="1"/>
      <w:marLeft w:val="0"/>
      <w:marRight w:val="0"/>
      <w:marTop w:val="0"/>
      <w:marBottom w:val="0"/>
      <w:divBdr>
        <w:top w:val="none" w:sz="0" w:space="0" w:color="auto"/>
        <w:left w:val="none" w:sz="0" w:space="0" w:color="auto"/>
        <w:bottom w:val="none" w:sz="0" w:space="0" w:color="auto"/>
        <w:right w:val="none" w:sz="0" w:space="0" w:color="auto"/>
      </w:divBdr>
    </w:div>
    <w:div w:id="190580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office.org/" TargetMode="External"/><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emf"/></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davis\AppData\Roaming\Microsoft\Templates\SB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ED52A-BCC5-4879-A07F-1CB59301E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SBAC</Template>
  <TotalTime>236</TotalTime>
  <Pages>1</Pages>
  <Words>5687</Words>
  <Characters>32418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Core Standards User Guide</vt:lpstr>
    </vt:vector>
  </TitlesOfParts>
  <Company>American Institutes for Research</Company>
  <LinksUpToDate>false</LinksUpToDate>
  <CharactersWithSpaces>38029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Standards User Guide</dc:title>
  <dc:creator>American Institutes for Research</dc:creator>
  <cp:lastModifiedBy>mvolpe</cp:lastModifiedBy>
  <cp:revision>7</cp:revision>
  <cp:lastPrinted>2014-09-24T19:05:00Z</cp:lastPrinted>
  <dcterms:created xsi:type="dcterms:W3CDTF">2014-09-23T20:38:00Z</dcterms:created>
  <dcterms:modified xsi:type="dcterms:W3CDTF">2014-09-25T14:14:00Z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2014-06-19T04:00:00Z</vt:filetime>
  </property>
</Properties>
</file>